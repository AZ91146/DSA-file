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44"/>
        <w:ind w:right="110"/>
        <w:jc w:val="center"/>
      </w:pPr>
      <w:r>
        <w:rPr>
          <w:rFonts w:ascii="Arial Rounded MT" w:eastAsia="Arial Rounded MT" w:cs="Arial Rounded MT" w:hAnsi="Arial Rounded MT"/>
          <w:b/>
          <w:sz w:val="40"/>
        </w:rPr>
        <w:t xml:space="preserve">RUSTAMJI INSTITUTE OF TECHNOLOGY </w:t>
      </w:r>
    </w:p>
    <w:p>
      <w:pPr>
        <w:spacing w:after="175"/>
        <w:ind w:right="105"/>
        <w:jc w:val="center"/>
      </w:pPr>
      <w:r>
        <w:rPr>
          <w:rFonts w:ascii="Arial Rounded MT" w:eastAsia="Arial Rounded MT" w:cs="Arial Rounded MT" w:hAnsi="Arial Rounded MT"/>
          <w:b/>
          <w:sz w:val="28"/>
        </w:rPr>
        <w:t xml:space="preserve">BSF ACADEMY, TEKANPUR </w:t>
      </w:r>
    </w:p>
    <w:p>
      <w:pPr>
        <w:spacing w:after="1" w:line="367" w:lineRule="auto"/>
        <w:ind w:left="4513" w:right="4539"/>
        <w:jc w:val="center"/>
      </w:pPr>
      <w:r>
        <w:rPr>
          <w:rFonts w:ascii="Tahoma" w:eastAsia="Tahoma" w:cs="Tahoma" w:hAnsi="Tahoma"/>
          <w:b/>
          <w:sz w:val="28"/>
        </w:rPr>
        <w:t xml:space="preserve">   </w:t>
      </w:r>
    </w:p>
    <w:p>
      <w:pPr>
        <w:spacing w:after="156"/>
        <w:ind w:left="10" w:right="104" w:hanging="10"/>
        <w:jc w:val="center"/>
      </w:pPr>
      <w:r>
        <w:rPr>
          <w:rFonts w:ascii="Tahoma" w:eastAsia="Tahoma" w:cs="Tahoma" w:hAnsi="Tahoma"/>
          <w:b/>
          <w:sz w:val="28"/>
        </w:rPr>
        <w:t xml:space="preserve">Lab File for </w:t>
      </w:r>
    </w:p>
    <w:p>
      <w:pPr>
        <w:spacing w:after="156"/>
        <w:ind w:left="10" w:right="105" w:hanging="10"/>
        <w:jc w:val="center"/>
      </w:pPr>
      <w:r>
        <w:rPr>
          <w:rFonts w:ascii="Tahoma" w:eastAsia="Tahoma" w:cs="Tahoma" w:hAnsi="Tahoma"/>
          <w:b/>
          <w:sz w:val="28"/>
        </w:rPr>
        <w:t xml:space="preserve">CS303 (Data Structure) </w:t>
      </w:r>
    </w:p>
    <w:p>
      <w:pPr>
        <w:spacing w:after="0" w:line="370" w:lineRule="auto"/>
        <w:ind w:left="4513" w:right="4539"/>
        <w:jc w:val="center"/>
      </w:pPr>
      <w:r>
        <w:rPr>
          <w:rFonts w:ascii="Tahoma" w:eastAsia="Tahoma" w:cs="Tahoma" w:hAnsi="Tahoma"/>
          <w:b/>
          <w:sz w:val="28"/>
        </w:rPr>
        <w:t xml:space="preserve">  </w:t>
      </w:r>
    </w:p>
    <w:p>
      <w:pPr>
        <w:spacing w:after="141"/>
        <w:ind w:right="57"/>
        <w:jc w:val="center"/>
      </w:pPr>
      <w:r>
        <w:drawing>
          <wp:inline distT="0" distB="0" distL="0" distR="0">
            <wp:extent cx="2519680" cy="2422271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9680" cy="24222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158"/>
        <w:ind w:right="24"/>
        <w:jc w:val="center"/>
      </w:pPr>
      <w:r>
        <w:rPr>
          <w:rFonts w:ascii="Britannic" w:eastAsia="Britannic" w:cs="Britannic" w:hAnsi="Britannic"/>
          <w:b/>
          <w:sz w:val="28"/>
        </w:rPr>
        <w:t xml:space="preserve"> </w:t>
      </w:r>
    </w:p>
    <w:p>
      <w:pPr>
        <w:spacing w:after="158"/>
        <w:ind w:right="24"/>
        <w:jc w:val="center"/>
      </w:pPr>
      <w:r>
        <w:rPr>
          <w:rFonts w:ascii="Britannic" w:eastAsia="Britannic" w:cs="Britannic" w:hAnsi="Britannic"/>
          <w:b/>
          <w:sz w:val="28"/>
        </w:rPr>
        <w:t xml:space="preserve"> </w:t>
      </w:r>
    </w:p>
    <w:p>
      <w:pPr>
        <w:spacing w:after="190"/>
        <w:ind w:right="107"/>
        <w:jc w:val="center"/>
      </w:pPr>
      <w:r>
        <w:rPr>
          <w:rFonts w:ascii="Britannic" w:eastAsia="Britannic" w:cs="Britannic" w:hAnsi="Britannic"/>
          <w:b/>
          <w:sz w:val="28"/>
        </w:rPr>
        <w:t xml:space="preserve">Submitted by </w:t>
      </w:r>
    </w:p>
    <w:p>
      <w:pPr>
        <w:spacing w:after="20"/>
        <w:ind w:right="107"/>
        <w:jc w:val="center"/>
      </w:pPr>
      <w:r>
        <w:rPr>
          <w:b/>
          <w:sz w:val="24"/>
        </w:rPr>
        <w:t>Aryan Singh</w:t>
      </w:r>
      <w:r>
        <w:rPr>
          <w:i/>
          <w:sz w:val="28"/>
        </w:rPr>
        <w:t xml:space="preserve">(0902CS231027) </w:t>
      </w:r>
    </w:p>
    <w:p>
      <w:pPr>
        <w:spacing w:after="0"/>
        <w:ind w:left="10" w:right="107" w:hanging="10"/>
        <w:jc w:val="center"/>
      </w:pPr>
      <w:r>
        <w:rPr>
          <w:sz w:val="28"/>
        </w:rPr>
        <w:t>B.Tech. Computer Science &amp; Engineering 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Semester </w:t>
      </w:r>
    </w:p>
    <w:p>
      <w:pPr>
        <w:spacing w:after="0"/>
        <w:ind w:left="10" w:right="105" w:hanging="10"/>
        <w:jc w:val="center"/>
      </w:pPr>
      <w:r>
        <w:rPr>
          <w:sz w:val="28"/>
        </w:rPr>
        <w:t xml:space="preserve">(2023-2027 batch) </w:t>
      </w:r>
    </w:p>
    <w:p>
      <w:pPr>
        <w:spacing w:after="0"/>
        <w:ind w:right="45"/>
        <w:jc w:val="center"/>
      </w:pPr>
      <w:r>
        <w:rPr>
          <w:sz w:val="28"/>
        </w:rPr>
        <w:t xml:space="preserve"> </w:t>
      </w:r>
    </w:p>
    <w:p>
      <w:pPr>
        <w:spacing w:after="0"/>
        <w:ind w:right="45"/>
        <w:jc w:val="center"/>
      </w:pPr>
      <w:r>
        <w:rPr>
          <w:sz w:val="28"/>
        </w:rPr>
        <w:t xml:space="preserve"> </w:t>
      </w:r>
    </w:p>
    <w:p>
      <w:pPr>
        <w:spacing w:after="0"/>
        <w:ind w:right="45"/>
        <w:jc w:val="center"/>
      </w:pPr>
      <w:r>
        <w:rPr>
          <w:sz w:val="28"/>
        </w:rPr>
        <w:t xml:space="preserve"> </w:t>
      </w:r>
    </w:p>
    <w:p>
      <w:pPr>
        <w:spacing w:after="19"/>
        <w:ind w:right="45"/>
        <w:jc w:val="center"/>
      </w:pPr>
      <w:r>
        <w:rPr>
          <w:sz w:val="28"/>
        </w:rPr>
        <w:t xml:space="preserve"> </w:t>
      </w:r>
    </w:p>
    <w:p>
      <w:pPr>
        <w:tabs>
          <w:tab w:val="right" w:pos="9134"/>
        </w:tabs>
        <w:spacing w:after="63"/>
      </w:pPr>
      <w:r>
        <w:rPr>
          <w:rFonts w:ascii="Britannic" w:eastAsia="Britannic" w:cs="Britannic" w:hAnsi="Britannic"/>
          <w:b/>
          <w:sz w:val="28"/>
        </w:rPr>
        <w:t xml:space="preserve">Subject Teacher </w:t>
        <w:tab/>
        <w:t xml:space="preserve">File Checked by </w:t>
      </w:r>
    </w:p>
    <w:p>
      <w:pPr>
        <w:tabs>
          <w:tab w:val="right" w:pos="9134"/>
        </w:tabs>
        <w:spacing w:after="0"/>
      </w:pPr>
      <w:r>
        <w:rPr>
          <w:rFonts w:ascii="Franklin Gothic" w:eastAsia="Franklin Gothic" w:cs="Franklin Gothic" w:hAnsi="Franklin Gothic"/>
          <w:sz w:val="32"/>
        </w:rPr>
        <w:t xml:space="preserve">Dr. Jagdish Makhijani </w:t>
        <w:tab/>
        <w:t>Mr. Yashwant Pathak</w:t>
      </w:r>
      <w:r>
        <w:rPr>
          <w:rFonts w:ascii="Britannic" w:eastAsia="Britannic" w:cs="Britannic" w:hAnsi="Britannic"/>
          <w:b/>
          <w:sz w:val="28"/>
        </w:rPr>
        <w:t xml:space="preserve"> </w:t>
      </w:r>
    </w:p>
    <w:p>
      <w:pPr>
        <w:spacing w:after="0"/>
      </w:pPr>
      <w:r>
        <w:t xml:space="preserve"> </w:t>
      </w:r>
    </w:p>
    <w:p>
      <w:pPr>
        <w:spacing w:after="71"/>
      </w:pP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spacing w:after="101" w:line="288" w:lineRule="auto"/>
        <w:ind w:left="4513" w:right="2536" w:hanging="1984"/>
      </w:pPr>
      <w:r>
        <w:drawing>
          <wp:inline distT="0" distB="0" distL="0" distR="0">
            <wp:extent cx="2519680" cy="2422271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9680" cy="24222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Arial Rounded MT" w:eastAsia="Arial Rounded MT" w:cs="Arial Rounded MT" w:hAnsi="Arial Rounded MT"/>
          <w:b/>
          <w:sz w:val="40"/>
        </w:rPr>
        <w:t xml:space="preserve">  </w:t>
      </w:r>
    </w:p>
    <w:p>
      <w:pPr>
        <w:spacing w:after="159"/>
        <w:ind w:right="108"/>
        <w:jc w:val="center"/>
      </w:pPr>
      <w:r>
        <w:rPr>
          <w:rFonts w:ascii="Arial Rounded MT" w:eastAsia="Arial Rounded MT" w:cs="Arial Rounded MT" w:hAnsi="Arial Rounded MT"/>
          <w:b/>
          <w:sz w:val="40"/>
          <w:u w:val="single" w:color="000000"/>
        </w:rPr>
        <w:t>Self-Declaration Certificate</w:t>
      </w:r>
      <w:r>
        <w:rPr>
          <w:rFonts w:ascii="Arial Rounded MT" w:eastAsia="Arial Rounded MT" w:cs="Arial Rounded MT" w:hAnsi="Arial Rounded MT"/>
          <w:b/>
          <w:sz w:val="40"/>
        </w:rPr>
        <w:t xml:space="preserve">  </w:t>
      </w:r>
    </w:p>
    <w:p>
      <w:pPr>
        <w:spacing w:after="5"/>
      </w:pP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spacing w:after="156" w:line="360" w:lineRule="auto"/>
        <w:ind w:left="-5" w:right="85" w:hanging="10"/>
      </w:pPr>
      <w:r>
        <w:rPr>
          <w:rFonts w:ascii="Cambria" w:eastAsia="Cambria" w:cs="Cambria" w:hAnsi="Cambria"/>
          <w:sz w:val="24"/>
        </w:rPr>
        <w:t xml:space="preserve">I, </w:t>
      </w:r>
      <w:r>
        <w:rPr>
          <w:sz w:val="28"/>
        </w:rPr>
        <w:t xml:space="preserve">Aryan Singh </w:t>
      </w:r>
      <w:r>
        <w:rPr>
          <w:rFonts w:ascii="Cambria" w:eastAsia="Cambria" w:cs="Cambria" w:hAnsi="Cambria"/>
          <w:sz w:val="24"/>
        </w:rPr>
        <w:t xml:space="preserve">, hereby declare that I have completed the lab work of CS303 (Data Structure) at my own effort and understanding. </w:t>
      </w:r>
    </w:p>
    <w:p>
      <w:pPr>
        <w:spacing w:after="157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54" w:line="360" w:lineRule="auto"/>
        <w:ind w:left="-5" w:right="85" w:hanging="10"/>
      </w:pPr>
      <w:r>
        <w:rPr>
          <w:rFonts w:ascii="Cambria" w:eastAsia="Cambria" w:cs="Cambria" w:hAnsi="Cambria"/>
          <w:sz w:val="24"/>
        </w:rPr>
        <w:t xml:space="preserve">I affirm that the work submitted is my own, and I take full responsibility for its authenticity and originality. </w:t>
      </w:r>
    </w:p>
    <w:p>
      <w:pPr>
        <w:spacing w:after="12" w:line="391" w:lineRule="auto"/>
        <w:ind w:right="9081"/>
      </w:pPr>
      <w:r>
        <w:rPr>
          <w:rFonts w:ascii="Cambria" w:eastAsia="Cambria" w:cs="Cambria" w:hAnsi="Cambria"/>
          <w:sz w:val="24"/>
        </w:rPr>
        <w:t xml:space="preserve">  </w:t>
      </w:r>
    </w:p>
    <w:p>
      <w:pPr>
        <w:tabs>
          <w:tab w:val="center" w:pos="2881"/>
          <w:tab w:val="center" w:pos="3601"/>
          <w:tab w:val="center" w:pos="4321"/>
          <w:tab w:val="center" w:pos="5761"/>
          <w:tab w:val="center" w:pos="7507"/>
        </w:tabs>
        <w:spacing w:after="162"/>
        <w:ind w:left="-15"/>
      </w:pPr>
      <w:r>
        <w:rPr>
          <w:rFonts w:ascii="Cambria" w:eastAsia="Cambria" w:cs="Cambria" w:hAnsi="Cambria"/>
          <w:sz w:val="24"/>
        </w:rPr>
        <w:t xml:space="preserve">Date: 20/12/2024    </w:t>
        <w:tab/>
        <w:t xml:space="preserve"> </w:t>
        <w:tab/>
        <w:t xml:space="preserve"> </w:t>
        <w:tab/>
        <w:t xml:space="preserve">               </w:t>
        <w:tab/>
        <w:t xml:space="preserve">  </w:t>
        <w:tab/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                                                                                                                   </w:t>
      </w:r>
      <w:r>
        <w:rPr>
          <w:sz w:val="28"/>
        </w:rPr>
        <w:t xml:space="preserve"> Aryan Singh </w:t>
      </w:r>
    </w:p>
    <w:p>
      <w:pPr>
        <w:spacing w:after="0"/>
        <w:ind w:left="396" w:right="85" w:hanging="10"/>
      </w:pPr>
      <w:r>
        <w:rPr>
          <w:rFonts w:ascii="Cambria" w:eastAsia="Cambria" w:cs="Cambria" w:hAnsi="Cambria"/>
          <w:sz w:val="24"/>
        </w:rPr>
        <w:t xml:space="preserve">                                                                                                                     0902CS231027</w:t>
      </w:r>
    </w:p>
    <w:p>
      <w:pPr>
        <w:spacing w:after="141"/>
        <w:jc w:val="right"/>
      </w:pPr>
      <w:r>
        <w:rPr>
          <w:rFonts w:ascii="Cambria" w:eastAsia="Cambria" w:cs="Cambria" w:hAnsi="Cambria"/>
          <w:sz w:val="24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</w:t>
      </w:r>
    </w:p>
    <w:p>
      <w:pPr>
        <w:spacing w:after="185" w:line="391" w:lineRule="auto"/>
        <w:ind w:left="5761" w:right="2317"/>
        <w:jc w:val="center"/>
      </w:pPr>
      <w:r>
        <w:rPr>
          <w:rFonts w:ascii="Cambria" w:eastAsia="Cambria" w:cs="Cambria" w:hAnsi="Cambria"/>
          <w:sz w:val="24"/>
        </w:rPr>
        <w:t xml:space="preserve">                          </w:t>
      </w:r>
    </w:p>
    <w:p>
      <w:pPr>
        <w:spacing w:after="0"/>
        <w:ind w:left="4513"/>
      </w:pPr>
      <w:r>
        <w:rPr>
          <w:rFonts w:ascii="Arial" w:eastAsia="Arial" w:cs="Arial" w:hAnsi="Arial"/>
          <w:b/>
          <w:sz w:val="40"/>
        </w:rPr>
        <w:t xml:space="preserve"> </w:t>
        <w:tab/>
      </w: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pStyle w:val="1"/>
        <w:spacing w:after="46"/>
        <w:ind w:left="2218" w:right="0"/>
      </w:pPr>
      <w:r>
        <w:t xml:space="preserve">ENVORIONMENT USED </w:t>
      </w:r>
    </w:p>
    <w:p>
      <w:r>
        <w:rPr>
          <w:rFonts w:ascii="Cambria" w:eastAsia="Cambria" w:cs="Cambria" w:hAnsi="Cambria"/>
          <w:b/>
          <w:sz w:val="28"/>
        </w:rPr>
        <w:t xml:space="preserve"> </w:t>
      </w:r>
    </w:p>
    <w:p>
      <w:pPr>
        <w:tabs>
          <w:tab w:val="center" w:pos="3640"/>
          <w:tab w:val="center" w:pos="5613"/>
        </w:tabs>
        <w:spacing w:after="181"/>
      </w:pPr>
      <w:r>
        <w:rPr>
          <w:rFonts w:ascii="Cambria" w:eastAsia="Cambria" w:cs="Cambria" w:hAnsi="Cambria"/>
          <w:b/>
          <w:sz w:val="28"/>
        </w:rPr>
        <w:t xml:space="preserve">Hardware Configuration </w:t>
        <w:tab/>
        <w:t xml:space="preserve">: </w:t>
        <w:tab/>
      </w:r>
      <w:r>
        <w:rPr>
          <w:rFonts w:ascii="Cambria" w:eastAsia="Cambria" w:cs="Cambria" w:hAnsi="Cambria"/>
          <w:sz w:val="28"/>
        </w:rPr>
        <w:t>Intel Core i5 12</w:t>
      </w:r>
      <w:r>
        <w:rPr>
          <w:rFonts w:ascii="Cambria" w:eastAsia="Cambria" w:cs="Cambria" w:hAnsi="Cambria"/>
          <w:sz w:val="28"/>
          <w:vertAlign w:val="superscript"/>
        </w:rPr>
        <w:t>th</w:t>
      </w:r>
      <w:r>
        <w:rPr>
          <w:rFonts w:ascii="Cambria" w:eastAsia="Cambria" w:cs="Cambria" w:hAnsi="Cambria"/>
          <w:sz w:val="28"/>
        </w:rPr>
        <w:t xml:space="preserve"> Gen. </w:t>
      </w:r>
    </w:p>
    <w:p>
      <w:pPr>
        <w:tabs>
          <w:tab w:val="center" w:pos="2160"/>
          <w:tab w:val="center" w:pos="2881"/>
          <w:tab w:val="center" w:pos="3640"/>
          <w:tab w:val="center" w:pos="5175"/>
        </w:tabs>
        <w:spacing w:after="174"/>
        <w:ind w:left="-15"/>
      </w:pPr>
      <w:r>
        <w:rPr>
          <w:rFonts w:ascii="Cambria" w:eastAsia="Cambria" w:cs="Cambria" w:hAnsi="Cambria"/>
          <w:b/>
          <w:sz w:val="28"/>
        </w:rPr>
        <w:t xml:space="preserve">C Compiler  </w:t>
        <w:tab/>
        <w:t xml:space="preserve"> </w:t>
        <w:tab/>
        <w:t xml:space="preserve"> </w:t>
        <w:tab/>
        <w:t xml:space="preserve">: </w:t>
        <w:tab/>
      </w:r>
      <w:r>
        <w:rPr>
          <w:rFonts w:ascii="Cambria" w:eastAsia="Cambria" w:cs="Cambria" w:hAnsi="Cambria"/>
          <w:sz w:val="28"/>
        </w:rPr>
        <w:t xml:space="preserve">GCC Compiler. </w:t>
      </w:r>
    </w:p>
    <w:p>
      <w:pPr>
        <w:tabs>
          <w:tab w:val="center" w:pos="2160"/>
          <w:tab w:val="center" w:pos="2881"/>
          <w:tab w:val="center" w:pos="3640"/>
          <w:tab w:val="center" w:pos="5462"/>
        </w:tabs>
        <w:spacing w:after="274"/>
        <w:ind w:left="-15"/>
      </w:pPr>
      <w:r>
        <w:rPr>
          <w:rFonts w:ascii="Cambria" w:eastAsia="Cambria" w:cs="Cambria" w:hAnsi="Cambria"/>
          <w:b/>
          <w:sz w:val="28"/>
        </w:rPr>
        <w:t xml:space="preserve">User Interface </w:t>
        <w:tab/>
        <w:t xml:space="preserve"> </w:t>
        <w:tab/>
        <w:t xml:space="preserve"> </w:t>
        <w:tab/>
        <w:t xml:space="preserve">: </w:t>
        <w:tab/>
      </w:r>
      <w:r>
        <w:rPr>
          <w:rFonts w:ascii="Cambria" w:eastAsia="Cambria" w:cs="Cambria" w:hAnsi="Cambria"/>
          <w:sz w:val="28"/>
        </w:rPr>
        <w:t xml:space="preserve">Visual Studio Code. </w:t>
      </w:r>
    </w:p>
    <w:p>
      <w:pPr>
        <w:spacing w:after="159"/>
        <w:ind w:right="8"/>
        <w:jc w:val="center"/>
      </w:pP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ind w:right="8"/>
        <w:jc w:val="center"/>
      </w:pP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spacing w:after="152"/>
        <w:ind w:right="8"/>
        <w:jc w:val="center"/>
      </w:pP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pStyle w:val="2"/>
      </w:pPr>
      <w:r>
        <w:t xml:space="preserve">GROUP MEMBERS </w:t>
      </w:r>
    </w:p>
    <w:p>
      <w:pPr>
        <w:spacing w:after="159"/>
        <w:rPr>
          <w:sz w:val="28"/>
        </w:rPr>
      </w:pPr>
      <w:r>
        <w:rPr>
          <w:sz w:val="28"/>
        </w:rPr>
        <w:t xml:space="preserve">MEMBER 1:       Aryan Singh (0902CS231027) </w:t>
      </w:r>
    </w:p>
    <w:p>
      <w:pPr>
        <w:spacing w:after="159"/>
        <w:ind w:left="-5" w:hanging="10"/>
        <w:rPr>
          <w:sz w:val="28"/>
        </w:rPr>
      </w:pPr>
      <w:r>
        <w:rPr>
          <w:sz w:val="28"/>
        </w:rPr>
        <w:t xml:space="preserve">                            </w:t>
      </w:r>
      <w:bookmarkStart w:id="0" w:name="_GoBack"/>
      <w:bookmarkEnd w:id="0"/>
    </w:p>
    <w:p>
      <w:pPr>
        <w:spacing w:after="159"/>
        <w:ind w:left="-5" w:hanging="10"/>
      </w:pPr>
    </w:p>
    <w:p>
      <w:pPr>
        <w:spacing w:after="159"/>
        <w:ind w:left="-5" w:hanging="10"/>
      </w:pPr>
    </w:p>
    <w:p>
      <w:pPr>
        <w:spacing w:after="193"/>
        <w:ind w:right="8"/>
        <w:jc w:val="center"/>
      </w:pPr>
    </w:p>
    <w:p>
      <w:pPr>
        <w:spacing w:after="0"/>
        <w:ind w:right="1640"/>
        <w:jc w:val="right"/>
      </w:pPr>
      <w:r>
        <w:rPr>
          <w:rFonts w:ascii="Arial" w:eastAsia="Arial" w:cs="Arial" w:hAnsi="Arial"/>
          <w:b/>
          <w:sz w:val="40"/>
        </w:rPr>
        <w:t xml:space="preserve"> </w:t>
        <w:tab/>
      </w:r>
      <w:r>
        <w:rPr>
          <w:rFonts w:ascii="Arial Rounded MT" w:eastAsia="Arial Rounded MT" w:cs="Arial Rounded MT" w:hAnsi="Arial Rounded MT"/>
          <w:b/>
          <w:sz w:val="40"/>
        </w:rPr>
        <w:t xml:space="preserve"> </w:t>
      </w:r>
    </w:p>
    <w:p>
      <w:pPr>
        <w:pStyle w:val="3"/>
        <w:spacing w:after="99"/>
        <w:ind w:right="2444"/>
      </w:pPr>
      <w:r>
        <w:t xml:space="preserve">TABLE OF CONTENTS </w:t>
      </w:r>
    </w:p>
    <w:p>
      <w:pPr>
        <w:spacing w:after="0"/>
        <w:ind w:left="-5" w:hanging="10"/>
      </w:pPr>
      <w:r>
        <w:rPr>
          <w:rFonts w:ascii="Tahoma" w:eastAsia="Tahoma" w:cs="Tahoma" w:hAnsi="Tahoma"/>
          <w:b/>
          <w:sz w:val="32"/>
        </w:rPr>
        <w:t xml:space="preserve">Section-A (Linked List) </w:t>
      </w:r>
    </w:p>
    <w:tbl>
      <w:tblPr>
        <w:jc w:val="left"/>
        <w:tblInd w:w="5" w:type="dxa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6" w:type="dxa"/>
          <w:left w:w="108" w:type="dxa"/>
          <w:bottom w:w="0" w:type="dxa"/>
          <w:right w:w="5" w:type="dxa"/>
        </w:tblCellMar>
      </w:tblPr>
      <w:tblGrid>
        <w:gridCol w:w="768"/>
        <w:gridCol w:w="5667"/>
        <w:gridCol w:w="1292"/>
        <w:gridCol w:w="1291"/>
      </w:tblGrid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16" w:line="240" w:lineRule="auto"/>
              <w:ind w:right="103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S. </w:t>
            </w:r>
          </w:p>
          <w:p>
            <w:pPr>
              <w:spacing w:after="0" w:line="240" w:lineRule="auto"/>
              <w:ind w:right="103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No.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Practical Description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Page Nos.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6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COs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Linked List using array.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1-4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CO-1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5-8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CO-1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Doubly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8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9-11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CO-1 </w:t>
            </w:r>
          </w:p>
        </w:tc>
      </w:tr>
      <w:tr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Circular Single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8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12-14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CO-1 </w:t>
            </w:r>
          </w:p>
        </w:tc>
      </w:tr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Circular Doubly Linked List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8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15-19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105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CO-1 </w:t>
            </w:r>
          </w:p>
        </w:tc>
      </w:tr>
    </w:tbl>
    <w:p>
      <w:pPr>
        <w:spacing w:after="157"/>
      </w:pPr>
      <w:r>
        <w:rPr>
          <w:rFonts w:ascii="Tahoma" w:eastAsia="Tahoma" w:cs="Tahoma" w:hAnsi="Tahoma"/>
          <w:b/>
          <w:sz w:val="32"/>
        </w:rPr>
        <w:t xml:space="preserve"> </w:t>
      </w:r>
    </w:p>
    <w:p>
      <w:pPr>
        <w:spacing w:after="0"/>
        <w:ind w:left="-5" w:hanging="10"/>
      </w:pPr>
      <w:r>
        <w:rPr>
          <w:rFonts w:ascii="Tahoma" w:eastAsia="Tahoma" w:cs="Tahoma" w:hAnsi="Tahoma"/>
          <w:b/>
          <w:sz w:val="32"/>
        </w:rPr>
        <w:t xml:space="preserve">Section-B (Stack) </w:t>
      </w:r>
    </w:p>
    <w:tbl>
      <w:tblPr>
        <w:jc w:val="left"/>
        <w:tblInd w:w="5" w:type="dxa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6" w:type="dxa"/>
          <w:left w:w="108" w:type="dxa"/>
          <w:bottom w:w="0" w:type="dxa"/>
          <w:right w:w="59" w:type="dxa"/>
        </w:tblCellMar>
      </w:tblPr>
      <w:tblGrid>
        <w:gridCol w:w="768"/>
        <w:gridCol w:w="5667"/>
        <w:gridCol w:w="1292"/>
        <w:gridCol w:w="1291"/>
      </w:tblGrid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16" w:line="240" w:lineRule="auto"/>
              <w:ind w:right="48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S. </w:t>
            </w:r>
          </w:p>
          <w:p>
            <w:pPr>
              <w:spacing w:after="0" w:line="240" w:lineRule="auto"/>
              <w:ind w:right="48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>No.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b/>
                <w:sz w:val="24"/>
              </w:rPr>
              <w:t>Practical Description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Cambria" w:eastAsia="Cambria" w:cs="Cambria" w:hAnsi="Cambria"/>
                <w:b/>
                <w:sz w:val="24"/>
              </w:rPr>
              <w:t>Page Nos.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2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COs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Stack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20-21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Stack using Pointers.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22-23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Program for Tower of Hanoi using recursion.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24-25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  <w:tr>
        <w:trPr>
          <w:trHeight w:val="1277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both"/>
            </w:pPr>
            <w:r>
              <w:rPr>
                <w:rFonts w:ascii="Cambria" w:eastAsia="Cambria" w:cs="Cambria" w:hAnsi="Cambria"/>
                <w:sz w:val="24"/>
              </w:rPr>
              <w:t xml:space="preserve">Program to find out factorial of given number using recursion. Also show the various states of stack using in this program.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26-27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</w:tbl>
    <w:p>
      <w:pPr>
        <w:spacing w:after="157"/>
      </w:pPr>
      <w:r>
        <w:rPr>
          <w:rFonts w:ascii="Tahoma" w:eastAsia="Tahoma" w:cs="Tahoma" w:hAnsi="Tahoma"/>
          <w:b/>
          <w:sz w:val="32"/>
        </w:rPr>
        <w:t xml:space="preserve"> </w:t>
      </w:r>
    </w:p>
    <w:p>
      <w:pPr>
        <w:spacing w:after="0"/>
        <w:ind w:left="-5" w:hanging="10"/>
      </w:pPr>
      <w:r>
        <w:rPr>
          <w:rFonts w:ascii="Tahoma" w:eastAsia="Tahoma" w:cs="Tahoma" w:hAnsi="Tahoma"/>
          <w:b/>
          <w:sz w:val="32"/>
        </w:rPr>
        <w:t xml:space="preserve">Section-C (Queue) </w:t>
      </w:r>
    </w:p>
    <w:tbl>
      <w:tblPr>
        <w:jc w:val="left"/>
        <w:tblInd w:w="5" w:type="dxa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6" w:type="dxa"/>
          <w:left w:w="108" w:type="dxa"/>
          <w:bottom w:w="0" w:type="dxa"/>
          <w:right w:w="70" w:type="dxa"/>
        </w:tblCellMar>
      </w:tblPr>
      <w:tblGrid>
        <w:gridCol w:w="768"/>
        <w:gridCol w:w="5667"/>
        <w:gridCol w:w="1292"/>
        <w:gridCol w:w="1291"/>
      </w:tblGrid>
      <w:tr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16" w:line="240" w:lineRule="auto"/>
              <w:ind w:right="38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S. </w:t>
            </w:r>
          </w:p>
          <w:p>
            <w:pPr>
              <w:spacing w:after="0" w:line="240" w:lineRule="auto"/>
              <w:ind w:right="38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>No.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b/>
                <w:sz w:val="24"/>
              </w:rPr>
              <w:t>Practical Description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Cambria" w:eastAsia="Cambria" w:cs="Cambria" w:hAnsi="Cambria"/>
                <w:b/>
                <w:sz w:val="24"/>
              </w:rPr>
              <w:t>Page Nos.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1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COs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Queue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28-29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Queue using Pointers.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30-31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Circular Queue using Array.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32-33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CO-2 </w:t>
            </w:r>
          </w:p>
        </w:tc>
      </w:tr>
    </w:tbl>
    <w:p>
      <w:pPr>
        <w:spacing w:after="0"/>
      </w:pPr>
      <w:r>
        <w:rPr>
          <w:rFonts w:ascii="Tahoma" w:eastAsia="Tahoma" w:cs="Tahoma" w:hAnsi="Tahoma"/>
          <w:b/>
          <w:sz w:val="32"/>
        </w:rPr>
        <w:t xml:space="preserve"> </w:t>
      </w:r>
    </w:p>
    <w:p>
      <w:pPr>
        <w:spacing w:after="0"/>
        <w:ind w:left="-5" w:hanging="10"/>
      </w:pPr>
      <w:r>
        <w:rPr>
          <w:rFonts w:ascii="Tahoma" w:eastAsia="Tahoma" w:cs="Tahoma" w:hAnsi="Tahoma"/>
          <w:b/>
          <w:sz w:val="32"/>
        </w:rPr>
        <w:t xml:space="preserve">Section-D (Trees) </w:t>
      </w:r>
    </w:p>
    <w:tbl>
      <w:tblPr>
        <w:jc w:val="left"/>
        <w:tblInd w:w="5" w:type="dxa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6" w:type="dxa"/>
          <w:left w:w="108" w:type="dxa"/>
          <w:bottom w:w="0" w:type="dxa"/>
          <w:right w:w="70" w:type="dxa"/>
        </w:tblCellMar>
      </w:tblPr>
      <w:tblGrid>
        <w:gridCol w:w="768"/>
        <w:gridCol w:w="5667"/>
        <w:gridCol w:w="1292"/>
        <w:gridCol w:w="1291"/>
      </w:tblGrid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14" w:line="240" w:lineRule="auto"/>
              <w:ind w:right="38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S. </w:t>
            </w:r>
          </w:p>
          <w:p>
            <w:pPr>
              <w:spacing w:after="0" w:line="240" w:lineRule="auto"/>
              <w:ind w:right="38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>No.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b/>
                <w:sz w:val="24"/>
              </w:rPr>
              <w:t>Practical Description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Cambria" w:eastAsia="Cambria" w:cs="Cambria" w:hAnsi="Cambria"/>
                <w:b/>
                <w:sz w:val="24"/>
              </w:rPr>
              <w:t>Page Nos.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1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COs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Binary Search Tree.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34-36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CO-3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Conversion of BST PreOrder/PostOrder/InOrder. 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37-38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CO-3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Kruskal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39-42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CO-3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Prim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43-45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CO-3 </w:t>
            </w:r>
          </w:p>
        </w:tc>
      </w:tr>
      <w:tr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Dijkstra Algorithm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3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46-48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CO-3 </w:t>
            </w:r>
          </w:p>
        </w:tc>
      </w:tr>
    </w:tbl>
    <w:p>
      <w:pPr>
        <w:spacing w:after="159"/>
      </w:pPr>
      <w:r>
        <w:rPr>
          <w:rFonts w:ascii="Tahoma" w:eastAsia="Tahoma" w:cs="Tahoma" w:hAnsi="Tahoma"/>
          <w:b/>
          <w:sz w:val="32"/>
        </w:rPr>
        <w:t xml:space="preserve"> </w:t>
      </w:r>
    </w:p>
    <w:p>
      <w:pPr>
        <w:spacing w:after="0"/>
        <w:ind w:left="-5" w:hanging="10"/>
      </w:pPr>
      <w:r>
        <w:rPr>
          <w:rFonts w:ascii="Tahoma" w:eastAsia="Tahoma" w:cs="Tahoma" w:hAnsi="Tahoma"/>
          <w:b/>
          <w:sz w:val="32"/>
        </w:rPr>
        <w:t xml:space="preserve">Section-E (Sorting &amp; Searching) </w:t>
      </w:r>
    </w:p>
    <w:tbl>
      <w:tblPr>
        <w:jc w:val="left"/>
        <w:tblInd w:w="5" w:type="dxa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6" w:type="dxa"/>
          <w:left w:w="108" w:type="dxa"/>
          <w:bottom w:w="0" w:type="dxa"/>
          <w:right w:w="59" w:type="dxa"/>
        </w:tblCellMar>
      </w:tblPr>
      <w:tblGrid>
        <w:gridCol w:w="768"/>
        <w:gridCol w:w="5667"/>
        <w:gridCol w:w="1292"/>
        <w:gridCol w:w="1291"/>
      </w:tblGrid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16" w:line="240" w:lineRule="auto"/>
              <w:ind w:right="49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S. </w:t>
            </w:r>
          </w:p>
          <w:p>
            <w:pPr>
              <w:spacing w:after="0" w:line="240" w:lineRule="auto"/>
              <w:ind w:right="49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>No.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</w:pPr>
            <w:r>
              <w:rPr>
                <w:rFonts w:ascii="Cambria" w:eastAsia="Cambria" w:cs="Cambria" w:hAnsi="Cambria"/>
                <w:b/>
                <w:sz w:val="24"/>
              </w:rPr>
              <w:t>Practical Description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left="14"/>
            </w:pPr>
            <w:r>
              <w:rPr>
                <w:rFonts w:ascii="Cambria" w:eastAsia="Cambria" w:cs="Cambria" w:hAnsi="Cambria"/>
                <w:b/>
                <w:sz w:val="24"/>
              </w:rPr>
              <w:t>Page Nos.</w:t>
            </w:r>
            <w:r>
              <w:rPr>
                <w:rFonts w:ascii="Cambria" w:eastAsia="Cambria" w:cs="Cambria" w:hAnsi="Cambria"/>
                <w:sz w:val="24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2"/>
              <w:jc w:val="center"/>
            </w:pPr>
            <w:r>
              <w:rPr>
                <w:rFonts w:ascii="Cambria" w:eastAsia="Cambria" w:cs="Cambria" w:hAnsi="Cambria"/>
                <w:b/>
                <w:sz w:val="24"/>
              </w:rPr>
              <w:t xml:space="preserve">COs </w:t>
            </w:r>
          </w:p>
        </w:tc>
      </w:tr>
      <w:tr>
        <w:trPr>
          <w:trHeight w:val="2542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1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358" w:lineRule="auto"/>
              <w:ind w:right="2526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Sorting  a. Bubble  </w:t>
            </w:r>
          </w:p>
          <w:p>
            <w:pPr>
              <w:numPr>
                <w:ilvl w:val="0"/>
                <w:numId w:val="1"/>
              </w:numPr>
              <w:spacing w:after="116" w:line="240" w:lineRule="auto"/>
              <w:ind w:left="237" w:hanging="237"/>
            </w:pPr>
            <w:r>
              <w:rPr>
                <w:rFonts w:ascii="Cambria" w:eastAsia="Cambria" w:cs="Cambria" w:hAnsi="Cambria"/>
                <w:sz w:val="24"/>
              </w:rPr>
              <w:t xml:space="preserve">Selection  </w:t>
            </w:r>
          </w:p>
          <w:p>
            <w:pPr>
              <w:numPr>
                <w:ilvl w:val="0"/>
                <w:numId w:val="1"/>
              </w:numPr>
              <w:spacing w:after="117" w:line="240" w:lineRule="auto"/>
              <w:ind w:left="237" w:hanging="237"/>
            </w:pPr>
            <w:r>
              <w:rPr>
                <w:rFonts w:ascii="Cambria" w:eastAsia="Cambria" w:cs="Cambria" w:hAnsi="Cambria"/>
                <w:sz w:val="24"/>
              </w:rPr>
              <w:t xml:space="preserve">Insertion  </w:t>
            </w:r>
          </w:p>
          <w:p>
            <w:pPr>
              <w:numPr>
                <w:ilvl w:val="0"/>
                <w:numId w:val="1"/>
              </w:numPr>
              <w:spacing w:after="114" w:line="240" w:lineRule="auto"/>
              <w:ind w:left="237" w:hanging="237"/>
            </w:pPr>
            <w:r>
              <w:rPr>
                <w:rFonts w:ascii="Cambria" w:eastAsia="Cambria" w:cs="Cambria" w:hAnsi="Cambria"/>
                <w:sz w:val="24"/>
              </w:rPr>
              <w:t xml:space="preserve">Quick 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237" w:hanging="237"/>
            </w:pPr>
            <w:r>
              <w:rPr>
                <w:rFonts w:ascii="Cambria" w:eastAsia="Cambria" w:cs="Cambria" w:hAnsi="Cambria"/>
                <w:sz w:val="24"/>
              </w:rPr>
              <w:t xml:space="preserve">Merge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49-56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CO-5 </w:t>
            </w:r>
          </w:p>
        </w:tc>
      </w:tr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2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Binary Search on a list of numbers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57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CO-5 </w:t>
            </w:r>
          </w:p>
        </w:tc>
      </w:tr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3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Binary Search on a list of strings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58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CO-5 </w:t>
            </w:r>
          </w:p>
        </w:tc>
      </w:tr>
      <w:tr>
        <w:trPr>
          <w:trHeight w:val="854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4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Linear Search on a list of strings stored in an Array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59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CO-5 </w:t>
            </w:r>
          </w:p>
        </w:tc>
      </w:tr>
      <w:tr>
        <w:trPr>
          <w:trHeight w:val="855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5 </w:t>
            </w:r>
          </w:p>
        </w:tc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Cambria" w:eastAsia="Cambria" w:cs="Cambria" w:hAnsi="Cambria"/>
                <w:sz w:val="24"/>
              </w:rPr>
              <w:t xml:space="preserve">Implementation of Binary Search on a list of strings stored in a Single Linked List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60-61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ind w:right="51"/>
              <w:jc w:val="center"/>
            </w:pPr>
            <w:r>
              <w:rPr>
                <w:rFonts w:ascii="Cambria" w:eastAsia="Cambria" w:cs="Cambria" w:hAnsi="Cambria"/>
                <w:sz w:val="24"/>
              </w:rPr>
              <w:t xml:space="preserve">CO-5 </w:t>
            </w:r>
          </w:p>
        </w:tc>
      </w:tr>
    </w:tbl>
    <w:p>
      <w:pPr>
        <w:sectPr>
          <w:footerReference w:type="default" r:id="rId2"/>
          <w:footerReference w:type="even" r:id="rId3"/>
          <w:footerReference w:type="first" r:id="rId4"/>
          <w:pgSz w:w="11906" w:h="16838"/>
          <w:pgMar w:top="1516" w:right="1332" w:bottom="1552" w:left="1440" w:header="720" w:footer="720" w:gutter="0"/>
          <w:docGrid w:linePitch="312" w:charSpace="0"/>
        </w:sectPr>
      </w:pPr>
    </w:p>
    <w:p>
      <w:pPr>
        <w:pStyle w:val="4"/>
        <w:spacing w:after="121"/>
        <w:ind w:right="3347"/>
        <w:jc w:val="right"/>
      </w:pPr>
      <w:r>
        <w:t>Experiment No.: A1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58"/>
        <w:ind w:left="-5" w:right="85" w:hanging="10"/>
      </w:pPr>
      <w:r>
        <w:rPr>
          <w:rFonts w:ascii="Cambria" w:eastAsia="Cambria" w:cs="Cambria" w:hAnsi="Cambria"/>
          <w:sz w:val="24"/>
        </w:rPr>
        <w:t>Implementation of Linked List using array.</w:t>
      </w:r>
      <w:r>
        <w:rPr>
          <w:sz w:val="24"/>
        </w:rPr>
        <w:t xml:space="preserve"> </w:t>
      </w:r>
    </w:p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Linked List using array.  </w:t>
      </w:r>
    </w:p>
    <w:p>
      <w:pPr>
        <w:spacing w:after="79"/>
        <w:ind w:left="-5" w:right="4126" w:hanging="10"/>
      </w:pPr>
      <w:r>
        <w:t xml:space="preserve">CODE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&lt;stdio.h&gt;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&lt;stdlib.h&gt;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#define MAX_SIZE 100 </w:t>
      </w:r>
    </w:p>
    <w:p>
      <w:pPr>
        <w:spacing w:after="5" w:line="250" w:lineRule="auto"/>
        <w:ind w:left="-5" w:right="7361" w:hanging="10"/>
      </w:pPr>
      <w:r>
        <w:rPr>
          <w:rFonts w:ascii="Courier New" w:eastAsia="Courier New" w:cs="Courier New" w:hAnsi="Courier New"/>
          <w:sz w:val="21"/>
        </w:rPr>
        <w:t xml:space="preserve"> struct node{     int data;     int next;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};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 struct node arr[MAX_SIZE]; int free_slot=0; int head=-1;  int createnode(int data){     if(free_slot==MAX_SIZE){         printf("ERROR: OVERFLOW.\n");         return -1;     }     int new_node=free_slot;     free_slot=arr[free_slot].next;     arr[new_node].data= data;     arr[new_node].next =-1;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new_node; </w:t>
      </w:r>
    </w:p>
    <w:p>
      <w:pPr>
        <w:spacing w:after="5" w:line="250" w:lineRule="auto"/>
        <w:ind w:left="-5" w:right="4714" w:hanging="10"/>
      </w:pPr>
      <w:r>
        <w:rPr>
          <w:rFonts w:ascii="Courier New" w:eastAsia="Courier New" w:cs="Courier New" w:hAnsi="Courier New"/>
          <w:sz w:val="21"/>
        </w:rPr>
        <w:t xml:space="preserve">} void insertathead(int data){     int new_node=createnode(data);     if(new_node==-1){         return;     } </w:t>
      </w:r>
    </w:p>
    <w:p>
      <w:pPr>
        <w:spacing w:after="5" w:line="250" w:lineRule="auto"/>
        <w:ind w:left="-5" w:right="3456" w:hanging="10"/>
      </w:pPr>
      <w:r>
        <w:rPr>
          <w:rFonts w:ascii="Courier New" w:eastAsia="Courier New" w:cs="Courier New" w:hAnsi="Courier New"/>
          <w:sz w:val="21"/>
        </w:rPr>
        <w:t xml:space="preserve">    arr[new_node].next =head;     head=new_node;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4714" w:hanging="10"/>
      </w:pPr>
      <w:r>
        <w:rPr>
          <w:rFonts w:ascii="Courier New" w:eastAsia="Courier New" w:cs="Courier New" w:hAnsi="Courier New"/>
          <w:sz w:val="21"/>
        </w:rPr>
        <w:t xml:space="preserve">} void insertatend(int data){     int new_node=createnode(data);     if(new_node==-1){         return ;     }     if(head==-1){         head=new_node; </w:t>
      </w:r>
    </w:p>
    <w:p>
      <w:pPr>
        <w:spacing w:after="5" w:line="250" w:lineRule="auto"/>
        <w:ind w:left="-15" w:right="4713" w:firstLine="506"/>
      </w:pPr>
      <w:r>
        <w:rPr>
          <w:rFonts w:ascii="Courier New" w:eastAsia="Courier New" w:cs="Courier New" w:hAnsi="Courier New"/>
          <w:sz w:val="21"/>
        </w:rPr>
        <w:t xml:space="preserve">}     else{         int last = head;         while(arr[last].next!=-1){             last=arr[last].next;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arr[last].next=new_node;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3958" w:hanging="10"/>
      </w:pPr>
      <w:r>
        <w:rPr>
          <w:rFonts w:ascii="Courier New" w:eastAsia="Courier New" w:cs="Courier New" w:hAnsi="Courier New"/>
          <w:sz w:val="21"/>
        </w:rPr>
        <w:t xml:space="preserve">void insertatposition(int data,int key){     if (key &lt; 1){         printf("Invalid key.\n");         return;     } </w:t>
      </w:r>
    </w:p>
    <w:p>
      <w:pPr>
        <w:spacing w:after="5" w:line="250" w:lineRule="auto"/>
        <w:ind w:left="-5" w:right="4589" w:hanging="10"/>
      </w:pPr>
      <w:r>
        <w:rPr>
          <w:rFonts w:ascii="Courier New" w:eastAsia="Courier New" w:cs="Courier New" w:hAnsi="Courier New"/>
          <w:sz w:val="21"/>
        </w:rPr>
        <w:t xml:space="preserve">    int new_node= createnode(data);     if(new_node==-1){         return;     }     if(key==1){         arr[new_node].next=head;         head = new_node; </w:t>
      </w:r>
    </w:p>
    <w:p>
      <w:pPr>
        <w:spacing w:after="5" w:line="250" w:lineRule="auto"/>
        <w:ind w:left="-5" w:right="3577" w:hanging="10"/>
      </w:pPr>
      <w:r>
        <w:rPr>
          <w:rFonts w:ascii="Courier New" w:eastAsia="Courier New" w:cs="Courier New" w:hAnsi="Courier New"/>
          <w:sz w:val="21"/>
        </w:rPr>
        <w:t xml:space="preserve">    }     else{         int prev= head;         int count = 1;         while (count &lt; key -1 &amp;&amp; prev!=-1){             prev = arr[prev].next;             count++;         }         if (prev == -1){             printf("Invalid position.\n");             return; 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arr[new_node].next=arr[prev].next;         arr[prev].next=new_node;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printf("Succesfully Done.\n");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} int deletenode(int i){     if(i&lt;0 || i &gt;= MAX_SIZE){         printf("Invalid index.\n");         return -1;     }     int data = arr[i].data;     arr[i].next= free_slot;     free_slot= i;     return data; } int deleteathead(){     if ( head== -1){         printf("ERROR:Underflow.\n");         return -1;     }     int del_node = head;     head = arr[head].next;     int data = deletenode(del_node); printf("Successfully Done.\n"); </w:t>
      </w:r>
    </w:p>
    <w:p>
      <w:pPr>
        <w:spacing w:after="5" w:line="250" w:lineRule="auto"/>
        <w:ind w:left="-5" w:right="4209" w:hanging="10"/>
      </w:pPr>
      <w:r>
        <w:rPr>
          <w:rFonts w:ascii="Courier New" w:eastAsia="Courier New" w:cs="Courier New" w:hAnsi="Courier New"/>
          <w:sz w:val="21"/>
        </w:rPr>
        <w:t xml:space="preserve"> } int deleteatend(){     if(head==-1){         printf("ERROR: Underflow.\n");         return -1; </w:t>
      </w:r>
    </w:p>
    <w:p>
      <w:pPr>
        <w:spacing w:after="5" w:line="250" w:lineRule="auto"/>
        <w:ind w:left="-5" w:right="5217" w:hanging="10"/>
      </w:pPr>
      <w:r>
        <w:rPr>
          <w:rFonts w:ascii="Courier New" w:eastAsia="Courier New" w:cs="Courier New" w:hAnsi="Courier New"/>
          <w:sz w:val="21"/>
        </w:rPr>
        <w:t xml:space="preserve">    }      int prev =-1;     int last = head;     while(arr[last].next!=-1){         prev = last;         last = arr[last].next; </w:t>
      </w:r>
    </w:p>
    <w:p>
      <w:pPr>
        <w:spacing w:after="5" w:line="250" w:lineRule="auto"/>
        <w:ind w:left="-5" w:right="5721" w:hanging="10"/>
      </w:pPr>
      <w:r>
        <w:rPr>
          <w:rFonts w:ascii="Courier New" w:eastAsia="Courier New" w:cs="Courier New" w:hAnsi="Courier New"/>
          <w:sz w:val="21"/>
        </w:rPr>
        <w:t xml:space="preserve">    }     if(prev==-1){         head =-1;     }     else{         arr[prev].next=-1; </w:t>
      </w:r>
    </w:p>
    <w:p>
      <w:pPr>
        <w:spacing w:after="5" w:line="250" w:lineRule="auto"/>
        <w:ind w:left="-5" w:right="4588" w:hanging="10"/>
      </w:pPr>
      <w:r>
        <w:rPr>
          <w:rFonts w:ascii="Courier New" w:eastAsia="Courier New" w:cs="Courier New" w:hAnsi="Courier New"/>
          <w:sz w:val="21"/>
        </w:rPr>
        <w:t xml:space="preserve">    }     int info= deletenode(last);     printf("Successfully Done.\n");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} void display(){     if(head==-1){         printf("ERROR:Underflow.\n");         return;     } </w:t>
      </w:r>
    </w:p>
    <w:p>
      <w:pPr>
        <w:spacing w:after="5" w:line="250" w:lineRule="auto"/>
        <w:ind w:left="-5" w:right="4209" w:hanging="10"/>
      </w:pPr>
      <w:r>
        <w:rPr>
          <w:rFonts w:ascii="Courier New" w:eastAsia="Courier New" w:cs="Courier New" w:hAnsi="Courier New"/>
          <w:sz w:val="21"/>
        </w:rPr>
        <w:t xml:space="preserve">    printf("THE LINKED LIST IS:\n");     int temp = head;     while(temp!=-1){         printf("%d-&gt;",arr[temp].data);         temp=arr[temp].next; </w:t>
      </w:r>
    </w:p>
    <w:p>
      <w:pPr>
        <w:spacing w:after="5" w:line="250" w:lineRule="auto"/>
        <w:ind w:left="-5" w:right="6101" w:hanging="10"/>
      </w:pPr>
      <w:r>
        <w:rPr>
          <w:rFonts w:ascii="Courier New" w:eastAsia="Courier New" w:cs="Courier New" w:hAnsi="Courier New"/>
          <w:sz w:val="21"/>
        </w:rPr>
        <w:t xml:space="preserve">    }     printf("NULL\n"); </w:t>
      </w:r>
    </w:p>
    <w:p>
      <w:pPr>
        <w:spacing w:after="5" w:line="250" w:lineRule="auto"/>
        <w:ind w:left="-5" w:right="4841" w:hanging="10"/>
      </w:pPr>
      <w:r>
        <w:rPr>
          <w:rFonts w:ascii="Courier New" w:eastAsia="Courier New" w:cs="Courier New" w:hAnsi="Courier New"/>
          <w:sz w:val="21"/>
        </w:rPr>
        <w:t xml:space="preserve"> } void init(){     for(int j=0;j&lt;MAX_SIZE; j++){         arr[j].data = 0;         arr[j].next =j+1;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arr[MAX_SIZE-1].next=-1; </w:t>
      </w:r>
    </w:p>
    <w:p>
      <w:pPr>
        <w:spacing w:after="5" w:line="250" w:lineRule="auto"/>
        <w:ind w:left="-5" w:right="6480" w:hanging="10"/>
      </w:pPr>
      <w:r>
        <w:rPr>
          <w:rFonts w:ascii="Courier New" w:eastAsia="Courier New" w:cs="Courier New" w:hAnsi="Courier New"/>
          <w:sz w:val="21"/>
        </w:rPr>
        <w:t xml:space="preserve">}  int main(){     init();     int ch,data,key; </w:t>
      </w:r>
    </w:p>
    <w:p>
      <w:pPr>
        <w:spacing w:after="5" w:line="250" w:lineRule="auto"/>
        <w:ind w:left="-5" w:right="4209" w:hanging="10"/>
      </w:pPr>
      <w:r>
        <w:rPr>
          <w:rFonts w:ascii="Courier New" w:eastAsia="Courier New" w:cs="Courier New" w:hAnsi="Courier New"/>
          <w:sz w:val="21"/>
        </w:rPr>
        <w:t xml:space="preserve">     printf("MENU:\n");     printf("1.Insert at head\n");     printf("2.Insert at end.\n");     printf("3.Insert at position.\n");     printf("4.Delete at head.\n");     printf("5.Delete at end.\n");     printf("6.Display\n"); printf("7.Exit\n");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while( 1){ </w:t>
      </w:r>
    </w:p>
    <w:p>
      <w:pPr>
        <w:spacing w:after="5" w:line="250" w:lineRule="auto"/>
        <w:ind w:left="-5" w:right="2825" w:hanging="10"/>
      </w:pPr>
      <w:r>
        <w:rPr>
          <w:rFonts w:ascii="Courier New" w:eastAsia="Courier New" w:cs="Courier New" w:hAnsi="Courier New"/>
          <w:sz w:val="21"/>
        </w:rPr>
        <w:t xml:space="preserve">        printf("Enter your choice:");         scanf("%d", &amp;ch); </w:t>
      </w:r>
    </w:p>
    <w:p>
      <w:pPr>
        <w:spacing w:after="5" w:line="250" w:lineRule="auto"/>
        <w:ind w:left="-5" w:right="6605" w:hanging="10"/>
      </w:pPr>
      <w:r>
        <w:rPr>
          <w:rFonts w:ascii="Courier New" w:eastAsia="Courier New" w:cs="Courier New" w:hAnsi="Courier New"/>
          <w:sz w:val="21"/>
        </w:rPr>
        <w:t xml:space="preserve">             switch(ch){             case 1: </w:t>
      </w:r>
    </w:p>
    <w:p>
      <w:pPr>
        <w:spacing w:after="5" w:line="250" w:lineRule="auto"/>
        <w:ind w:left="-5" w:right="2446" w:hanging="10"/>
      </w:pPr>
      <w:r>
        <w:rPr>
          <w:rFonts w:ascii="Courier New" w:eastAsia="Courier New" w:cs="Courier New" w:hAnsi="Courier New"/>
          <w:sz w:val="21"/>
        </w:rPr>
        <w:t xml:space="preserve">            printf("Enter data to insert at head:");             scanf("%d",&amp;data);             insertathead(data);             break; </w:t>
      </w:r>
    </w:p>
    <w:p>
      <w:pPr>
        <w:spacing w:after="5" w:line="250" w:lineRule="auto"/>
        <w:ind w:left="-5" w:right="2446" w:hanging="10"/>
      </w:pPr>
      <w:r>
        <w:rPr>
          <w:rFonts w:ascii="Courier New" w:eastAsia="Courier New" w:cs="Courier New" w:hAnsi="Courier New"/>
          <w:sz w:val="21"/>
        </w:rPr>
        <w:t xml:space="preserve">            case 2: </w:t>
      </w:r>
    </w:p>
    <w:p>
      <w:pPr>
        <w:spacing w:after="5" w:line="250" w:lineRule="auto"/>
        <w:ind w:left="-5" w:right="2571" w:hanging="10"/>
      </w:pPr>
      <w:r>
        <w:rPr>
          <w:rFonts w:ascii="Courier New" w:eastAsia="Courier New" w:cs="Courier New" w:hAnsi="Courier New"/>
          <w:sz w:val="21"/>
        </w:rPr>
        <w:t xml:space="preserve">            printf("Enter data to insert at end:");             scanf("%d",&amp;data);             insertatend(data);             break; </w:t>
      </w:r>
    </w:p>
    <w:p>
      <w:pPr>
        <w:spacing w:after="5" w:line="250" w:lineRule="auto"/>
        <w:ind w:left="-5" w:right="2571" w:hanging="10"/>
      </w:pPr>
      <w:r>
        <w:rPr>
          <w:rFonts w:ascii="Courier New" w:eastAsia="Courier New" w:cs="Courier New" w:hAnsi="Courier New"/>
          <w:sz w:val="21"/>
        </w:rPr>
        <w:t xml:space="preserve">            case 3: </w:t>
      </w:r>
    </w:p>
    <w:p>
      <w:pPr>
        <w:spacing w:after="5" w:line="250" w:lineRule="auto"/>
        <w:ind w:left="-5" w:right="1436" w:hanging="10"/>
      </w:pPr>
      <w:r>
        <w:rPr>
          <w:rFonts w:ascii="Courier New" w:eastAsia="Courier New" w:cs="Courier New" w:hAnsi="Courier New"/>
          <w:sz w:val="21"/>
        </w:rPr>
        <w:t xml:space="preserve">            printf("Enter the data to enter and position:");             scanf("%d%d",&amp;data,&amp;key);             insertatposition(data,key);             break; </w:t>
      </w:r>
    </w:p>
    <w:p>
      <w:pPr>
        <w:spacing w:after="5" w:line="250" w:lineRule="auto"/>
        <w:ind w:left="-5" w:right="1436" w:hanging="10"/>
      </w:pPr>
      <w:r>
        <w:rPr>
          <w:rFonts w:ascii="Courier New" w:eastAsia="Courier New" w:cs="Courier New" w:hAnsi="Courier New"/>
          <w:sz w:val="21"/>
        </w:rPr>
        <w:t xml:space="preserve">            case 4: </w:t>
      </w:r>
    </w:p>
    <w:p>
      <w:pPr>
        <w:spacing w:after="5" w:line="250" w:lineRule="auto"/>
        <w:ind w:left="-5" w:right="2948" w:hanging="10"/>
      </w:pPr>
      <w:r>
        <w:rPr>
          <w:rFonts w:ascii="Courier New" w:eastAsia="Courier New" w:cs="Courier New" w:hAnsi="Courier New"/>
          <w:sz w:val="21"/>
        </w:rPr>
        <w:t xml:space="preserve">            printf("Deleting data from head\n");             deleteathead();             break; </w:t>
      </w:r>
    </w:p>
    <w:p>
      <w:pPr>
        <w:spacing w:after="5" w:line="250" w:lineRule="auto"/>
        <w:ind w:left="-5" w:right="2948" w:hanging="10"/>
      </w:pPr>
      <w:r>
        <w:rPr>
          <w:rFonts w:ascii="Courier New" w:eastAsia="Courier New" w:cs="Courier New" w:hAnsi="Courier New"/>
          <w:sz w:val="21"/>
        </w:rPr>
        <w:t xml:space="preserve">            case 5: </w:t>
      </w:r>
    </w:p>
    <w:p>
      <w:pPr>
        <w:spacing w:after="5" w:line="250" w:lineRule="auto"/>
        <w:ind w:left="-5" w:right="2569" w:hanging="10"/>
      </w:pPr>
      <w:r>
        <w:rPr>
          <w:rFonts w:ascii="Courier New" w:eastAsia="Courier New" w:cs="Courier New" w:hAnsi="Courier New"/>
          <w:sz w:val="21"/>
        </w:rPr>
        <w:t xml:space="preserve">            printf("Deleting element from end\n ");             deleteatend();             break;             case 6:             printf("here is your output:");             display();             break;             case 7:             printf("Thankyou\n");             return 0;             default: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printf("Invalid choice.Please try again./n");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43" w:line="250" w:lineRule="auto"/>
        <w:ind w:left="-5" w:right="8747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106"/>
        <w:ind w:left="-5" w:hanging="10"/>
      </w:pPr>
      <w:r>
        <w:rPr>
          <w:b/>
          <w:sz w:val="24"/>
        </w:rPr>
        <w:t xml:space="preserve">Output: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output,MENU: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1.Insert at head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2.Insert at end.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3.Insert at position.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4.Delete at head.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5.Delete at end.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6.Display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7.Exit </w:t>
      </w:r>
    </w:p>
    <w:p>
      <w:pPr>
        <w:spacing w:after="43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Enter your choice: </w:t>
      </w:r>
    </w:p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0"/>
      </w:pPr>
      <w:r>
        <w:rPr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ind w:left="40" w:right="2"/>
      </w:pPr>
      <w:r>
        <w:t>Experiment No.: A2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58"/>
        <w:ind w:left="-5" w:right="85" w:hanging="10"/>
      </w:pPr>
      <w:r>
        <w:rPr>
          <w:rFonts w:ascii="Cambria" w:eastAsia="Cambria" w:cs="Cambria" w:hAnsi="Cambria"/>
          <w:sz w:val="24"/>
        </w:rPr>
        <w:t>Implementation of Linked List using Pointers.</w:t>
      </w:r>
      <w:r>
        <w:rPr>
          <w:b/>
          <w:sz w:val="24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Linked List using Pointers.  </w:t>
      </w:r>
    </w:p>
    <w:p>
      <w:pPr>
        <w:spacing w:after="79"/>
        <w:ind w:left="-5" w:right="4126" w:hanging="10"/>
      </w:pPr>
      <w:r>
        <w:t xml:space="preserve">CODE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&lt;stdio.h&gt;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&lt;stdlib.h&gt; </w:t>
      </w:r>
    </w:p>
    <w:p>
      <w:pPr>
        <w:spacing w:after="5" w:line="250" w:lineRule="auto"/>
        <w:ind w:left="-5" w:right="6225" w:hanging="10"/>
      </w:pPr>
      <w:r>
        <w:rPr>
          <w:rFonts w:ascii="Courier New" w:eastAsia="Courier New" w:cs="Courier New" w:hAnsi="Courier New"/>
          <w:sz w:val="21"/>
        </w:rPr>
        <w:t xml:space="preserve"> struct node {     int data;      struct node *next;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}; </w:t>
      </w:r>
    </w:p>
    <w:p>
      <w:pPr>
        <w:spacing w:after="5" w:line="250" w:lineRule="auto"/>
        <w:ind w:left="-5" w:right="4589" w:hanging="10"/>
      </w:pPr>
      <w:r>
        <w:rPr>
          <w:rFonts w:ascii="Courier New" w:eastAsia="Courier New" w:cs="Courier New" w:hAnsi="Courier New"/>
          <w:sz w:val="21"/>
        </w:rPr>
        <w:t xml:space="preserve">struct node *head = NULL; struct node *createnode(int data) { </w:t>
      </w:r>
    </w:p>
    <w:p>
      <w:pPr>
        <w:spacing w:after="5" w:line="250" w:lineRule="auto"/>
        <w:ind w:left="-5" w:hanging="10"/>
      </w:pPr>
      <w:r>
        <w:rPr>
          <w:rFonts w:ascii="Courier New" w:eastAsia="Courier New" w:cs="Courier New" w:hAnsi="Courier New"/>
          <w:sz w:val="21"/>
        </w:rPr>
        <w:t xml:space="preserve">    struct node *newnode = (struct node *)malloc(sizeof(struct node));     if (newnode == NULL) { </w:t>
      </w:r>
    </w:p>
    <w:p>
      <w:pPr>
        <w:spacing w:after="5" w:line="250" w:lineRule="auto"/>
        <w:ind w:left="-5" w:hanging="10"/>
      </w:pPr>
      <w:r>
        <w:rPr>
          <w:rFonts w:ascii="Courier New" w:eastAsia="Courier New" w:cs="Courier New" w:hAnsi="Courier New"/>
          <w:sz w:val="21"/>
        </w:rPr>
        <w:t xml:space="preserve">        printf("Memory allocation failed. Cannot create the node.\n");         return NULL;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4967" w:hanging="10"/>
      </w:pPr>
      <w:r>
        <w:rPr>
          <w:rFonts w:ascii="Courier New" w:eastAsia="Courier New" w:cs="Courier New" w:hAnsi="Courier New"/>
          <w:sz w:val="21"/>
        </w:rPr>
        <w:t xml:space="preserve">    newnode-&gt;data = data;     newnode-&gt;next = NULL;     return newnode;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insertathead(int data) { </w:t>
      </w:r>
    </w:p>
    <w:p>
      <w:pPr>
        <w:spacing w:after="5" w:line="250" w:lineRule="auto"/>
        <w:ind w:left="-5" w:right="3454" w:hanging="10"/>
      </w:pPr>
      <w:r>
        <w:rPr>
          <w:rFonts w:ascii="Courier New" w:eastAsia="Courier New" w:cs="Courier New" w:hAnsi="Courier New"/>
          <w:sz w:val="21"/>
        </w:rPr>
        <w:t xml:space="preserve">    struct node *newnode = createnode(data);     if (newnode == NULL) {         return;     } </w:t>
      </w:r>
    </w:p>
    <w:p>
      <w:pPr>
        <w:spacing w:after="5" w:line="250" w:lineRule="auto"/>
        <w:ind w:left="-5" w:right="5219" w:hanging="10"/>
      </w:pPr>
      <w:r>
        <w:rPr>
          <w:rFonts w:ascii="Courier New" w:eastAsia="Courier New" w:cs="Courier New" w:hAnsi="Courier New"/>
          <w:sz w:val="21"/>
        </w:rPr>
        <w:t xml:space="preserve">    newnode-&gt;next = head;     head = newnode;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insertatend(int data) { </w:t>
      </w:r>
    </w:p>
    <w:p>
      <w:pPr>
        <w:spacing w:after="5" w:line="250" w:lineRule="auto"/>
        <w:ind w:left="-5" w:right="3454" w:hanging="10"/>
      </w:pPr>
      <w:r>
        <w:rPr>
          <w:rFonts w:ascii="Courier New" w:eastAsia="Courier New" w:cs="Courier New" w:hAnsi="Courier New"/>
          <w:sz w:val="21"/>
        </w:rPr>
        <w:t xml:space="preserve">    struct node *newnode = createnode(data);     if (newnode == NULL) {         return;     } </w:t>
      </w:r>
    </w:p>
    <w:p>
      <w:pPr>
        <w:spacing w:after="5" w:line="250" w:lineRule="auto"/>
        <w:ind w:left="-5" w:right="5471" w:hanging="10"/>
      </w:pPr>
      <w:r>
        <w:rPr>
          <w:rFonts w:ascii="Courier New" w:eastAsia="Courier New" w:cs="Courier New" w:hAnsi="Courier New"/>
          <w:sz w:val="21"/>
        </w:rPr>
        <w:t xml:space="preserve">    if (head == NULL) {         head = newnode;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else { </w:t>
      </w:r>
    </w:p>
    <w:p>
      <w:pPr>
        <w:spacing w:after="5" w:line="250" w:lineRule="auto"/>
        <w:ind w:left="-5" w:right="4085" w:hanging="10"/>
      </w:pPr>
      <w:r>
        <w:rPr>
          <w:rFonts w:ascii="Courier New" w:eastAsia="Courier New" w:cs="Courier New" w:hAnsi="Courier New"/>
          <w:sz w:val="21"/>
        </w:rPr>
        <w:t xml:space="preserve">        struct node *last = head;         while (last-&gt;next != NULL) {             last = last-&gt;next;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last-&gt;next = newnode;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3706" w:hanging="10"/>
      </w:pPr>
      <w:r>
        <w:rPr>
          <w:rFonts w:ascii="Courier New" w:eastAsia="Courier New" w:cs="Courier New" w:hAnsi="Courier New"/>
          <w:sz w:val="21"/>
        </w:rPr>
        <w:t xml:space="preserve">void insertatposition(int data, int key) {     if (key &lt; 1) {         printf("Invalid key.\n");         return;     } </w:t>
      </w:r>
    </w:p>
    <w:p>
      <w:pPr>
        <w:spacing w:after="5" w:line="250" w:lineRule="auto"/>
        <w:ind w:left="-5" w:right="3454" w:hanging="10"/>
      </w:pPr>
      <w:r>
        <w:rPr>
          <w:rFonts w:ascii="Courier New" w:eastAsia="Courier New" w:cs="Courier New" w:hAnsi="Courier New"/>
          <w:sz w:val="21"/>
        </w:rPr>
        <w:t xml:space="preserve">    struct node *newnode = createnode(data);     if (newnode == NULL) {         return;     }     if (key == 1) {         newnode-&gt;next = head;         head = newnode;     } else { </w:t>
      </w:r>
    </w:p>
    <w:p>
      <w:pPr>
        <w:spacing w:after="5" w:line="250" w:lineRule="auto"/>
        <w:ind w:left="-5" w:right="4337" w:hanging="10"/>
      </w:pPr>
      <w:r>
        <w:rPr>
          <w:rFonts w:ascii="Courier New" w:eastAsia="Courier New" w:cs="Courier New" w:hAnsi="Courier New"/>
          <w:sz w:val="21"/>
        </w:rPr>
        <w:t xml:space="preserve">        struct node *prev = head;         int count = 1; </w:t>
      </w:r>
    </w:p>
    <w:p>
      <w:pPr>
        <w:spacing w:after="5" w:line="250" w:lineRule="auto"/>
        <w:ind w:left="-5" w:right="2822" w:hanging="10"/>
      </w:pPr>
      <w:r>
        <w:rPr>
          <w:rFonts w:ascii="Courier New" w:eastAsia="Courier New" w:cs="Courier New" w:hAnsi="Courier New"/>
          <w:sz w:val="21"/>
        </w:rPr>
        <w:t xml:space="preserve">        while (count &lt; key - 1 &amp;&amp; prev != NULL) {             prev = prev-&gt;next;             count++;         }         if (prev == NULL) {             printf("Invalid key.\n");             return;         } </w:t>
      </w:r>
    </w:p>
    <w:p>
      <w:pPr>
        <w:spacing w:after="5" w:line="250" w:lineRule="auto"/>
        <w:ind w:left="-5" w:right="3203" w:hanging="10"/>
      </w:pPr>
      <w:r>
        <w:rPr>
          <w:rFonts w:ascii="Courier New" w:eastAsia="Courier New" w:cs="Courier New" w:hAnsi="Courier New"/>
          <w:sz w:val="21"/>
        </w:rPr>
        <w:t xml:space="preserve">        newnode-&gt;next = prev-&gt;next;         prev-&gt;next = newnode;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} int deleteathead() {     if (head == NULL) {         printf("ERROR:Underflow.\n");         return -1;     } </w:t>
      </w:r>
    </w:p>
    <w:p>
      <w:pPr>
        <w:spacing w:after="5" w:line="250" w:lineRule="auto"/>
        <w:ind w:left="-5" w:right="4966" w:hanging="10"/>
      </w:pPr>
      <w:r>
        <w:rPr>
          <w:rFonts w:ascii="Courier New" w:eastAsia="Courier New" w:cs="Courier New" w:hAnsi="Courier New"/>
          <w:sz w:val="21"/>
        </w:rPr>
        <w:t xml:space="preserve">    struct node *delnode = head;     head = head-&gt;next;     int data = delnode-&gt;data;     free(delnode);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} int deleteatend() {     if (head == NULL) {         printf("ERROR:Underflow.\n");         return -1;     } </w:t>
      </w:r>
    </w:p>
    <w:p>
      <w:pPr>
        <w:spacing w:after="5" w:line="250" w:lineRule="auto"/>
        <w:ind w:left="-5" w:right="4966" w:hanging="10"/>
      </w:pPr>
      <w:r>
        <w:rPr>
          <w:rFonts w:ascii="Courier New" w:eastAsia="Courier New" w:cs="Courier New" w:hAnsi="Courier New"/>
          <w:sz w:val="21"/>
        </w:rPr>
        <w:t xml:space="preserve">    struct node *prev = NULL;     struct node *last = head;     while (last-&gt;next != NULL) {         prev = last;         last = last-&gt;next;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5721" w:hanging="10"/>
      </w:pPr>
      <w:r>
        <w:rPr>
          <w:rFonts w:ascii="Courier New" w:eastAsia="Courier New" w:cs="Courier New" w:hAnsi="Courier New"/>
          <w:sz w:val="21"/>
        </w:rPr>
        <w:t xml:space="preserve">    int data = last-&gt;data;     if (prev == NULL) {         head = NULL;     } else {         prev-&gt;next = NULL;     }     free(last);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printf("Successfully Done.\n"); </w:t>
      </w:r>
    </w:p>
    <w:p>
      <w:pPr>
        <w:spacing w:after="5" w:line="250" w:lineRule="auto"/>
        <w:ind w:left="-5" w:right="4714" w:hanging="10"/>
      </w:pPr>
      <w:r>
        <w:rPr>
          <w:rFonts w:ascii="Courier New" w:eastAsia="Courier New" w:cs="Courier New" w:hAnsi="Courier New"/>
          <w:sz w:val="21"/>
        </w:rPr>
        <w:t xml:space="preserve">} void display() {     if (head == NULL) {         printf("ERROR:Underflow");         return;     }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    printf("The linked list is:\n");     struct node *temp = head;     while (temp != NULL) {         printf("%d -&gt; ", temp-&gt;data);         temp = temp-&gt;next;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printf("NULL\n"); </w:t>
      </w:r>
    </w:p>
    <w:p>
      <w:pPr>
        <w:spacing w:after="5" w:line="250" w:lineRule="auto"/>
        <w:ind w:left="-5" w:right="4209" w:hanging="10"/>
      </w:pPr>
      <w:r>
        <w:rPr>
          <w:rFonts w:ascii="Courier New" w:eastAsia="Courier New" w:cs="Courier New" w:hAnsi="Courier New"/>
          <w:sz w:val="21"/>
        </w:rPr>
        <w:t xml:space="preserve">} int main() {     int ch, data, key;     printf("Menu:\n");     printf("1. Insert at head\n");     printf("2. Insert at end\n");     printf("3. Insert at position\n");     printf("4. Delete at head\n");     printf("5. Delete at end\n");     printf("6. Display\n");     printf("7. Exit\n");     while(1){ </w:t>
      </w:r>
    </w:p>
    <w:p>
      <w:pPr>
        <w:spacing w:after="5" w:line="250" w:lineRule="auto"/>
        <w:ind w:left="-5" w:right="4210" w:hanging="10"/>
      </w:pPr>
      <w:r>
        <w:rPr>
          <w:rFonts w:ascii="Courier New" w:eastAsia="Courier New" w:cs="Courier New" w:hAnsi="Courier New"/>
          <w:sz w:val="21"/>
        </w:rPr>
        <w:t xml:space="preserve">        printf("Enter your choice: ");         scanf("%d", &amp;ch);         switch (ch) {         case 1: </w:t>
      </w:r>
    </w:p>
    <w:p>
      <w:pPr>
        <w:spacing w:after="5" w:line="250" w:lineRule="auto"/>
        <w:ind w:left="-5" w:right="1311" w:hanging="10"/>
      </w:pPr>
      <w:r>
        <w:rPr>
          <w:rFonts w:ascii="Courier New" w:eastAsia="Courier New" w:cs="Courier New" w:hAnsi="Courier New"/>
          <w:sz w:val="21"/>
        </w:rPr>
        <w:t xml:space="preserve">            printf("Enter the data to insert at the head: ");             scanf("%d", &amp;data);             insertathead(data);             break;         case 2: </w:t>
      </w:r>
    </w:p>
    <w:p>
      <w:pPr>
        <w:spacing w:after="5" w:line="250" w:lineRule="auto"/>
        <w:ind w:left="-5" w:right="1436" w:hanging="10"/>
      </w:pPr>
      <w:r>
        <w:rPr>
          <w:rFonts w:ascii="Courier New" w:eastAsia="Courier New" w:cs="Courier New" w:hAnsi="Courier New"/>
          <w:sz w:val="21"/>
        </w:rPr>
        <w:t xml:space="preserve">            printf("Enter the data to insert at the end: ");             scanf("%d", &amp;data);             insertatend(data);             break;         case 3: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printf("Enter the data and position to insert: ");             scanf("%d%d", &amp;data, &amp;key);             insertatposition(data,key);             break;         case 4:             deleteathead();             break;         case 5:             deleteatend();             break;         case 6:             display();             break;         case 7: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printf("Thank you\n"); </w:t>
      </w:r>
    </w:p>
    <w:p>
      <w:pPr>
        <w:spacing w:after="5" w:line="250" w:lineRule="auto"/>
        <w:ind w:left="-5" w:right="5219" w:hanging="10"/>
      </w:pPr>
      <w:r>
        <w:rPr>
          <w:rFonts w:ascii="Courier New" w:eastAsia="Courier New" w:cs="Courier New" w:hAnsi="Courier New"/>
          <w:sz w:val="21"/>
        </w:rPr>
        <w:t xml:space="preserve">            return 0;         default: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printf("Invalid choice. Please try again.\n");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41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140"/>
      </w:pPr>
      <w:r>
        <w:rPr>
          <w:b/>
          <w:sz w:val="24"/>
        </w:rPr>
        <w:t xml:space="preserve"> </w:t>
      </w:r>
    </w:p>
    <w:p>
      <w:pPr>
        <w:spacing w:after="111"/>
        <w:ind w:left="-5" w:right="4126" w:hanging="10"/>
      </w:pPr>
      <w:r>
        <w:t xml:space="preserve">OUTPUT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Insert at head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Insert at end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Insert at position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Delete at head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Delete at end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Display </w:t>
      </w:r>
    </w:p>
    <w:p>
      <w:pPr>
        <w:numPr>
          <w:ilvl w:val="0"/>
          <w:numId w:val="2"/>
        </w:numPr>
        <w:spacing w:after="111"/>
        <w:ind w:left="218" w:right="4126" w:hanging="218"/>
      </w:pPr>
      <w:r>
        <w:t xml:space="preserve">Exit </w:t>
      </w:r>
    </w:p>
    <w:p>
      <w:pPr>
        <w:spacing w:after="137"/>
        <w:ind w:left="-5" w:right="4126" w:hanging="10"/>
      </w:pPr>
      <w:r>
        <w:t>Enter your choice:</w:t>
      </w:r>
      <w:r>
        <w:rPr>
          <w:b/>
          <w:sz w:val="24"/>
        </w:rP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215"/>
      </w:pPr>
      <w:r>
        <w:t xml:space="preserve"> </w:t>
      </w:r>
    </w:p>
    <w:p>
      <w:pPr>
        <w:pStyle w:val="4"/>
        <w:spacing w:after="119"/>
        <w:ind w:left="3387" w:right="0"/>
        <w:jc w:val="left"/>
      </w:pPr>
      <w:r>
        <w:t>Experiment No.: A3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Doubly Linked List using Pointers. </w:t>
      </w:r>
    </w:p>
    <w:p>
      <w:pPr>
        <w:spacing w:after="106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5" w:line="250" w:lineRule="auto"/>
        <w:ind w:left="-5" w:right="6225" w:hanging="10"/>
      </w:pPr>
      <w:r>
        <w:rPr>
          <w:rFonts w:ascii="Courier New" w:eastAsia="Courier New" w:cs="Courier New" w:hAnsi="Courier New"/>
          <w:sz w:val="21"/>
        </w:rPr>
        <w:t xml:space="preserve">#include &lt;stdio.h&gt; #include &lt;stdlib.h&gt; typedef struct Node{      int data;      struct Node* prev;      struct Node* next;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Node* createNode(int data) {  </w:t>
      </w:r>
    </w:p>
    <w:p>
      <w:pPr>
        <w:spacing w:after="5" w:line="250" w:lineRule="auto"/>
        <w:ind w:left="-5" w:right="2823" w:hanging="10"/>
      </w:pPr>
      <w:r>
        <w:rPr>
          <w:rFonts w:ascii="Courier New" w:eastAsia="Courier New" w:cs="Courier New" w:hAnsi="Courier New"/>
          <w:sz w:val="21"/>
        </w:rPr>
        <w:t xml:space="preserve">    Node* newNode = (Node*) malloc(sizeof(Node));      if (!newNode) {          printf("Memory error\n");          exit(1);      }  </w:t>
      </w:r>
    </w:p>
    <w:p>
      <w:pPr>
        <w:spacing w:after="5" w:line="250" w:lineRule="auto"/>
        <w:ind w:left="-5" w:right="4840" w:hanging="10"/>
      </w:pPr>
      <w:r>
        <w:rPr>
          <w:rFonts w:ascii="Courier New" w:eastAsia="Courier New" w:cs="Courier New" w:hAnsi="Courier New"/>
          <w:sz w:val="21"/>
        </w:rPr>
        <w:t xml:space="preserve">    newNode-&gt;data = data;      newNode-&gt;prev = NULL;      newNode-&gt;next = NULL;      return newNode;  </w:t>
      </w:r>
    </w:p>
    <w:p>
      <w:pPr>
        <w:spacing w:after="5" w:line="250" w:lineRule="auto"/>
        <w:ind w:left="-5" w:right="3075" w:hanging="10"/>
      </w:pPr>
      <w:r>
        <w:rPr>
          <w:rFonts w:ascii="Courier New" w:eastAsia="Courier New" w:cs="Courier New" w:hAnsi="Courier New"/>
          <w:sz w:val="21"/>
        </w:rPr>
        <w:t xml:space="preserve">} void insertAtBeginning(Node** head, int data) {      Node* newNode = createNode(data);      if (*head != NULL) {          (*head)-&gt;prev = newNode;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newNode-&gt;next = *head;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*head = newNode;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5" w:line="250" w:lineRule="auto"/>
        <w:ind w:left="-5" w:right="3831" w:hanging="10"/>
      </w:pPr>
      <w:r>
        <w:rPr>
          <w:rFonts w:ascii="Courier New" w:eastAsia="Courier New" w:cs="Courier New" w:hAnsi="Courier New"/>
          <w:sz w:val="21"/>
        </w:rPr>
        <w:t xml:space="preserve">void insertAtEnd(Node** head, int data) {      Node* newNode = createNode(data);      if (*head == NULL) {          *head = newNode;          return;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4966" w:hanging="10"/>
      </w:pPr>
      <w:r>
        <w:rPr>
          <w:rFonts w:ascii="Courier New" w:eastAsia="Courier New" w:cs="Courier New" w:hAnsi="Courier New"/>
          <w:sz w:val="21"/>
        </w:rPr>
        <w:t xml:space="preserve">    Node* temp = *head;      while (temp-&gt;next != NULL) {          temp = temp-&gt;next;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3958" w:hanging="10"/>
      </w:pPr>
      <w:r>
        <w:rPr>
          <w:rFonts w:ascii="Courier New" w:eastAsia="Courier New" w:cs="Courier New" w:hAnsi="Courier New"/>
          <w:sz w:val="21"/>
        </w:rPr>
        <w:t xml:space="preserve">    temp-&gt;next = newNode;      newNode-&gt;prev = temp;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void traverse(Node* head) {      Node* temp = head;      while (temp != NULL) {          printf("%d -&gt; ", temp-&gt;data);          temp = temp-&gt;next;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printf("NULL\n");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5" w:line="250" w:lineRule="auto"/>
        <w:ind w:left="-5" w:right="4589" w:hanging="10"/>
      </w:pPr>
      <w:r>
        <w:rPr>
          <w:rFonts w:ascii="Courier New" w:eastAsia="Courier New" w:cs="Courier New" w:hAnsi="Courier New"/>
          <w:sz w:val="21"/>
        </w:rPr>
        <w:t xml:space="preserve">Node* search(Node* head, int key) {      Node* temp = head;      while (temp != NULL) {          if (temp-&gt;data == key) {              return temp;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temp = temp-&gt;next;  </w:t>
      </w:r>
    </w:p>
    <w:p>
      <w:pPr>
        <w:spacing w:after="5" w:line="250" w:lineRule="auto"/>
        <w:ind w:left="-5" w:right="6984" w:hanging="10"/>
      </w:pPr>
      <w:r>
        <w:rPr>
          <w:rFonts w:ascii="Courier New" w:eastAsia="Courier New" w:cs="Courier New" w:hAnsi="Courier New"/>
          <w:sz w:val="21"/>
        </w:rPr>
        <w:t xml:space="preserve">    }      return NULL;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4337" w:hanging="10"/>
      </w:pPr>
      <w:r>
        <w:rPr>
          <w:rFonts w:ascii="Courier New" w:eastAsia="Courier New" w:cs="Courier New" w:hAnsi="Courier New"/>
          <w:sz w:val="21"/>
        </w:rPr>
        <w:t xml:space="preserve">void deleteAtBeginning(Node** head) {      if (*head == NULL)     return;  </w:t>
      </w:r>
    </w:p>
    <w:p>
      <w:pPr>
        <w:spacing w:after="5" w:line="250" w:lineRule="auto"/>
        <w:ind w:left="-5" w:right="5219" w:hanging="10"/>
      </w:pPr>
      <w:r>
        <w:rPr>
          <w:rFonts w:ascii="Courier New" w:eastAsia="Courier New" w:cs="Courier New" w:hAnsi="Courier New"/>
          <w:sz w:val="21"/>
        </w:rPr>
        <w:t xml:space="preserve">    Node* temp = *head;      *head = (*head)-&gt;next;      if (*head != NULL) {      (*head)-&gt;prev = NULL;  </w:t>
      </w:r>
    </w:p>
    <w:p>
      <w:pPr>
        <w:spacing w:after="5" w:line="250" w:lineRule="auto"/>
        <w:ind w:left="-5" w:right="6733" w:hanging="10"/>
      </w:pPr>
      <w:r>
        <w:rPr>
          <w:rFonts w:ascii="Courier New" w:eastAsia="Courier New" w:cs="Courier New" w:hAnsi="Courier New"/>
          <w:sz w:val="21"/>
        </w:rPr>
        <w:t xml:space="preserve">    }      free(temp);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5" w:line="250" w:lineRule="auto"/>
        <w:ind w:left="-5" w:right="5093" w:hanging="10"/>
      </w:pPr>
      <w:r>
        <w:rPr>
          <w:rFonts w:ascii="Courier New" w:eastAsia="Courier New" w:cs="Courier New" w:hAnsi="Courier New"/>
          <w:sz w:val="21"/>
        </w:rPr>
        <w:t xml:space="preserve">void deleteAtEnd(Node** head) {      if (*head == NULL)      return;  </w:t>
      </w:r>
    </w:p>
    <w:p>
      <w:pPr>
        <w:spacing w:after="5" w:line="250" w:lineRule="auto"/>
        <w:ind w:left="-5" w:right="4966" w:hanging="10"/>
      </w:pPr>
      <w:r>
        <w:rPr>
          <w:rFonts w:ascii="Courier New" w:eastAsia="Courier New" w:cs="Courier New" w:hAnsi="Courier New"/>
          <w:sz w:val="21"/>
        </w:rPr>
        <w:t xml:space="preserve">    Node* temp = *head;      while (temp-&gt;next != NULL) {          temp = temp-&gt;next;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3074" w:hanging="10"/>
      </w:pPr>
      <w:r>
        <w:rPr>
          <w:rFonts w:ascii="Courier New" w:eastAsia="Courier New" w:cs="Courier New" w:hAnsi="Courier New"/>
          <w:sz w:val="21"/>
        </w:rPr>
        <w:t xml:space="preserve">    if (temp-&gt;prev != NULL) {          temp-&gt;prev-&gt;next = NULL;  </w:t>
      </w:r>
    </w:p>
    <w:p>
      <w:pPr>
        <w:spacing w:after="5" w:line="250" w:lineRule="auto"/>
        <w:ind w:left="-5" w:right="7488" w:hanging="10"/>
      </w:pPr>
      <w:r>
        <w:rPr>
          <w:rFonts w:ascii="Courier New" w:eastAsia="Courier New" w:cs="Courier New" w:hAnsi="Courier New"/>
          <w:sz w:val="21"/>
        </w:rPr>
        <w:t xml:space="preserve">    }      else{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*head = NULL;  </w:t>
      </w:r>
    </w:p>
    <w:p>
      <w:pPr>
        <w:spacing w:after="5" w:line="250" w:lineRule="auto"/>
        <w:ind w:left="-5" w:right="6733" w:hanging="10"/>
      </w:pPr>
      <w:r>
        <w:rPr>
          <w:rFonts w:ascii="Courier New" w:eastAsia="Courier New" w:cs="Courier New" w:hAnsi="Courier New"/>
          <w:sz w:val="21"/>
        </w:rPr>
        <w:t xml:space="preserve">    }      free(temp);  </w:t>
      </w:r>
    </w:p>
    <w:p>
      <w:pPr>
        <w:spacing w:after="5" w:line="250" w:lineRule="auto"/>
        <w:ind w:left="-5" w:right="6225" w:hanging="10"/>
      </w:pPr>
      <w:r>
        <w:rPr>
          <w:rFonts w:ascii="Courier New" w:eastAsia="Courier New" w:cs="Courier New" w:hAnsi="Courier New"/>
          <w:sz w:val="21"/>
        </w:rPr>
        <w:t xml:space="preserve">} int main(){     Node* head = NULL;     int choice, data;     while(1){ </w:t>
      </w:r>
    </w:p>
    <w:p>
      <w:pPr>
        <w:spacing w:after="5" w:line="250" w:lineRule="auto"/>
        <w:ind w:left="-5" w:right="1688" w:hanging="10"/>
      </w:pPr>
      <w:r>
        <w:rPr>
          <w:rFonts w:ascii="Courier New" w:eastAsia="Courier New" w:cs="Courier New" w:hAnsi="Courier New"/>
          <w:sz w:val="21"/>
        </w:rPr>
        <w:t xml:space="preserve">        printf("1. Insert element at the beginning \n");         printf("2. Insert element at the end \n");         printf("3. Display all elements \n");         printf("4. Search for an element \n");         printf("5. Delete element from the beginning \n");         printf("6. Delete element from the end \n");         printf("7. Exit \n");         printf("Enter your choice : ");         scanf("%d",&amp;choice);         switch(choice){ </w:t>
      </w:r>
    </w:p>
    <w:p>
      <w:pPr>
        <w:spacing w:after="5" w:line="250" w:lineRule="auto"/>
        <w:ind w:left="-5" w:right="1687" w:hanging="10"/>
      </w:pPr>
      <w:r>
        <w:rPr>
          <w:rFonts w:ascii="Courier New" w:eastAsia="Courier New" w:cs="Courier New" w:hAnsi="Courier New"/>
          <w:sz w:val="21"/>
        </w:rPr>
        <w:t xml:space="preserve">            case 1: printf("Enter a value to insert: ");                     scanf("%d", &amp;data);                     insertAtBeginning(&amp;head, data);                     break; </w:t>
      </w:r>
    </w:p>
    <w:p>
      <w:pPr>
        <w:spacing w:after="5" w:line="250" w:lineRule="auto"/>
        <w:ind w:left="-5" w:right="1942" w:hanging="10"/>
      </w:pPr>
      <w:r>
        <w:rPr>
          <w:rFonts w:ascii="Courier New" w:eastAsia="Courier New" w:cs="Courier New" w:hAnsi="Courier New"/>
          <w:sz w:val="21"/>
        </w:rPr>
        <w:t xml:space="preserve">            case 2: printf("Enter a value to insert: ");                     scanf("%d", &amp;data);                     insertAtEnd(&amp;head, data);                     break;             case 3: traverse(head);                     break;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case 4: printf("Enter a value to search: ");                     scanf("%d", &amp;data);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        Node* result = search(head, data);                     if(result != NULL) { </w:t>
      </w:r>
    </w:p>
    <w:p>
      <w:pPr>
        <w:spacing w:after="5" w:line="250" w:lineRule="auto"/>
        <w:ind w:left="-5" w:hanging="10"/>
      </w:pPr>
      <w:r>
        <w:rPr>
          <w:rFonts w:ascii="Courier New" w:eastAsia="Courier New" w:cs="Courier New" w:hAnsi="Courier New"/>
          <w:sz w:val="21"/>
        </w:rPr>
        <w:t xml:space="preserve">                        printf("Element found: %d\n", result-&gt;data);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        } else {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            printf("Element not found\n"); </w:t>
      </w:r>
    </w:p>
    <w:p>
      <w:pPr>
        <w:spacing w:after="5" w:line="250" w:lineRule="auto"/>
        <w:ind w:left="-5" w:right="5470" w:hanging="10"/>
      </w:pPr>
      <w:r>
        <w:rPr>
          <w:rFonts w:ascii="Courier New" w:eastAsia="Courier New" w:cs="Courier New" w:hAnsi="Courier New"/>
          <w:sz w:val="21"/>
        </w:rPr>
        <w:t xml:space="preserve">                    }                     break; </w:t>
      </w:r>
    </w:p>
    <w:p>
      <w:pPr>
        <w:spacing w:after="5" w:line="250" w:lineRule="auto"/>
        <w:ind w:left="-5" w:right="3327" w:hanging="10"/>
      </w:pPr>
      <w:r>
        <w:rPr>
          <w:rFonts w:ascii="Courier New" w:eastAsia="Courier New" w:cs="Courier New" w:hAnsi="Courier New"/>
          <w:sz w:val="21"/>
        </w:rPr>
        <w:t xml:space="preserve">            case 5: deleteAtBeginning(&amp;head);                     break;             case 6: deleteAtEnd(&amp;head);                     break;             case 7: exit(0);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default: printf("Invalid choice! Try again!!!\n"); </w:t>
      </w:r>
    </w:p>
    <w:p>
      <w:pPr>
        <w:spacing w:after="5" w:line="250" w:lineRule="auto"/>
        <w:ind w:left="-5" w:right="7361" w:hanging="10"/>
      </w:pPr>
      <w:r>
        <w:rPr>
          <w:rFonts w:ascii="Courier New" w:eastAsia="Courier New" w:cs="Courier New" w:hAnsi="Courier New"/>
          <w:sz w:val="21"/>
        </w:rPr>
        <w:t xml:space="preserve">        }     }      return 0; </w:t>
      </w:r>
    </w:p>
    <w:p>
      <w:pPr>
        <w:spacing w:after="43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OUTPUT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Insert element at the beginning 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Insert element at the end 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Display all elements 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Search for an element 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Delete element from the beginning 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Delete element from the end  </w:t>
      </w:r>
    </w:p>
    <w:p>
      <w:pPr>
        <w:numPr>
          <w:ilvl w:val="0"/>
          <w:numId w:val="3"/>
        </w:numPr>
        <w:spacing w:after="114"/>
        <w:ind w:left="235" w:right="85" w:hanging="235"/>
      </w:pPr>
      <w:r>
        <w:rPr>
          <w:rFonts w:ascii="Cambria" w:eastAsia="Cambria" w:cs="Cambria" w:hAnsi="Cambria"/>
          <w:sz w:val="24"/>
        </w:rPr>
        <w:t xml:space="preserve">Exit 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Enter your choice : </w:t>
      </w:r>
    </w:p>
    <w:p>
      <w:pPr>
        <w:spacing w:after="140"/>
      </w:pPr>
      <w:r>
        <w:rPr>
          <w:b/>
          <w:sz w:val="24"/>
        </w:rP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215"/>
      </w:pPr>
      <w:r>
        <w:t xml:space="preserve"> </w:t>
      </w:r>
    </w:p>
    <w:p>
      <w:pPr>
        <w:pStyle w:val="4"/>
        <w:ind w:left="40" w:right="2"/>
      </w:pPr>
      <w:r>
        <w:t>Experiment No.: A4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Doubly Linked List using Pointers. </w:t>
      </w:r>
    </w:p>
    <w:p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// Implementation of Circular Single Linked List using Pointers.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&lt;stdio.h&gt;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&lt;stdlib.h&gt;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6097" w:hanging="10"/>
      </w:pPr>
      <w:r>
        <w:rPr>
          <w:rFonts w:ascii="Courier New" w:eastAsia="Courier New" w:cs="Courier New" w:hAnsi="Courier New"/>
        </w:rPr>
        <w:t xml:space="preserve">// Node structure struct Node {     int data;     struct Node *next;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3852" w:hanging="10"/>
      </w:pPr>
      <w:r>
        <w:rPr>
          <w:rFonts w:ascii="Courier New" w:eastAsia="Courier New" w:cs="Courier New" w:hAnsi="Courier New"/>
        </w:rPr>
        <w:t xml:space="preserve">// Function to create a new node struct Node *createNode(int value)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struct Node *newNode = (struct Node *)malloc(sizeof(struct Node));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(newNode == NULL)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1739" w:hanging="10"/>
      </w:pPr>
      <w:r>
        <w:rPr>
          <w:rFonts w:ascii="Courier New" w:eastAsia="Courier New" w:cs="Courier New" w:hAnsi="Courier New"/>
        </w:rPr>
        <w:t xml:space="preserve">        printf("Memory allocation failed.\n");         exit(1); </w:t>
      </w:r>
    </w:p>
    <w:p>
      <w:pPr>
        <w:spacing w:after="13" w:line="247" w:lineRule="auto"/>
        <w:ind w:left="-5" w:right="5569" w:hanging="10"/>
      </w:pPr>
      <w:r>
        <w:rPr>
          <w:rFonts w:ascii="Courier New" w:eastAsia="Courier New" w:cs="Courier New" w:hAnsi="Courier New"/>
        </w:rPr>
        <w:t xml:space="preserve">    }      newNode-&gt;data = value;     newNode-&gt;next = NULL;     return newNode;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// Function to insert a node at the beginning of the circular linked list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struct Node *insertAtBeginning(struct Node *head, int value)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struct Node *newNode = createNode(value);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(head == NULL)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685" w:hanging="10"/>
      </w:pPr>
      <w:r>
        <w:rPr>
          <w:rFonts w:ascii="Courier New" w:eastAsia="Courier New" w:cs="Courier New" w:hAnsi="Courier New"/>
        </w:rPr>
        <w:t xml:space="preserve">        // If the list is empty, make the new node the head and point to itself         head = newNode;         head-&gt;next = head; </w:t>
      </w:r>
    </w:p>
    <w:p>
      <w:pPr>
        <w:spacing w:after="13" w:line="247" w:lineRule="auto"/>
        <w:ind w:left="-5" w:right="7680" w:hanging="10"/>
      </w:pPr>
      <w:r>
        <w:rPr>
          <w:rFonts w:ascii="Courier New" w:eastAsia="Courier New" w:cs="Courier New" w:hAnsi="Courier New"/>
        </w:rPr>
        <w:t xml:space="preserve">    }     else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// Otherwise, insert the new node at the beginning and update pointers </w:t>
      </w:r>
    </w:p>
    <w:p>
      <w:pPr>
        <w:spacing w:after="13" w:line="247" w:lineRule="auto"/>
        <w:ind w:left="-5" w:right="2928" w:hanging="10"/>
      </w:pPr>
      <w:r>
        <w:rPr>
          <w:rFonts w:ascii="Courier New" w:eastAsia="Courier New" w:cs="Courier New" w:hAnsi="Courier New"/>
        </w:rPr>
        <w:t xml:space="preserve">        newNode-&gt;next = head-&gt;next;         head-&gt;next = newNode; </w:t>
      </w:r>
    </w:p>
    <w:p>
      <w:pPr>
        <w:spacing w:after="13" w:line="247" w:lineRule="auto"/>
        <w:ind w:left="-5" w:right="8209" w:hanging="10"/>
      </w:pPr>
      <w:r>
        <w:rPr>
          <w:rFonts w:ascii="Courier New" w:eastAsia="Courier New" w:cs="Courier New" w:hAnsi="Courier New"/>
        </w:rPr>
        <w:t xml:space="preserve">    } 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head;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135" w:hanging="10"/>
      </w:pPr>
      <w:r>
        <w:rPr>
          <w:rFonts w:ascii="Courier New" w:eastAsia="Courier New" w:cs="Courier New" w:hAnsi="Courier New"/>
        </w:rPr>
        <w:t xml:space="preserve">// Function to display the circular linked list void display(struct Node *head)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(head == NULL)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3324" w:hanging="10"/>
      </w:pPr>
      <w:r>
        <w:rPr>
          <w:rFonts w:ascii="Courier New" w:eastAsia="Courier New" w:cs="Courier New" w:hAnsi="Courier New"/>
        </w:rPr>
        <w:t xml:space="preserve">        printf("List is empty.\n");         return; </w:t>
      </w:r>
    </w:p>
    <w:p>
      <w:pPr>
        <w:spacing w:after="13" w:line="247" w:lineRule="auto"/>
        <w:ind w:left="-5" w:right="8209" w:hanging="10"/>
      </w:pPr>
      <w:r>
        <w:rPr>
          <w:rFonts w:ascii="Courier New" w:eastAsia="Courier New" w:cs="Courier New" w:hAnsi="Courier New"/>
        </w:rPr>
        <w:t xml:space="preserve">    }  </w:t>
      </w:r>
    </w:p>
    <w:p>
      <w:pPr>
        <w:spacing w:after="13" w:line="247" w:lineRule="auto"/>
        <w:ind w:left="-5" w:right="4777" w:hanging="10"/>
      </w:pPr>
      <w:r>
        <w:rPr>
          <w:rFonts w:ascii="Courier New" w:eastAsia="Courier New" w:cs="Courier New" w:hAnsi="Courier New"/>
        </w:rPr>
        <w:t xml:space="preserve">    struct Node *current = head;     do     { </w:t>
      </w:r>
    </w:p>
    <w:p>
      <w:pPr>
        <w:spacing w:after="13" w:line="247" w:lineRule="auto"/>
        <w:ind w:left="-5" w:right="3720" w:hanging="10"/>
      </w:pPr>
      <w:r>
        <w:rPr>
          <w:rFonts w:ascii="Courier New" w:eastAsia="Courier New" w:cs="Courier New" w:hAnsi="Courier New"/>
        </w:rPr>
        <w:t xml:space="preserve">        printf("%d -&gt; ", current-&gt;data);         current = current-&gt;next;     } while (current != head);     printf("(head)\n");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// Function to free the memory allocated for the circular linked list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void freeList(struct Node *head)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(head == NULL) </w:t>
      </w:r>
    </w:p>
    <w:p>
      <w:pPr>
        <w:spacing w:after="13" w:line="247" w:lineRule="auto"/>
        <w:ind w:left="-5" w:right="7021" w:hanging="10"/>
      </w:pPr>
      <w:r>
        <w:rPr>
          <w:rFonts w:ascii="Courier New" w:eastAsia="Courier New" w:cs="Courier New" w:hAnsi="Courier New"/>
        </w:rPr>
        <w:t xml:space="preserve">    {         return; </w:t>
      </w:r>
    </w:p>
    <w:p>
      <w:pPr>
        <w:spacing w:after="13" w:line="247" w:lineRule="auto"/>
        <w:ind w:left="-5" w:right="4777" w:hanging="10"/>
      </w:pPr>
      <w:r>
        <w:rPr>
          <w:rFonts w:ascii="Courier New" w:eastAsia="Courier New" w:cs="Courier New" w:hAnsi="Courier New"/>
        </w:rPr>
        <w:t xml:space="preserve">    }      struct Node *current = head;     struct Node *temp; </w:t>
      </w:r>
    </w:p>
    <w:p>
      <w:pPr>
        <w:spacing w:after="13" w:line="247" w:lineRule="auto"/>
        <w:ind w:left="-5" w:right="8209" w:hanging="10"/>
      </w:pPr>
      <w:r>
        <w:rPr>
          <w:rFonts w:ascii="Courier New" w:eastAsia="Courier New" w:cs="Courier New" w:hAnsi="Courier New"/>
        </w:rPr>
        <w:t xml:space="preserve">     do     { </w:t>
      </w:r>
    </w:p>
    <w:p>
      <w:pPr>
        <w:spacing w:after="13" w:line="247" w:lineRule="auto"/>
        <w:ind w:left="-5" w:right="4776" w:hanging="10"/>
      </w:pPr>
      <w:r>
        <w:rPr>
          <w:rFonts w:ascii="Courier New" w:eastAsia="Courier New" w:cs="Courier New" w:hAnsi="Courier New"/>
        </w:rPr>
        <w:t xml:space="preserve">        temp = current;         current = current-&gt;next;         free(temp);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while (current != head);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13" w:line="247" w:lineRule="auto"/>
        <w:ind w:left="-5" w:right="7681" w:hanging="10"/>
      </w:pPr>
      <w:r>
        <w:rPr>
          <w:rFonts w:ascii="Courier New" w:eastAsia="Courier New" w:cs="Courier New" w:hAnsi="Courier New"/>
        </w:rPr>
        <w:t xml:space="preserve"> int main()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struct Node *head = NULL;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1741" w:hanging="10"/>
      </w:pPr>
      <w:r>
        <w:rPr>
          <w:rFonts w:ascii="Courier New" w:eastAsia="Courier New" w:cs="Courier New" w:hAnsi="Courier New"/>
        </w:rPr>
        <w:t xml:space="preserve">    // Inserting elements into the circular linked list     head = insertAtBeginning(head, 3);     head = insertAtBeginning(head, 2);     head = insertAtBeginning(head, 1);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135" w:hanging="10"/>
      </w:pPr>
      <w:r>
        <w:rPr>
          <w:rFonts w:ascii="Courier New" w:eastAsia="Courier New" w:cs="Courier New" w:hAnsi="Courier New"/>
        </w:rPr>
        <w:t xml:space="preserve">    // Displaying the circular linked list     printf("Circular Linked List: ");     display(head);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// Freeing the memory allocated for the circular linked list     freeList(head);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0;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Output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Circular Linked List: 3 -&gt; 1 -&gt; 2 -&gt; (head) </w:t>
      </w:r>
    </w:p>
    <w:p>
      <w:pPr>
        <w:spacing w:after="140"/>
      </w:pPr>
      <w:r>
        <w:rPr>
          <w:b/>
          <w:sz w:val="24"/>
        </w:rP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ind w:left="40" w:right="2"/>
      </w:pPr>
      <w:r>
        <w:t>Experiment No.: A5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Circular Doubly Linked List using Pointers.  </w:t>
      </w:r>
    </w:p>
    <w:p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0" w:line="358" w:lineRule="auto"/>
        <w:ind w:left="-5" w:right="6130" w:hanging="10"/>
      </w:pPr>
      <w:r>
        <w:rPr>
          <w:rFonts w:ascii="Cambria" w:eastAsia="Cambria" w:cs="Cambria" w:hAnsi="Cambria"/>
          <w:sz w:val="24"/>
        </w:rPr>
        <w:t xml:space="preserve">#include &lt;stdio.h&gt; #include &lt;stdio.h&gt;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817" w:hanging="10"/>
      </w:pPr>
      <w:r>
        <w:rPr>
          <w:rFonts w:ascii="Cambria" w:eastAsia="Cambria" w:cs="Cambria" w:hAnsi="Cambria"/>
          <w:sz w:val="24"/>
        </w:rPr>
        <w:t xml:space="preserve">// Node structure for a doubly linked list struct Node {     int data;     struct Node* next;     struct Node* prev;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4971" w:hanging="10"/>
      </w:pPr>
      <w:r>
        <w:rPr>
          <w:rFonts w:ascii="Cambria" w:eastAsia="Cambria" w:cs="Cambria" w:hAnsi="Cambria"/>
          <w:sz w:val="24"/>
        </w:rPr>
        <w:t xml:space="preserve">// Function to create a new node struct Node* createNode(int data) { </w:t>
      </w:r>
    </w:p>
    <w:p>
      <w:pPr>
        <w:spacing w:after="0" w:line="358" w:lineRule="auto"/>
        <w:ind w:left="-5" w:right="1840" w:hanging="10"/>
      </w:pPr>
      <w:r>
        <w:rPr>
          <w:rFonts w:ascii="Cambria" w:eastAsia="Cambria" w:cs="Cambria" w:hAnsi="Cambria"/>
          <w:sz w:val="24"/>
        </w:rPr>
        <w:t xml:space="preserve">    struct Node* newNode = (struct Node*)malloc(sizeof(struct Node));     if (newNode == NULL) {         printf("Memory allocation failed\n");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exit(1);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0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221" w:right="85" w:hanging="10"/>
      </w:pPr>
      <w:r>
        <w:rPr>
          <w:rFonts w:ascii="Cambria" w:eastAsia="Cambria" w:cs="Cambria" w:hAnsi="Cambria"/>
          <w:sz w:val="24"/>
        </w:rPr>
        <w:t xml:space="preserve">newNode-&gt;data = data; </w:t>
      </w:r>
    </w:p>
    <w:p>
      <w:pPr>
        <w:spacing w:after="0" w:line="358" w:lineRule="auto"/>
        <w:ind w:left="-5" w:right="5534" w:hanging="10"/>
      </w:pPr>
      <w:r>
        <w:rPr>
          <w:rFonts w:ascii="Cambria" w:eastAsia="Cambria" w:cs="Cambria" w:hAnsi="Cambria"/>
          <w:sz w:val="24"/>
        </w:rPr>
        <w:t xml:space="preserve">    newNode-&gt;next = NULL;     newNode-&gt;prev = NULL;     return newNode;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1139" w:hanging="10"/>
      </w:pPr>
      <w:r>
        <w:rPr>
          <w:rFonts w:ascii="Cambria" w:eastAsia="Cambria" w:cs="Cambria" w:hAnsi="Cambria"/>
          <w:sz w:val="24"/>
        </w:rPr>
        <w:t xml:space="preserve">// Function to insert a node at the beginning of the circular doubly linked list void insertAtBeginning(struct Node** head, int data) {     struct Node* newNode = createNode(data);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if (*head == NULL)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// If the list is empty, make the new node the only node in the list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*head = newNode;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(*head)-&gt;next = *head;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(*head)-&gt;prev = *head;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else { </w:t>
      </w:r>
    </w:p>
    <w:p>
      <w:pPr>
        <w:spacing w:after="1" w:line="358" w:lineRule="auto"/>
        <w:ind w:left="-5" w:right="2214" w:hanging="10"/>
      </w:pPr>
      <w:r>
        <w:rPr>
          <w:rFonts w:ascii="Cambria" w:eastAsia="Cambria" w:cs="Cambria" w:hAnsi="Cambria"/>
          <w:sz w:val="24"/>
        </w:rPr>
        <w:t xml:space="preserve">        // If the list is not empty, insert the new node at the beginning         newNode-&gt;next = *head;         newNode-&gt;prev = (*head)-&gt;prev;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(*head)-&gt;prev-&gt;next = newNode;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(*head)-&gt;prev = newNode;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*head = newNode; // Update the head pointer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3695" w:hanging="10"/>
      </w:pPr>
      <w:r>
        <w:rPr>
          <w:rFonts w:ascii="Cambria" w:eastAsia="Cambria" w:cs="Cambria" w:hAnsi="Cambria"/>
          <w:sz w:val="24"/>
        </w:rPr>
        <w:t xml:space="preserve">// Function to display the circular doubly linked list void displayList(struct Node* head) {     if (head == NULL) {         printf("List is empty\n");         return;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0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221" w:right="85" w:hanging="10"/>
      </w:pPr>
      <w:r>
        <w:rPr>
          <w:rFonts w:ascii="Cambria" w:eastAsia="Cambria" w:cs="Cambria" w:hAnsi="Cambria"/>
          <w:sz w:val="24"/>
        </w:rPr>
        <w:t xml:space="preserve">struct Node* current = head;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do { </w:t>
      </w:r>
    </w:p>
    <w:p>
      <w:pPr>
        <w:spacing w:after="2" w:line="355" w:lineRule="auto"/>
        <w:ind w:left="-5" w:right="4406" w:hanging="10"/>
      </w:pPr>
      <w:r>
        <w:rPr>
          <w:rFonts w:ascii="Cambria" w:eastAsia="Cambria" w:cs="Cambria" w:hAnsi="Cambria"/>
          <w:sz w:val="24"/>
        </w:rPr>
        <w:t xml:space="preserve">        printf("%d &lt;-&gt; ", current-&gt;data);         current = current-&gt;next;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while (current != head);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printf("(head)\n");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1394" w:hanging="10"/>
      </w:pPr>
      <w:r>
        <w:rPr>
          <w:rFonts w:ascii="Cambria" w:eastAsia="Cambria" w:cs="Cambria" w:hAnsi="Cambria"/>
          <w:sz w:val="24"/>
        </w:rPr>
        <w:t xml:space="preserve">// Function to free the memory allocated for the circular doubly linked list void freeList(struct Node** head) {     if (*head == NULL) {         return;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5108" w:hanging="10"/>
      </w:pPr>
      <w:r>
        <w:rPr>
          <w:rFonts w:ascii="Cambria" w:eastAsia="Cambria" w:cs="Cambria" w:hAnsi="Cambria"/>
          <w:sz w:val="24"/>
        </w:rPr>
        <w:t xml:space="preserve">    struct Node* current = *head;     struct Node* nextNode;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do { </w:t>
      </w:r>
    </w:p>
    <w:p>
      <w:pPr>
        <w:spacing w:after="0" w:line="358" w:lineRule="auto"/>
        <w:ind w:left="-5" w:right="5859" w:hanging="10"/>
      </w:pPr>
      <w:r>
        <w:rPr>
          <w:rFonts w:ascii="Cambria" w:eastAsia="Cambria" w:cs="Cambria" w:hAnsi="Cambria"/>
          <w:sz w:val="24"/>
        </w:rPr>
        <w:t xml:space="preserve">        nextNode = current-&gt;next;         free(current);         current = nextNode;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while (current != *head);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*head = NULL;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int main()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struct Node* head = NULL;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// Insert nodes at the beginning of the list </w:t>
      </w:r>
    </w:p>
    <w:p>
      <w:pPr>
        <w:spacing w:after="0" w:line="358" w:lineRule="auto"/>
        <w:ind w:left="-15" w:right="3044" w:firstLine="211"/>
      </w:pPr>
      <w:r>
        <w:rPr>
          <w:rFonts w:ascii="Cambria" w:eastAsia="Cambria" w:cs="Cambria" w:hAnsi="Cambria"/>
          <w:sz w:val="24"/>
        </w:rPr>
        <w:t xml:space="preserve">insertAtBeginning(&amp;head, 3);     insertAtBeginning(&amp;head, 2);     insertAtBeginning(&amp;head, 1);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// Display the list </w:t>
      </w:r>
    </w:p>
    <w:p>
      <w:pPr>
        <w:spacing w:after="0" w:line="358" w:lineRule="auto"/>
        <w:ind w:left="-5" w:right="2729" w:hanging="10"/>
      </w:pPr>
      <w:r>
        <w:rPr>
          <w:rFonts w:ascii="Cambria" w:eastAsia="Cambria" w:cs="Cambria" w:hAnsi="Cambria"/>
          <w:sz w:val="24"/>
        </w:rPr>
        <w:t xml:space="preserve">    printf("Circular Doubly Linked List:\n");     displayList(head);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2897" w:hanging="10"/>
      </w:pPr>
      <w:r>
        <w:rPr>
          <w:rFonts w:ascii="Cambria" w:eastAsia="Cambria" w:cs="Cambria" w:hAnsi="Cambria"/>
          <w:sz w:val="24"/>
        </w:rPr>
        <w:t xml:space="preserve">    // Free the memory allocated for the list     freeList(&amp;head);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0;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1"/>
        <w:ind w:left="-5" w:hanging="10"/>
      </w:pPr>
      <w:r>
        <w:t xml:space="preserve">Implementation of Circular Doubly Linked List using Pointers.  </w:t>
      </w:r>
    </w:p>
    <w:p>
      <w:pPr>
        <w:spacing w:after="112"/>
      </w:pPr>
      <w:r>
        <w:t xml:space="preserve"> </w:t>
      </w:r>
    </w:p>
    <w:p>
      <w:pPr>
        <w:spacing w:after="112"/>
      </w:pPr>
      <w:r>
        <w:t xml:space="preserve"> </w:t>
      </w:r>
    </w:p>
    <w:p>
      <w:pPr>
        <w:spacing w:after="0" w:line="360" w:lineRule="auto"/>
        <w:ind w:left="-5" w:right="4126" w:hanging="10"/>
      </w:pPr>
      <w:r>
        <w:t xml:space="preserve">// Function to insert a node at the beginning of the list void insertAtBeginning(struct Node** head, int data) {     struct Node* newNode = createNode(data);     if (*head == NULL) {         *head = newNode;         newNode-&gt;next = *head;         newNode-&gt;prev = *head; </w:t>
      </w:r>
    </w:p>
    <w:p>
      <w:pPr>
        <w:spacing w:after="111"/>
        <w:ind w:left="-5" w:right="4126" w:hanging="10"/>
      </w:pPr>
      <w:r>
        <w:t xml:space="preserve">    } else { </w:t>
      </w:r>
    </w:p>
    <w:p>
      <w:pPr>
        <w:spacing w:after="0" w:line="360" w:lineRule="auto"/>
        <w:ind w:left="-5" w:right="4850" w:hanging="10"/>
      </w:pPr>
      <w:r>
        <w:t xml:space="preserve">        newNode-&gt;next = *head;         newNode-&gt;prev = (*head)-&gt;prev;         (*head)-&gt;prev-&gt;next = newNode; </w:t>
      </w:r>
    </w:p>
    <w:p>
      <w:pPr>
        <w:spacing w:after="111"/>
        <w:ind w:left="-5" w:right="4126" w:hanging="10"/>
      </w:pPr>
      <w:r>
        <w:t xml:space="preserve">        (*head)-&gt;prev = newNode; </w:t>
      </w:r>
    </w:p>
    <w:p>
      <w:pPr>
        <w:spacing w:after="111"/>
        <w:ind w:left="-5" w:right="4126" w:hanging="10"/>
      </w:pPr>
      <w:r>
        <w:t xml:space="preserve">        *head = newNode; </w:t>
      </w:r>
    </w:p>
    <w:p>
      <w:pPr>
        <w:spacing w:after="111"/>
        <w:ind w:left="-5" w:right="4126" w:hanging="10"/>
      </w:pPr>
      <w:r>
        <w:t xml:space="preserve">    } </w:t>
      </w:r>
    </w:p>
    <w:p>
      <w:pPr>
        <w:spacing w:after="111"/>
        <w:ind w:left="-5" w:right="4126" w:hanging="10"/>
      </w:pPr>
      <w:r>
        <w:t xml:space="preserve">} </w:t>
      </w:r>
    </w:p>
    <w:p>
      <w:pPr>
        <w:spacing w:after="112"/>
      </w:pPr>
      <w:r>
        <w:t xml:space="preserve"> </w:t>
      </w:r>
    </w:p>
    <w:p>
      <w:pPr>
        <w:spacing w:after="111"/>
        <w:ind w:left="-5" w:right="4126" w:hanging="10"/>
      </w:pPr>
      <w:r>
        <w:t xml:space="preserve">// Function to display the Circular Doubly Linked List </w:t>
      </w:r>
    </w:p>
    <w:p>
      <w:pPr>
        <w:spacing w:after="0" w:line="360" w:lineRule="auto"/>
        <w:ind w:left="-5" w:right="5735" w:hanging="10"/>
      </w:pPr>
      <w:r>
        <w:t xml:space="preserve">void displayList(struct Node* head) {     if (head == NULL) {         printf("List is empty\n");         return; </w:t>
      </w:r>
    </w:p>
    <w:p>
      <w:pPr>
        <w:spacing w:after="111"/>
        <w:ind w:left="-5" w:right="4126" w:hanging="10"/>
      </w:pPr>
      <w:r>
        <w:t xml:space="preserve">    } </w:t>
      </w:r>
    </w:p>
    <w:p>
      <w:pPr>
        <w:spacing w:after="112"/>
      </w:pPr>
      <w:r>
        <w:t xml:space="preserve"> </w:t>
      </w:r>
    </w:p>
    <w:p>
      <w:pPr>
        <w:spacing w:after="111"/>
        <w:ind w:left="-5" w:right="4126" w:hanging="10"/>
      </w:pPr>
      <w:r>
        <w:t xml:space="preserve">    struct Node* current = head; </w:t>
      </w:r>
    </w:p>
    <w:p>
      <w:pPr>
        <w:spacing w:after="111"/>
        <w:ind w:left="-5" w:right="4126" w:hanging="10"/>
      </w:pPr>
      <w:r>
        <w:t xml:space="preserve">    do { </w:t>
      </w:r>
    </w:p>
    <w:p>
      <w:pPr>
        <w:spacing w:after="0" w:line="360" w:lineRule="auto"/>
        <w:ind w:left="-5" w:right="5022" w:hanging="10"/>
      </w:pPr>
      <w:r>
        <w:t xml:space="preserve">        printf("%d &lt;-&gt; ", current-&gt;data);         current = current-&gt;next; </w:t>
      </w:r>
    </w:p>
    <w:p>
      <w:pPr>
        <w:spacing w:after="111"/>
        <w:ind w:left="-5" w:right="4126" w:hanging="10"/>
      </w:pPr>
      <w:r>
        <w:t xml:space="preserve">    } while (current != head); </w:t>
      </w:r>
    </w:p>
    <w:p>
      <w:pPr>
        <w:spacing w:after="112"/>
      </w:pPr>
      <w:r>
        <w:t xml:space="preserve"> </w:t>
      </w:r>
    </w:p>
    <w:p>
      <w:pPr>
        <w:spacing w:after="111"/>
        <w:ind w:left="-5" w:right="4126" w:hanging="10"/>
      </w:pPr>
      <w:r>
        <w:t xml:space="preserve">    printf("(head)\n"); </w:t>
      </w:r>
    </w:p>
    <w:p>
      <w:pPr>
        <w:spacing w:after="111"/>
        <w:ind w:left="-5" w:right="4126" w:hanging="10"/>
      </w:pPr>
      <w:r>
        <w:t xml:space="preserve">} </w:t>
      </w:r>
    </w:p>
    <w:p>
      <w:pPr>
        <w:spacing w:after="112"/>
      </w:pPr>
      <w:r>
        <w:t xml:space="preserve"> </w:t>
      </w:r>
    </w:p>
    <w:p>
      <w:pPr>
        <w:spacing w:after="2" w:line="358" w:lineRule="auto"/>
        <w:ind w:left="-5" w:right="2656" w:hanging="10"/>
      </w:pPr>
      <w:r>
        <w:t xml:space="preserve">// Main function to test the Circular Doubly Linked List implementation int main() {     struct Node* head = NULL; </w:t>
      </w:r>
    </w:p>
    <w:p>
      <w:pPr>
        <w:spacing w:after="112"/>
      </w:pPr>
      <w:r>
        <w:t xml:space="preserve"> </w:t>
      </w:r>
    </w:p>
    <w:p>
      <w:pPr>
        <w:spacing w:after="0" w:line="360" w:lineRule="auto"/>
        <w:ind w:left="-5" w:right="4126" w:hanging="10"/>
      </w:pPr>
      <w:r>
        <w:t xml:space="preserve">    // Inserting nodes at the beginning     insertAtBeginning(&amp;head, 3);     insertAtBeginning(&amp;head, 2);     insertAtBeginning(&amp;head, 1); </w:t>
      </w:r>
    </w:p>
    <w:p>
      <w:pPr>
        <w:spacing w:after="112"/>
      </w:pPr>
      <w:r>
        <w:t xml:space="preserve"> </w:t>
      </w:r>
    </w:p>
    <w:p>
      <w:pPr>
        <w:spacing w:after="1" w:line="360" w:lineRule="auto"/>
        <w:ind w:left="-5" w:right="4126" w:hanging="10"/>
      </w:pPr>
      <w:r>
        <w:t xml:space="preserve">    // Displaying the Circular Doubly Linked List     printf("Circular Doubly Linked List:\n");     displayList(head); </w:t>
      </w:r>
    </w:p>
    <w:p>
      <w:pPr>
        <w:spacing w:after="112"/>
      </w:pPr>
      <w:r>
        <w:t xml:space="preserve"> </w:t>
      </w:r>
    </w:p>
    <w:p>
      <w:pPr>
        <w:spacing w:after="1" w:line="358" w:lineRule="auto"/>
        <w:ind w:left="-5" w:right="4473" w:hanging="10"/>
      </w:pPr>
      <w:r>
        <w:t xml:space="preserve">    // Adding more nodes     insertAtBeginning(&amp;head, 4);     insertAtBeginning(&amp;head, 5); </w:t>
      </w:r>
    </w:p>
    <w:p>
      <w:pPr>
        <w:spacing w:after="112"/>
      </w:pPr>
      <w:r>
        <w:t xml:space="preserve"> </w:t>
      </w:r>
    </w:p>
    <w:p>
      <w:pPr>
        <w:spacing w:after="111" w:line="360" w:lineRule="auto"/>
        <w:ind w:left="-5" w:right="4126" w:hanging="10"/>
      </w:pPr>
      <w:r>
        <w:t xml:space="preserve">    // Displaying the Circular Doubly Linked List again     printf("Updated Circular Doubly Linked List:\n");     displayList(head); </w:t>
      </w:r>
    </w:p>
    <w:p>
      <w:pPr>
        <w:spacing w:after="112"/>
      </w:pPr>
      <w:r>
        <w:t xml:space="preserve"> </w:t>
      </w:r>
    </w:p>
    <w:p>
      <w:pPr>
        <w:spacing w:after="111"/>
        <w:ind w:left="-5" w:right="4126" w:hanging="10"/>
      </w:pPr>
      <w:r>
        <w:t xml:space="preserve">    return 0; </w:t>
      </w:r>
    </w:p>
    <w:p>
      <w:pPr>
        <w:spacing w:after="38" w:line="343" w:lineRule="auto"/>
        <w:ind w:left="-5" w:right="8882" w:hanging="10"/>
      </w:pPr>
      <w:r>
        <w:t xml:space="preserve">} </w:t>
      </w:r>
      <w:r>
        <w:rPr>
          <w:b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ind w:left="40" w:right="0"/>
      </w:pPr>
      <w:r>
        <w:t>Experiment No.: B1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2" w:line="343" w:lineRule="auto"/>
        <w:ind w:left="-5" w:right="4296" w:hanging="10"/>
      </w:pPr>
      <w:r>
        <w:rPr>
          <w:rFonts w:ascii="Cambria" w:eastAsia="Cambria" w:cs="Cambria" w:hAnsi="Cambria"/>
          <w:sz w:val="24"/>
        </w:rPr>
        <w:t xml:space="preserve">Implementation of Stack using Array </w:t>
      </w:r>
      <w:r>
        <w:rPr>
          <w:b/>
          <w:sz w:val="24"/>
        </w:rPr>
        <w:t xml:space="preserve">Solution: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//Implementation of Stack using Array.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&lt;stdio.h&gt; </w:t>
      </w:r>
    </w:p>
    <w:p>
      <w:pPr>
        <w:spacing w:after="13" w:line="247" w:lineRule="auto"/>
        <w:ind w:left="-5" w:right="4117" w:hanging="10"/>
      </w:pPr>
      <w:r>
        <w:rPr>
          <w:rFonts w:ascii="Courier New" w:eastAsia="Courier New" w:cs="Courier New" w:hAnsi="Courier New"/>
        </w:rPr>
        <w:t xml:space="preserve">int stack[100], choice, n, top, x, i; void push(void); void pop(void); void display(void); int main() {     top = -1; </w:t>
      </w:r>
    </w:p>
    <w:p>
      <w:pPr>
        <w:spacing w:after="13" w:line="247" w:lineRule="auto"/>
        <w:ind w:left="-5" w:right="683" w:hanging="10"/>
      </w:pPr>
      <w:r>
        <w:rPr>
          <w:rFonts w:ascii="Courier New" w:eastAsia="Courier New" w:cs="Courier New" w:hAnsi="Courier New"/>
        </w:rPr>
        <w:t xml:space="preserve">    printf("\n Enter the size of STACK[MAX=100]:");     scanf("%d", &amp;n); </w:t>
      </w:r>
    </w:p>
    <w:p>
      <w:pPr>
        <w:spacing w:after="13" w:line="247" w:lineRule="auto"/>
        <w:ind w:left="-5" w:right="948" w:hanging="10"/>
      </w:pPr>
      <w:r>
        <w:rPr>
          <w:rFonts w:ascii="Courier New" w:eastAsia="Courier New" w:cs="Courier New" w:hAnsi="Courier New"/>
        </w:rPr>
        <w:t xml:space="preserve">    printf("\n\t STACK OPERATIONS USING ARRAY");     printf("\n\t--------------------------------");     printf("\n\t 1.PUSH\n\t 2.POP\n\t 3.DISPLAY\n\t 4.EXIT");     do     { </w:t>
      </w:r>
    </w:p>
    <w:p>
      <w:pPr>
        <w:spacing w:after="13" w:line="247" w:lineRule="auto"/>
        <w:ind w:left="-5" w:right="3853" w:hanging="10"/>
      </w:pPr>
      <w:r>
        <w:rPr>
          <w:rFonts w:ascii="Courier New" w:eastAsia="Courier New" w:cs="Courier New" w:hAnsi="Courier New"/>
        </w:rPr>
        <w:t xml:space="preserve">        printf("\n Enter the Choice:");         scanf("%d", &amp;choice);         switch (choice) </w:t>
      </w:r>
    </w:p>
    <w:p>
      <w:pPr>
        <w:spacing w:after="13" w:line="247" w:lineRule="auto"/>
        <w:ind w:left="-5" w:right="6493" w:hanging="10"/>
      </w:pPr>
      <w:r>
        <w:rPr>
          <w:rFonts w:ascii="Courier New" w:eastAsia="Courier New" w:cs="Courier New" w:hAnsi="Courier New"/>
        </w:rPr>
        <w:t xml:space="preserve">        {         case 1:         {             push();             break;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} </w:t>
      </w:r>
    </w:p>
    <w:p>
      <w:pPr>
        <w:spacing w:after="13" w:line="247" w:lineRule="auto"/>
        <w:ind w:left="-5" w:right="6097" w:hanging="10"/>
      </w:pPr>
      <w:r>
        <w:rPr>
          <w:rFonts w:ascii="Courier New" w:eastAsia="Courier New" w:cs="Courier New" w:hAnsi="Courier New"/>
        </w:rPr>
        <w:t xml:space="preserve">        case 2:         {             pop();             break;         }         case 3:         {             display();             break;         }         case 4:         { </w:t>
      </w:r>
    </w:p>
    <w:p>
      <w:pPr>
        <w:spacing w:after="13" w:line="247" w:lineRule="auto"/>
        <w:ind w:left="-5" w:right="3852" w:hanging="10"/>
      </w:pPr>
      <w:r>
        <w:rPr>
          <w:rFonts w:ascii="Courier New" w:eastAsia="Courier New" w:cs="Courier New" w:hAnsi="Courier New"/>
        </w:rPr>
        <w:t xml:space="preserve">            printf("\n\t EXIT POINT ");             break;         }         default:     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    printf("\n\t Please Enter a Valid Choice(1/2/3/4)");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}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} </w:t>
      </w:r>
    </w:p>
    <w:p>
      <w:pPr>
        <w:spacing w:after="13" w:line="247" w:lineRule="auto"/>
        <w:ind w:left="-5" w:right="4644" w:hanging="10"/>
      </w:pPr>
      <w:r>
        <w:rPr>
          <w:rFonts w:ascii="Courier New" w:eastAsia="Courier New" w:cs="Courier New" w:hAnsi="Courier New"/>
        </w:rPr>
        <w:t xml:space="preserve">    } while (choice != 4);     return 0; </w:t>
      </w:r>
    </w:p>
    <w:p>
      <w:pPr>
        <w:spacing w:after="13" w:line="247" w:lineRule="auto"/>
        <w:ind w:left="-5" w:right="7549" w:hanging="10"/>
      </w:pPr>
      <w:r>
        <w:rPr>
          <w:rFonts w:ascii="Courier New" w:eastAsia="Courier New" w:cs="Courier New" w:hAnsi="Courier New"/>
        </w:rPr>
        <w:t xml:space="preserve">} void push()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(top &gt;= n - 1)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printf("\n\tSTACK is over flow"); </w:t>
      </w:r>
    </w:p>
    <w:p>
      <w:pPr>
        <w:spacing w:after="13" w:line="247" w:lineRule="auto"/>
        <w:ind w:left="-5" w:right="7680" w:hanging="10"/>
      </w:pPr>
      <w:r>
        <w:rPr>
          <w:rFonts w:ascii="Courier New" w:eastAsia="Courier New" w:cs="Courier New" w:hAnsi="Courier New"/>
        </w:rPr>
        <w:t xml:space="preserve">    }     else     { </w:t>
      </w:r>
    </w:p>
    <w:p>
      <w:pPr>
        <w:spacing w:after="13" w:line="247" w:lineRule="auto"/>
        <w:ind w:left="-5" w:right="2797" w:hanging="10"/>
      </w:pPr>
      <w:r>
        <w:rPr>
          <w:rFonts w:ascii="Courier New" w:eastAsia="Courier New" w:cs="Courier New" w:hAnsi="Courier New"/>
        </w:rPr>
        <w:t xml:space="preserve">        printf(" Enter a value to be pushed:");         scanf("%d", &amp;x);         top++;         stack[top] = x; </w:t>
      </w:r>
    </w:p>
    <w:p>
      <w:pPr>
        <w:spacing w:after="13" w:line="247" w:lineRule="auto"/>
        <w:ind w:left="-5" w:right="7681" w:hanging="10"/>
      </w:pPr>
      <w:r>
        <w:rPr>
          <w:rFonts w:ascii="Courier New" w:eastAsia="Courier New" w:cs="Courier New" w:hAnsi="Courier New"/>
        </w:rPr>
        <w:t xml:space="preserve">    } } void pop()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(top &lt;= -1)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printf("\n\t Stack is under flow"); </w:t>
      </w:r>
    </w:p>
    <w:p>
      <w:pPr>
        <w:spacing w:after="13" w:line="247" w:lineRule="auto"/>
        <w:ind w:left="-5" w:right="7680" w:hanging="10"/>
      </w:pPr>
      <w:r>
        <w:rPr>
          <w:rFonts w:ascii="Courier New" w:eastAsia="Courier New" w:cs="Courier New" w:hAnsi="Courier New"/>
        </w:rPr>
        <w:t xml:space="preserve">    }     else 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printf("\n\t The popped elements is %d", stack[top]);         top--; </w:t>
      </w:r>
    </w:p>
    <w:p>
      <w:pPr>
        <w:spacing w:after="13" w:line="247" w:lineRule="auto"/>
        <w:ind w:left="-5" w:right="8076" w:hanging="10"/>
      </w:pPr>
      <w:r>
        <w:rPr>
          <w:rFonts w:ascii="Courier New" w:eastAsia="Courier New" w:cs="Courier New" w:hAnsi="Courier New"/>
        </w:rPr>
        <w:t xml:space="preserve">    } }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void display()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(top &gt;= 0)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printf("\n The elements in STACK \n"); </w:t>
      </w:r>
    </w:p>
    <w:p>
      <w:pPr>
        <w:spacing w:after="13" w:line="247" w:lineRule="auto"/>
        <w:ind w:left="-5" w:right="2663" w:hanging="10"/>
      </w:pPr>
      <w:r>
        <w:rPr>
          <w:rFonts w:ascii="Courier New" w:eastAsia="Courier New" w:cs="Courier New" w:hAnsi="Courier New"/>
        </w:rPr>
        <w:t xml:space="preserve">        for (i = top; i &gt;= 0; i--)             printf("\n%d", stack[i]);         printf("\n Press Next Choice"); </w:t>
      </w:r>
    </w:p>
    <w:p>
      <w:pPr>
        <w:spacing w:after="13" w:line="247" w:lineRule="auto"/>
        <w:ind w:left="-5" w:right="7680" w:hanging="10"/>
      </w:pPr>
      <w:r>
        <w:rPr>
          <w:rFonts w:ascii="Courier New" w:eastAsia="Courier New" w:cs="Courier New" w:hAnsi="Courier New"/>
        </w:rPr>
        <w:t xml:space="preserve">    }     else 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printf("\n The STACK is empty");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Output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Enter the size of STACK[MAX=100]:10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STACK OPERATIONS USING ARRAY </w:t>
      </w:r>
    </w:p>
    <w:p>
      <w:pPr>
        <w:tabs>
          <w:tab w:val="center" w:pos="2832"/>
        </w:tabs>
        <w:spacing w:after="13" w:line="247" w:lineRule="auto"/>
        <w:ind w:left="-15"/>
      </w:pPr>
      <w:r>
        <w:rPr>
          <w:rFonts w:ascii="Courier New" w:eastAsia="Courier New" w:cs="Courier New" w:hAnsi="Courier New"/>
        </w:rPr>
        <w:t xml:space="preserve"> </w:t>
        <w:tab/>
        <w:t xml:space="preserve">-------------------------------- </w:t>
      </w:r>
    </w:p>
    <w:p>
      <w:pPr>
        <w:tabs>
          <w:tab w:val="center" w:pos="1182"/>
        </w:tabs>
        <w:spacing w:after="13" w:line="247" w:lineRule="auto"/>
        <w:ind w:left="-15"/>
      </w:pPr>
      <w:r>
        <w:rPr>
          <w:rFonts w:ascii="Courier New" w:eastAsia="Courier New" w:cs="Courier New" w:hAnsi="Courier New"/>
        </w:rPr>
        <w:t xml:space="preserve"> </w:t>
        <w:tab/>
        <w:t xml:space="preserve"> 1.PUSH </w:t>
      </w:r>
    </w:p>
    <w:p>
      <w:pPr>
        <w:tabs>
          <w:tab w:val="center" w:pos="1116"/>
        </w:tabs>
        <w:spacing w:after="13" w:line="247" w:lineRule="auto"/>
        <w:ind w:left="-15"/>
      </w:pPr>
      <w:r>
        <w:rPr>
          <w:rFonts w:ascii="Courier New" w:eastAsia="Courier New" w:cs="Courier New" w:hAnsi="Courier New"/>
        </w:rPr>
        <w:t xml:space="preserve"> </w:t>
        <w:tab/>
        <w:t xml:space="preserve"> 2.POP </w:t>
      </w:r>
    </w:p>
    <w:p>
      <w:pPr>
        <w:tabs>
          <w:tab w:val="center" w:pos="1380"/>
        </w:tabs>
        <w:spacing w:after="13" w:line="247" w:lineRule="auto"/>
        <w:ind w:left="-15"/>
      </w:pPr>
      <w:r>
        <w:rPr>
          <w:rFonts w:ascii="Courier New" w:eastAsia="Courier New" w:cs="Courier New" w:hAnsi="Courier New"/>
        </w:rPr>
        <w:t xml:space="preserve"> </w:t>
        <w:tab/>
        <w:t xml:space="preserve"> 3.DISPLAY </w:t>
      </w:r>
    </w:p>
    <w:p>
      <w:pPr>
        <w:tabs>
          <w:tab w:val="center" w:pos="1182"/>
        </w:tabs>
        <w:spacing w:after="13" w:line="247" w:lineRule="auto"/>
        <w:ind w:left="-15"/>
      </w:pPr>
      <w:r>
        <w:rPr>
          <w:rFonts w:ascii="Courier New" w:eastAsia="Courier New" w:cs="Courier New" w:hAnsi="Courier New"/>
        </w:rPr>
        <w:t xml:space="preserve"> </w:t>
        <w:tab/>
        <w:t xml:space="preserve"> 4.EXIT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Enter the Choice:2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Stack is under flow </w:t>
      </w:r>
    </w:p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200"/>
      </w:pPr>
      <w:r>
        <w:rPr>
          <w:b/>
          <w:sz w:val="24"/>
        </w:rPr>
        <w:t xml:space="preserve"> </w:t>
      </w:r>
    </w:p>
    <w:p>
      <w:pPr>
        <w:pStyle w:val="4"/>
        <w:ind w:left="40" w:right="0"/>
      </w:pPr>
      <w:r>
        <w:t>Experiment No.: B2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Stack using Pointers.  </w:t>
      </w:r>
    </w:p>
    <w:p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83"/>
        <w:ind w:left="-5" w:right="4126" w:hanging="10"/>
      </w:pPr>
      <w:r>
        <w:t xml:space="preserve">CODE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&lt;stdio.h&gt;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&lt;stdlib.h&gt;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3985" w:hanging="10"/>
      </w:pPr>
      <w:r>
        <w:rPr>
          <w:rFonts w:ascii="Courier New" w:eastAsia="Courier New" w:cs="Courier New" w:hAnsi="Courier New"/>
        </w:rPr>
        <w:t xml:space="preserve">// Define a structure for a stack node struct Node {     int data;     struct Node *next;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3852" w:hanging="10"/>
      </w:pPr>
      <w:r>
        <w:rPr>
          <w:rFonts w:ascii="Courier New" w:eastAsia="Courier New" w:cs="Courier New" w:hAnsi="Courier New"/>
        </w:rPr>
        <w:t xml:space="preserve">// Function to create a new node struct Node *createNode(int data)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struct Node *newNode = (struct Node *)malloc(sizeof(struct Node));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(newNode == NULL)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419" w:hanging="10"/>
      </w:pPr>
      <w:r>
        <w:rPr>
          <w:rFonts w:ascii="Courier New" w:eastAsia="Courier New" w:cs="Courier New" w:hAnsi="Courier New"/>
        </w:rPr>
        <w:t xml:space="preserve">        printf("Memory allocation failed\n");         exit(EXIT_FAILURE);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newNode-&gt;data = data; </w:t>
      </w:r>
    </w:p>
    <w:p>
      <w:pPr>
        <w:spacing w:after="13" w:line="247" w:lineRule="auto"/>
        <w:ind w:left="538" w:right="23" w:hanging="10"/>
      </w:pPr>
      <w:r>
        <w:rPr>
          <w:rFonts w:ascii="Courier New" w:eastAsia="Courier New" w:cs="Courier New" w:hAnsi="Courier New"/>
        </w:rPr>
        <w:t xml:space="preserve">newNode-&gt;next = NULL;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newNode;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927" w:hanging="10"/>
      </w:pPr>
      <w:r>
        <w:rPr>
          <w:rFonts w:ascii="Courier New" w:eastAsia="Courier New" w:cs="Courier New" w:hAnsi="Courier New"/>
        </w:rPr>
        <w:t xml:space="preserve">// Function to check if the stack is empty int isEmpty(struct Node *root)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(root == NULL);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003" w:hanging="10"/>
      </w:pPr>
      <w:r>
        <w:rPr>
          <w:rFonts w:ascii="Courier New" w:eastAsia="Courier New" w:cs="Courier New" w:hAnsi="Courier New"/>
        </w:rPr>
        <w:t xml:space="preserve">// Function to push a new element onto the stack void push(struct Node **root, int data)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3193" w:hanging="10"/>
      </w:pPr>
      <w:r>
        <w:rPr>
          <w:rFonts w:ascii="Courier New" w:eastAsia="Courier New" w:cs="Courier New" w:hAnsi="Courier New"/>
        </w:rPr>
        <w:t xml:space="preserve">    struct Node *newNode = createNode(data);     newNode-&gt;next = *root;     *root = newNode;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printf("%d pushed to stack\n", data);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663" w:hanging="10"/>
      </w:pPr>
      <w:r>
        <w:rPr>
          <w:rFonts w:ascii="Courier New" w:eastAsia="Courier New" w:cs="Courier New" w:hAnsi="Courier New"/>
        </w:rPr>
        <w:t xml:space="preserve">// Function to pop an element from the stack int pop(struct Node **root)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(isEmpty(*root))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1740" w:hanging="10"/>
      </w:pPr>
      <w:r>
        <w:rPr>
          <w:rFonts w:ascii="Courier New" w:eastAsia="Courier New" w:cs="Courier New" w:hAnsi="Courier New"/>
        </w:rPr>
        <w:t xml:space="preserve">        printf("Stack is empty\n");         exit(EXIT_FAILURE);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</w:t>
      </w:r>
    </w:p>
    <w:p>
      <w:pPr>
        <w:spacing w:after="13" w:line="247" w:lineRule="auto"/>
        <w:ind w:left="-5" w:right="5041" w:hanging="10"/>
      </w:pPr>
      <w:r>
        <w:rPr>
          <w:rFonts w:ascii="Courier New" w:eastAsia="Courier New" w:cs="Courier New" w:hAnsi="Courier New"/>
        </w:rPr>
        <w:t xml:space="preserve">    struct Node *temp = *root;     *root = (*root)-&gt;next;     int popped = temp-&gt;data;     free(temp);     return popped;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1739" w:hanging="10"/>
      </w:pPr>
      <w:r>
        <w:rPr>
          <w:rFonts w:ascii="Courier New" w:eastAsia="Courier New" w:cs="Courier New" w:hAnsi="Courier New"/>
        </w:rPr>
        <w:t xml:space="preserve">// Function to peek at the top element of the stack int peek(struct Node *root)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(isEmpty(root))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1740" w:hanging="10"/>
      </w:pPr>
      <w:r>
        <w:rPr>
          <w:rFonts w:ascii="Courier New" w:eastAsia="Courier New" w:cs="Courier New" w:hAnsi="Courier New"/>
        </w:rPr>
        <w:t xml:space="preserve">        printf("Stack is empty\n");         exit(EXIT_FAILURE);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root-&gt;data;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5173" w:hanging="10"/>
      </w:pPr>
      <w:r>
        <w:rPr>
          <w:rFonts w:ascii="Courier New" w:eastAsia="Courier New" w:cs="Courier New" w:hAnsi="Courier New"/>
        </w:rPr>
        <w:t xml:space="preserve">// Example usage of the stack int main()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struct Node *root = NULL; </w:t>
      </w:r>
    </w:p>
    <w:p>
      <w:pPr>
        <w:spacing w:after="13" w:line="247" w:lineRule="auto"/>
        <w:ind w:left="-5" w:right="6361" w:hanging="10"/>
      </w:pPr>
      <w:r>
        <w:rPr>
          <w:rFonts w:ascii="Courier New" w:eastAsia="Courier New" w:cs="Courier New" w:hAnsi="Courier New"/>
        </w:rPr>
        <w:t xml:space="preserve">     push(&amp;root, 10);     push(&amp;root, 20);     push(&amp;root, 30); printf("Top element is %d\n", peek(root)); </w:t>
      </w:r>
    </w:p>
    <w:p>
      <w:pPr>
        <w:spacing w:after="13" w:line="247" w:lineRule="auto"/>
        <w:ind w:left="-5" w:right="2532" w:hanging="10"/>
      </w:pPr>
      <w:r>
        <w:rPr>
          <w:rFonts w:ascii="Courier New" w:eastAsia="Courier New" w:cs="Courier New" w:hAnsi="Courier New"/>
        </w:rPr>
        <w:t xml:space="preserve">     printf("%d popped from stack\n", pop(&amp;root));     printf("%d popped from stack\n", pop(&amp;root));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printf("Top element is %d\n", peek(root));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0;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110"/>
      </w:pPr>
      <w:r>
        <w:t xml:space="preserve"> </w:t>
      </w:r>
    </w:p>
    <w:p>
      <w:pPr>
        <w:spacing w:after="111"/>
        <w:ind w:left="-5" w:right="4126" w:hanging="10"/>
      </w:pPr>
      <w:r>
        <w:t xml:space="preserve">Output </w:t>
      </w:r>
    </w:p>
    <w:p>
      <w:pPr>
        <w:spacing w:after="111"/>
        <w:ind w:left="-5" w:right="4126" w:hanging="10"/>
      </w:pPr>
      <w:r>
        <w:t xml:space="preserve">10 pushed to stack </w:t>
      </w:r>
    </w:p>
    <w:p>
      <w:pPr>
        <w:spacing w:after="111"/>
        <w:ind w:left="-5" w:right="4126" w:hanging="10"/>
      </w:pPr>
      <w:r>
        <w:t xml:space="preserve">20 pushed to stack </w:t>
      </w:r>
    </w:p>
    <w:p>
      <w:pPr>
        <w:spacing w:after="111"/>
        <w:ind w:left="-5" w:right="4126" w:hanging="10"/>
      </w:pPr>
      <w:r>
        <w:t xml:space="preserve">30 pushed to stack </w:t>
      </w:r>
    </w:p>
    <w:p>
      <w:pPr>
        <w:spacing w:after="111"/>
        <w:ind w:left="-5" w:right="4126" w:hanging="10"/>
      </w:pPr>
      <w:r>
        <w:t xml:space="preserve">Top element is 30 </w:t>
      </w:r>
    </w:p>
    <w:p>
      <w:pPr>
        <w:spacing w:after="111"/>
        <w:ind w:left="-5" w:right="4126" w:hanging="10"/>
      </w:pPr>
      <w:r>
        <w:t xml:space="preserve">30 popped from stack </w:t>
      </w:r>
    </w:p>
    <w:p>
      <w:pPr>
        <w:spacing w:after="111"/>
        <w:ind w:left="-5" w:right="4126" w:hanging="10"/>
      </w:pPr>
      <w:r>
        <w:t xml:space="preserve">20 popped from stack </w:t>
      </w:r>
    </w:p>
    <w:p>
      <w:pPr>
        <w:spacing w:after="179"/>
        <w:ind w:left="-5" w:right="4126" w:hanging="10"/>
      </w:pPr>
      <w:r>
        <w:t xml:space="preserve">Top element is 10 </w:t>
      </w:r>
    </w:p>
    <w:p>
      <w:pPr>
        <w:spacing w:after="197"/>
      </w:pPr>
      <w:r>
        <w:rPr>
          <w:b/>
          <w:sz w:val="24"/>
        </w:rPr>
        <w:t xml:space="preserve"> </w:t>
      </w:r>
    </w:p>
    <w:p>
      <w:pPr>
        <w:pStyle w:val="4"/>
        <w:ind w:left="40" w:right="0"/>
      </w:pPr>
      <w:r>
        <w:t>Experiment No.: B3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57"/>
        <w:ind w:left="-5" w:right="85" w:hanging="10"/>
      </w:pPr>
      <w:r>
        <w:rPr>
          <w:rFonts w:ascii="Cambria" w:eastAsia="Cambria" w:cs="Cambria" w:hAnsi="Cambria"/>
          <w:sz w:val="24"/>
        </w:rPr>
        <w:t xml:space="preserve">Program for Tower of Hanoi using recursion. </w:t>
      </w:r>
    </w:p>
    <w:p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&lt;stdio.h&gt;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685" w:hanging="10"/>
      </w:pPr>
      <w:r>
        <w:rPr>
          <w:rFonts w:ascii="Courier New" w:eastAsia="Courier New" w:cs="Courier New" w:hAnsi="Courier New"/>
        </w:rPr>
        <w:t xml:space="preserve">// Function to move a disk from source pole to destination pole void towerOfHanoi(int n, char source, char destination, char auxiliary)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if (n == 1)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// Base case: If there's only one disk, move it from source to destination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printf("Move disk 1 from %c to %c\n", source, destination);         return;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// Move (n-1) disks from source to auxiliary pole using destination pole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towerOfHanoi(n - 1, source, auxiliary, destination);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// Move the nth disk from source to destination pole </w:t>
      </w:r>
    </w:p>
    <w:p>
      <w:pPr>
        <w:spacing w:after="0" w:line="240" w:lineRule="auto"/>
        <w:ind w:right="23"/>
        <w:jc w:val="both"/>
      </w:pPr>
      <w:r>
        <w:rPr>
          <w:rFonts w:ascii="Courier New" w:eastAsia="Courier New" w:cs="Courier New" w:hAnsi="Courier New"/>
        </w:rPr>
        <w:t xml:space="preserve">    printf("Move disk %d from %c to %c\n", n, source, destination);  // Move the (n-1) disks from auxiliary pole to destination pole using source pole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towerOfHanoi(n - 1, auxiliary, destination, source); </w:t>
      </w:r>
    </w:p>
    <w:p>
      <w:pPr>
        <w:spacing w:after="13" w:line="247" w:lineRule="auto"/>
        <w:ind w:left="-5" w:right="7681" w:hanging="10"/>
      </w:pPr>
      <w:r>
        <w:rPr>
          <w:rFonts w:ascii="Courier New" w:eastAsia="Courier New" w:cs="Courier New" w:hAnsi="Courier New"/>
        </w:rPr>
        <w:t xml:space="preserve">}  int main() {     int n;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3324" w:hanging="10"/>
      </w:pPr>
      <w:r>
        <w:rPr>
          <w:rFonts w:ascii="Courier New" w:eastAsia="Courier New" w:cs="Courier New" w:hAnsi="Courier New"/>
        </w:rPr>
        <w:t xml:space="preserve">    // Input: Number of disks     printf("Enter the number of disks: ");     scanf("%d", &amp;n);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1079" w:hanging="10"/>
      </w:pPr>
      <w:r>
        <w:rPr>
          <w:rFonts w:ascii="Courier New" w:eastAsia="Courier New" w:cs="Courier New" w:hAnsi="Courier New"/>
        </w:rPr>
        <w:t xml:space="preserve">    // Function call to solve Tower of Hanoi     towerOfHanoi(n, 'A', 'C', 'B');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0; 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Output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Enter the number of disks: 3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1 from A to C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2 from A to B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1 from C to B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3 from A to C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1 from B to A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2 from B to C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Move disk 1 from A to C </w:t>
      </w:r>
    </w:p>
    <w:p>
      <w:pPr>
        <w:spacing w:after="142"/>
      </w:pPr>
      <w:r>
        <w:rPr>
          <w:b/>
          <w:sz w:val="24"/>
        </w:rPr>
        <w:t xml:space="preserve"> </w:t>
      </w:r>
    </w:p>
    <w:p>
      <w:pPr>
        <w:spacing w:after="177"/>
      </w:pPr>
      <w:r>
        <w:t xml:space="preserve"> </w:t>
      </w:r>
    </w:p>
    <w:p>
      <w:pPr>
        <w:spacing w:after="142"/>
      </w:pPr>
      <w:r>
        <w:rPr>
          <w:b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215"/>
      </w:pPr>
      <w:r>
        <w:t xml:space="preserve"> </w:t>
      </w:r>
    </w:p>
    <w:p>
      <w:pPr>
        <w:pStyle w:val="4"/>
        <w:ind w:left="40" w:right="0"/>
      </w:pPr>
      <w:r>
        <w:t>Experiment No.: B4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0" w:line="358" w:lineRule="auto"/>
        <w:ind w:left="-5" w:right="85" w:hanging="10"/>
      </w:pPr>
      <w:r>
        <w:rPr>
          <w:rFonts w:ascii="Cambria" w:eastAsia="Cambria" w:cs="Cambria" w:hAnsi="Cambria"/>
          <w:sz w:val="24"/>
        </w:rPr>
        <w:t xml:space="preserve">Program to find out factorial of given number using recursion. Also show the various states of stack using in this program. </w:t>
      </w:r>
    </w:p>
    <w:p>
      <w:pPr>
        <w:spacing w:after="113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// During each recursive call, it prints the current state of the stack, helping you visualize how the function calls are stacked up.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#include &lt;stdio.h&gt;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1871" w:hanging="10"/>
      </w:pPr>
      <w:r>
        <w:rPr>
          <w:rFonts w:ascii="Courier New" w:eastAsia="Courier New" w:cs="Courier New" w:hAnsi="Courier New"/>
        </w:rPr>
        <w:t xml:space="preserve">// Function to calculate factorial using recursion int factorial(int n)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{ </w:t>
      </w:r>
    </w:p>
    <w:p>
      <w:pPr>
        <w:spacing w:after="13" w:line="247" w:lineRule="auto"/>
        <w:ind w:left="-5" w:right="1475" w:hanging="10"/>
      </w:pPr>
      <w:r>
        <w:rPr>
          <w:rFonts w:ascii="Courier New" w:eastAsia="Courier New" w:cs="Courier New" w:hAnsi="Courier New"/>
        </w:rPr>
        <w:t xml:space="preserve">    // Display the state of the stack     printf("Calculating factorial(%d)\n", n);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3719" w:hanging="10"/>
      </w:pPr>
      <w:r>
        <w:rPr>
          <w:rFonts w:ascii="Courier New" w:eastAsia="Courier New" w:cs="Courier New" w:hAnsi="Courier New"/>
        </w:rPr>
        <w:t xml:space="preserve">    // Base case: factorial of 0 is 1     if (n == 0 || n == 1)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{ </w:t>
      </w:r>
    </w:p>
    <w:p>
      <w:pPr>
        <w:spacing w:after="13" w:line="247" w:lineRule="auto"/>
        <w:ind w:left="-5" w:right="155" w:hanging="10"/>
      </w:pPr>
      <w:r>
        <w:rPr>
          <w:rFonts w:ascii="Courier New" w:eastAsia="Courier New" w:cs="Courier New" w:hAnsi="Courier New"/>
        </w:rPr>
        <w:t xml:space="preserve">        printf("Base case reached: factorial(%d) = 1\n", n);         return 1; </w:t>
      </w:r>
    </w:p>
    <w:p>
      <w:pPr>
        <w:spacing w:after="13" w:line="247" w:lineRule="auto"/>
        <w:ind w:left="-5" w:right="7680" w:hanging="10"/>
      </w:pPr>
      <w:r>
        <w:rPr>
          <w:rFonts w:ascii="Courier New" w:eastAsia="Courier New" w:cs="Courier New" w:hAnsi="Courier New"/>
        </w:rPr>
        <w:t xml:space="preserve">    }     else     { </w:t>
      </w:r>
    </w:p>
    <w:p>
      <w:pPr>
        <w:spacing w:after="13" w:line="247" w:lineRule="auto"/>
        <w:ind w:left="-5" w:right="551" w:hanging="10"/>
      </w:pPr>
      <w:r>
        <w:rPr>
          <w:rFonts w:ascii="Courier New" w:eastAsia="Courier New" w:cs="Courier New" w:hAnsi="Courier New"/>
        </w:rPr>
        <w:t xml:space="preserve">        // Recursive case: factorial(n) = n * factorial(n-1)         int result = n * factorial(n - 1);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    printf("factorial(%d) = %d * factorial(%d) = %d\n", n, n, n </w:t>
      </w:r>
    </w:p>
    <w:p>
      <w:pPr>
        <w:spacing w:after="13" w:line="247" w:lineRule="auto"/>
        <w:ind w:left="-5" w:right="6097" w:hanging="10"/>
      </w:pPr>
      <w:r>
        <w:rPr>
          <w:rFonts w:ascii="Courier New" w:eastAsia="Courier New" w:cs="Courier New" w:hAnsi="Courier New"/>
        </w:rPr>
        <w:t xml:space="preserve">- 1, result);         return result;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} </w:t>
      </w:r>
    </w:p>
    <w:p>
      <w:pPr>
        <w:spacing w:after="13" w:line="247" w:lineRule="auto"/>
        <w:ind w:left="-5" w:right="7681" w:hanging="10"/>
      </w:pPr>
      <w:r>
        <w:rPr>
          <w:rFonts w:ascii="Courier New" w:eastAsia="Courier New" w:cs="Courier New" w:hAnsi="Courier New"/>
        </w:rPr>
        <w:t xml:space="preserve">}  int main() {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int num;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685" w:hanging="10"/>
      </w:pPr>
      <w:r>
        <w:rPr>
          <w:rFonts w:ascii="Courier New" w:eastAsia="Courier New" w:cs="Courier New" w:hAnsi="Courier New"/>
        </w:rPr>
        <w:t xml:space="preserve">    // Input: Number for which factorial needs to be calculated     printf("Enter a number: ");     scanf("%d", &amp;num);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927" w:hanging="10"/>
      </w:pPr>
      <w:r>
        <w:rPr>
          <w:rFonts w:ascii="Courier New" w:eastAsia="Courier New" w:cs="Courier New" w:hAnsi="Courier New"/>
        </w:rPr>
        <w:t xml:space="preserve">    // Calculate and display the factorial     int result = factorial(num);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printf("Factorial of %d = %d\n", num, result);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    return 0;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} 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Output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Enter a number: 3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Calculating factorial(3)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Calculating factorial(2)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Calculating factorial(1) </w:t>
      </w:r>
    </w:p>
    <w:p>
      <w:pPr>
        <w:spacing w:after="13" w:line="247" w:lineRule="auto"/>
        <w:ind w:left="-5" w:right="2664" w:hanging="10"/>
      </w:pPr>
      <w:r>
        <w:rPr>
          <w:rFonts w:ascii="Courier New" w:eastAsia="Courier New" w:cs="Courier New" w:hAnsi="Courier New"/>
        </w:rPr>
        <w:t xml:space="preserve">Base case reached: factorial(1) = 1 factorial(2) = 2 * factorial(1) = 2 factorial(3) = 3 * factorial(2) = 6 </w:t>
      </w:r>
    </w:p>
    <w:p>
      <w:pPr>
        <w:spacing w:after="13" w:line="247" w:lineRule="auto"/>
        <w:ind w:left="-5" w:right="23" w:hanging="10"/>
      </w:pPr>
      <w:r>
        <w:rPr>
          <w:rFonts w:ascii="Courier New" w:eastAsia="Courier New" w:cs="Courier New" w:hAnsi="Courier New"/>
        </w:rPr>
        <w:t xml:space="preserve">Factorial of 3 = 6 </w:t>
      </w:r>
    </w:p>
    <w:p>
      <w:pPr>
        <w:spacing w:after="25"/>
      </w:pPr>
      <w:r>
        <w:rPr>
          <w:rFonts w:ascii="Courier New" w:eastAsia="Courier New" w:cs="Courier New" w:hAnsi="Courier New"/>
        </w:rPr>
        <w:t xml:space="preserve"> </w:t>
      </w:r>
    </w:p>
    <w:p>
      <w:pPr>
        <w:spacing w:after="140"/>
      </w:pPr>
      <w:r>
        <w:rPr>
          <w:b/>
          <w:sz w:val="24"/>
        </w:rP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spacing w:after="121"/>
        <w:ind w:right="3347"/>
        <w:jc w:val="right"/>
      </w:pPr>
      <w:r>
        <w:t>Experiment No.: C1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57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Queue using Array. </w:t>
      </w:r>
    </w:p>
    <w:p>
      <w:pPr>
        <w:spacing w:after="106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&lt;stdio.h&gt; </w:t>
      </w:r>
    </w:p>
    <w:p>
      <w:pPr>
        <w:spacing w:after="5" w:line="250" w:lineRule="auto"/>
        <w:ind w:left="-5" w:right="5597" w:hanging="10"/>
      </w:pPr>
      <w:r>
        <w:rPr>
          <w:rFonts w:ascii="Courier New" w:eastAsia="Courier New" w:cs="Courier New" w:hAnsi="Courier New"/>
          <w:sz w:val="21"/>
        </w:rPr>
        <w:t xml:space="preserve">#include &lt;stdlib.h&gt; #define MAX_SIZE 100 typedef struct{      int arr[MAX_SIZE];      int front;      int rear;  } Queue;  void initialize(Queue *q) {      q-&gt;front = -1;      q-&gt;rear = -1;  </w:t>
      </w:r>
    </w:p>
    <w:p>
      <w:pPr>
        <w:spacing w:after="5" w:line="250" w:lineRule="auto"/>
        <w:ind w:left="-5" w:right="5721" w:hanging="10"/>
      </w:pPr>
      <w:r>
        <w:rPr>
          <w:rFonts w:ascii="Courier New" w:eastAsia="Courier New" w:cs="Courier New" w:hAnsi="Courier New"/>
          <w:sz w:val="21"/>
        </w:rPr>
        <w:t xml:space="preserve">} int isEmpty(Queue *q) {      return q-&gt;front == -1;  </w:t>
      </w:r>
    </w:p>
    <w:p>
      <w:pPr>
        <w:spacing w:after="5" w:line="250" w:lineRule="auto"/>
        <w:ind w:left="-5" w:right="4588" w:hanging="10"/>
      </w:pPr>
      <w:r>
        <w:rPr>
          <w:rFonts w:ascii="Courier New" w:eastAsia="Courier New" w:cs="Courier New" w:hAnsi="Courier New"/>
          <w:sz w:val="21"/>
        </w:rPr>
        <w:t xml:space="preserve">}  int isFull(Queue *q) {      return q-&gt;rear == MAX_SIZE - 1;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4588" w:hanging="10"/>
      </w:pPr>
      <w:r>
        <w:rPr>
          <w:rFonts w:ascii="Courier New" w:eastAsia="Courier New" w:cs="Courier New" w:hAnsi="Courier New"/>
          <w:sz w:val="21"/>
        </w:rPr>
        <w:t xml:space="preserve">void enqueue(Queue *q, int item) {      if (isFull(q)) {          printf("Queue is full!\n");      return;      }  </w:t>
      </w:r>
    </w:p>
    <w:p>
      <w:pPr>
        <w:spacing w:after="5" w:line="250" w:lineRule="auto"/>
        <w:ind w:left="-5" w:right="5092" w:hanging="10"/>
      </w:pPr>
      <w:r>
        <w:rPr>
          <w:rFonts w:ascii="Courier New" w:eastAsia="Courier New" w:cs="Courier New" w:hAnsi="Courier New"/>
          <w:sz w:val="21"/>
        </w:rPr>
        <w:t xml:space="preserve">    if (isEmpty(q)) {          q-&gt;front = 0;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q-&gt;arr[++(q-&gt;rear)] = item;  </w:t>
      </w:r>
    </w:p>
    <w:p>
      <w:pPr>
        <w:spacing w:after="5" w:line="250" w:lineRule="auto"/>
        <w:ind w:left="-5" w:right="4461" w:hanging="10"/>
      </w:pPr>
      <w:r>
        <w:rPr>
          <w:rFonts w:ascii="Courier New" w:eastAsia="Courier New" w:cs="Courier New" w:hAnsi="Courier New"/>
          <w:sz w:val="21"/>
        </w:rPr>
        <w:t xml:space="preserve">} int dequeue(Queue *q) {      if (isEmpty(q)) {          printf("Queue is empty!\n");          exit(1);      }  </w:t>
      </w:r>
    </w:p>
    <w:p>
      <w:pPr>
        <w:spacing w:after="5" w:line="250" w:lineRule="auto"/>
        <w:ind w:left="-5" w:right="3957" w:hanging="10"/>
      </w:pPr>
      <w:r>
        <w:rPr>
          <w:rFonts w:ascii="Courier New" w:eastAsia="Courier New" w:cs="Courier New" w:hAnsi="Courier New"/>
          <w:sz w:val="21"/>
        </w:rPr>
        <w:t xml:space="preserve">    int dequeuedItem = q-&gt;arr[q-&gt;front];      if (q-&gt;front == q-&gt;rear) {          q-&gt;front = -1;          q-&gt;rear = -1;  </w:t>
      </w:r>
    </w:p>
    <w:p>
      <w:pPr>
        <w:spacing w:after="5" w:line="250" w:lineRule="auto"/>
        <w:ind w:left="-5" w:right="7615" w:hanging="10"/>
      </w:pPr>
      <w:r>
        <w:rPr>
          <w:rFonts w:ascii="Courier New" w:eastAsia="Courier New" w:cs="Courier New" w:hAnsi="Courier New"/>
          <w:sz w:val="21"/>
        </w:rPr>
        <w:t xml:space="preserve">    }      else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q-&gt;front = (q-&gt;front + 1) % MAX_SIZE;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dequeuedItem;  </w:t>
      </w:r>
    </w:p>
    <w:p>
      <w:pPr>
        <w:spacing w:after="5" w:line="250" w:lineRule="auto"/>
        <w:ind w:left="-5" w:right="5974" w:hanging="10"/>
      </w:pPr>
      <w:r>
        <w:rPr>
          <w:rFonts w:ascii="Courier New" w:eastAsia="Courier New" w:cs="Courier New" w:hAnsi="Courier New"/>
          <w:sz w:val="21"/>
        </w:rPr>
        <w:t xml:space="preserve">} void display(Queue *q) {     if(isEmpty(q)) { </w:t>
      </w:r>
    </w:p>
    <w:p>
      <w:pPr>
        <w:spacing w:after="5" w:line="250" w:lineRule="auto"/>
        <w:ind w:left="-5" w:right="4461" w:hanging="10"/>
      </w:pPr>
      <w:r>
        <w:rPr>
          <w:rFonts w:ascii="Courier New" w:eastAsia="Courier New" w:cs="Courier New" w:hAnsi="Courier New"/>
          <w:sz w:val="21"/>
        </w:rPr>
        <w:t xml:space="preserve">        printf("Queue is empty!\n");         return;     }     int i;     printf("Queue: 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for(i = q-&gt;front; i != q-&gt;rear; i = (i + 1) % MAX_SIZE) {         printf("%d ", q-&gt;arr[i]);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printf("%d\n", q-&gt;arr[i]); </w:t>
      </w:r>
    </w:p>
    <w:p>
      <w:pPr>
        <w:spacing w:after="5" w:line="250" w:lineRule="auto"/>
        <w:ind w:left="-5" w:right="6353" w:hanging="10"/>
      </w:pPr>
      <w:r>
        <w:rPr>
          <w:rFonts w:ascii="Courier New" w:eastAsia="Courier New" w:cs="Courier New" w:hAnsi="Courier New"/>
          <w:sz w:val="21"/>
        </w:rPr>
        <w:t xml:space="preserve">} int main() {     Queue q;      initialize(&amp;q);      int choice, item;     while(1){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printf("\n\n***** MENU *****\n");         printf("1. Insert an element\n2. Delete an element\n3. Display.\n4. Exit\n"); </w:t>
      </w:r>
    </w:p>
    <w:p>
      <w:pPr>
        <w:spacing w:after="5" w:line="250" w:lineRule="auto"/>
        <w:ind w:left="-5" w:right="3453" w:hanging="10"/>
      </w:pPr>
      <w:r>
        <w:rPr>
          <w:rFonts w:ascii="Courier New" w:eastAsia="Courier New" w:cs="Courier New" w:hAnsi="Courier New"/>
          <w:sz w:val="21"/>
        </w:rPr>
        <w:t xml:space="preserve">        printf("Enter your choice: ");         scanf("%d",&amp;choice);         switch(choice){ </w:t>
      </w:r>
    </w:p>
    <w:p>
      <w:pPr>
        <w:spacing w:after="5" w:line="250" w:lineRule="auto"/>
        <w:ind w:left="-5" w:right="1059" w:hanging="10"/>
      </w:pPr>
      <w:r>
        <w:rPr>
          <w:rFonts w:ascii="Courier New" w:eastAsia="Courier New" w:cs="Courier New" w:hAnsi="Courier New"/>
          <w:sz w:val="21"/>
        </w:rPr>
        <w:t xml:space="preserve">            case 1: printf("Enter the value to be inserted: ");                     scanf("%d",&amp;item);                     enqueue(&amp;q,item);                     break;             case 2: dequeue(&amp;q);                     break;             case 3: display(&amp;q);                     break;             case 4:exit(0); </w:t>
      </w:r>
    </w:p>
    <w:p>
      <w:pPr>
        <w:spacing w:after="0"/>
        <w:ind w:right="2569"/>
        <w:jc w:val="right"/>
      </w:pPr>
      <w:r>
        <w:rPr>
          <w:rFonts w:ascii="Courier New" w:eastAsia="Courier New" w:cs="Courier New" w:hAnsi="Courier New"/>
          <w:sz w:val="21"/>
        </w:rPr>
        <w:t xml:space="preserve">default: printf("\nInvalid Choice.\n");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32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159"/>
      </w:pPr>
      <w:r>
        <w:rPr>
          <w:b/>
          <w:sz w:val="24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Output: </w:t>
      </w:r>
    </w:p>
    <w:p>
      <w:pPr>
        <w:spacing w:after="161"/>
        <w:ind w:left="-5" w:hanging="10"/>
      </w:pPr>
      <w:r>
        <w:rPr>
          <w:b/>
          <w:sz w:val="24"/>
        </w:rPr>
        <w:t xml:space="preserve">******MENU***** </w:t>
      </w:r>
    </w:p>
    <w:p>
      <w:pPr>
        <w:spacing w:after="3" w:line="401" w:lineRule="auto"/>
        <w:ind w:left="-5" w:right="6986" w:hanging="10"/>
      </w:pPr>
      <w:r>
        <w:t xml:space="preserve">1. Insert an element 2. Delete an element </w:t>
      </w:r>
    </w:p>
    <w:p>
      <w:pPr>
        <w:numPr>
          <w:ilvl w:val="0"/>
          <w:numId w:val="4"/>
        </w:numPr>
        <w:spacing w:after="158"/>
        <w:ind w:left="218" w:right="5750" w:hanging="218"/>
      </w:pPr>
      <w:r>
        <w:t xml:space="preserve">Display. </w:t>
      </w:r>
    </w:p>
    <w:p>
      <w:pPr>
        <w:numPr>
          <w:ilvl w:val="0"/>
          <w:numId w:val="4"/>
        </w:numPr>
        <w:spacing w:after="0" w:line="403" w:lineRule="auto"/>
        <w:ind w:left="218" w:right="5750" w:hanging="218"/>
      </w:pPr>
      <w:r>
        <w:t xml:space="preserve">Exit Enter your choice:  </w:t>
      </w:r>
    </w:p>
    <w:p>
      <w:pPr>
        <w:spacing w:after="158"/>
        <w:ind w:left="-5" w:right="4126" w:hanging="10"/>
      </w:pPr>
      <w:r>
        <w:t xml:space="preserve">Invalid Choice.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spacing w:after="119"/>
        <w:ind w:left="3387" w:right="0"/>
        <w:jc w:val="left"/>
      </w:pPr>
      <w:r>
        <w:t>Experiment No.: C2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Queue using Pointers. </w:t>
      </w:r>
    </w:p>
    <w:p>
      <w:pPr>
        <w:spacing w:after="108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&lt;stdio.h&gt;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&lt;stdlib.h&gt;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5" w:line="250" w:lineRule="auto"/>
        <w:ind w:left="-5" w:right="6225" w:hanging="10"/>
      </w:pPr>
      <w:r>
        <w:rPr>
          <w:rFonts w:ascii="Courier New" w:eastAsia="Courier New" w:cs="Courier New" w:hAnsi="Courier New"/>
          <w:sz w:val="21"/>
        </w:rPr>
        <w:t xml:space="preserve">typedef struct Node{      int data;      struct Node* next;  </w:t>
      </w:r>
    </w:p>
    <w:p>
      <w:pPr>
        <w:spacing w:after="5" w:line="250" w:lineRule="auto"/>
        <w:ind w:left="-5" w:right="6984" w:hanging="10"/>
      </w:pPr>
      <w:r>
        <w:rPr>
          <w:rFonts w:ascii="Courier New" w:eastAsia="Courier New" w:cs="Courier New" w:hAnsi="Courier New"/>
          <w:sz w:val="21"/>
        </w:rPr>
        <w:t xml:space="preserve">} Node; typedef struct{      Node* front;  </w:t>
      </w:r>
    </w:p>
    <w:p>
      <w:pPr>
        <w:spacing w:after="5" w:line="250" w:lineRule="auto"/>
        <w:ind w:left="-5" w:right="6732" w:hanging="10"/>
      </w:pPr>
      <w:r>
        <w:rPr>
          <w:rFonts w:ascii="Courier New" w:eastAsia="Courier New" w:cs="Courier New" w:hAnsi="Courier New"/>
          <w:sz w:val="21"/>
        </w:rPr>
        <w:t xml:space="preserve">    Node* rear;  } Queue; </w:t>
      </w:r>
    </w:p>
    <w:p>
      <w:pPr>
        <w:spacing w:after="5" w:line="250" w:lineRule="auto"/>
        <w:ind w:left="-5" w:right="5345" w:hanging="10"/>
      </w:pPr>
      <w:r>
        <w:rPr>
          <w:rFonts w:ascii="Courier New" w:eastAsia="Courier New" w:cs="Courier New" w:hAnsi="Courier New"/>
          <w:sz w:val="21"/>
        </w:rPr>
        <w:t xml:space="preserve">void initialize(Queue* q) {      q-&gt;front = NULL;      q-&gt;rear = NULL;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int isEmpty(Queue* q)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q-&gt;front == NULL;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enqueue(Queue* q, int item) {  </w:t>
      </w:r>
    </w:p>
    <w:p>
      <w:pPr>
        <w:spacing w:after="5" w:line="250" w:lineRule="auto"/>
        <w:ind w:left="-5" w:right="2823" w:hanging="10"/>
      </w:pPr>
      <w:r>
        <w:rPr>
          <w:rFonts w:ascii="Courier New" w:eastAsia="Courier New" w:cs="Courier New" w:hAnsi="Courier New"/>
          <w:sz w:val="21"/>
        </w:rPr>
        <w:t xml:space="preserve">    Node* newNode = (Node*) malloc(sizeof(Node));      if (newNode == NULL) {          printf("Queue overflow!\n");          return;      }  </w:t>
      </w:r>
    </w:p>
    <w:p>
      <w:pPr>
        <w:spacing w:after="5" w:line="250" w:lineRule="auto"/>
        <w:ind w:left="-5" w:right="5344" w:hanging="10"/>
      </w:pPr>
      <w:r>
        <w:rPr>
          <w:rFonts w:ascii="Courier New" w:eastAsia="Courier New" w:cs="Courier New" w:hAnsi="Courier New"/>
          <w:sz w:val="21"/>
        </w:rPr>
        <w:t xml:space="preserve">    newNode-&gt;data = item;      newNode-&gt;next = NULL;      if (isEmpty(q)) {          q-&gt;front = newNode;  </w:t>
      </w:r>
    </w:p>
    <w:p>
      <w:pPr>
        <w:spacing w:after="5" w:line="250" w:lineRule="auto"/>
        <w:ind w:left="-5" w:right="7488" w:hanging="10"/>
      </w:pPr>
      <w:r>
        <w:rPr>
          <w:rFonts w:ascii="Courier New" w:eastAsia="Courier New" w:cs="Courier New" w:hAnsi="Courier New"/>
          <w:sz w:val="21"/>
        </w:rPr>
        <w:t xml:space="preserve">    }      else{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q-&gt;rear-&gt;next = newNode;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q-&gt;rear = newNode; 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} int dequeue(Queue* q) {      if (isEmpty(q)) {          printf("Queue underflow!\n");          exit(1);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4713" w:hanging="10"/>
      </w:pPr>
      <w:r>
        <w:rPr>
          <w:rFonts w:ascii="Courier New" w:eastAsia="Courier New" w:cs="Courier New" w:hAnsi="Courier New"/>
          <w:sz w:val="21"/>
        </w:rPr>
        <w:t xml:space="preserve">    Node* temp = q-&gt;front;      int dequeuedItem = temp-&gt;data;      q-&gt;front = q-&gt;front-&gt;next;      if (q-&gt;front == NULL) {          q-&gt;rear = NULL;  </w:t>
      </w:r>
    </w:p>
    <w:p>
      <w:pPr>
        <w:spacing w:after="5" w:line="250" w:lineRule="auto"/>
        <w:ind w:left="-5" w:right="5974" w:hanging="10"/>
      </w:pPr>
      <w:r>
        <w:rPr>
          <w:rFonts w:ascii="Courier New" w:eastAsia="Courier New" w:cs="Courier New" w:hAnsi="Courier New"/>
          <w:sz w:val="21"/>
        </w:rPr>
        <w:t xml:space="preserve">    }      free(temp);      return dequeuedItem;  </w:t>
      </w:r>
    </w:p>
    <w:p>
      <w:pPr>
        <w:spacing w:after="5" w:line="250" w:lineRule="auto"/>
        <w:ind w:left="-5" w:right="4965" w:hanging="10"/>
      </w:pPr>
      <w:r>
        <w:rPr>
          <w:rFonts w:ascii="Courier New" w:eastAsia="Courier New" w:cs="Courier New" w:hAnsi="Courier New"/>
          <w:sz w:val="21"/>
        </w:rPr>
        <w:t xml:space="preserve">} void display(Queue *q) {     Node* temp = q-&gt;front;     while(temp!= NULL){         printf("%d",temp-&gt;data);         temp=temp-&gt;next;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    </w:t>
      </w:r>
    </w:p>
    <w:p>
      <w:pPr>
        <w:spacing w:after="5" w:line="250" w:lineRule="auto"/>
        <w:ind w:left="-5" w:right="6353" w:hanging="10"/>
      </w:pPr>
      <w:r>
        <w:rPr>
          <w:rFonts w:ascii="Courier New" w:eastAsia="Courier New" w:cs="Courier New" w:hAnsi="Courier New"/>
          <w:sz w:val="21"/>
        </w:rPr>
        <w:t xml:space="preserve"> } int main(){     Queue q;     initialize(&amp;q);     int choice, item;     while(1){ </w:t>
      </w:r>
    </w:p>
    <w:p>
      <w:pPr>
        <w:spacing w:after="5" w:line="250" w:lineRule="auto"/>
        <w:ind w:left="-5" w:right="2192" w:hanging="10"/>
      </w:pPr>
      <w:r>
        <w:rPr>
          <w:rFonts w:ascii="Courier New" w:eastAsia="Courier New" w:cs="Courier New" w:hAnsi="Courier New"/>
          <w:sz w:val="21"/>
        </w:rPr>
        <w:t xml:space="preserve">        printf("1. Insert element to queue \n");         printf("2. Delete element from queue \n");         printf("3. Display all elements of queue \n");         printf("4. Exit \n");         printf("Enter your choice : ");         scanf("%d",&amp;choice);         switch(choice){ </w:t>
      </w:r>
    </w:p>
    <w:p>
      <w:pPr>
        <w:spacing w:after="5" w:line="250" w:lineRule="auto"/>
        <w:ind w:left="-5" w:right="1942" w:hanging="10"/>
      </w:pPr>
      <w:r>
        <w:rPr>
          <w:rFonts w:ascii="Courier New" w:eastAsia="Courier New" w:cs="Courier New" w:hAnsi="Courier New"/>
          <w:sz w:val="21"/>
        </w:rPr>
        <w:t xml:space="preserve">            case 1: printf("Enter a value to insert: ");                     scanf("%d", &amp;item);                     enqueue(&amp;q,item);                     break; </w:t>
      </w:r>
    </w:p>
    <w:p>
      <w:pPr>
        <w:spacing w:after="5" w:line="250" w:lineRule="auto"/>
        <w:ind w:left="1524" w:right="1169" w:hanging="10"/>
      </w:pPr>
      <w:r>
        <w:rPr>
          <w:rFonts w:ascii="Courier New" w:eastAsia="Courier New" w:cs="Courier New" w:hAnsi="Courier New"/>
          <w:sz w:val="21"/>
        </w:rPr>
        <w:t xml:space="preserve">case 2: dequeue(&amp;q); </w:t>
      </w:r>
    </w:p>
    <w:p>
      <w:pPr>
        <w:spacing w:after="5" w:line="250" w:lineRule="auto"/>
        <w:ind w:left="-5" w:right="4966" w:hanging="10"/>
      </w:pPr>
      <w:r>
        <w:rPr>
          <w:rFonts w:ascii="Courier New" w:eastAsia="Courier New" w:cs="Courier New" w:hAnsi="Courier New"/>
          <w:sz w:val="21"/>
        </w:rPr>
        <w:t xml:space="preserve">                    break;             case 3: display(&amp;q);                     break;             case 4: exit(0);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default: printf("Invalid Choice!\n"); </w:t>
      </w:r>
    </w:p>
    <w:p>
      <w:pPr>
        <w:spacing w:after="5" w:line="250" w:lineRule="auto"/>
        <w:ind w:left="-5" w:right="7361" w:hanging="10"/>
      </w:pPr>
      <w:r>
        <w:rPr>
          <w:rFonts w:ascii="Courier New" w:eastAsia="Courier New" w:cs="Courier New" w:hAnsi="Courier New"/>
          <w:sz w:val="21"/>
        </w:rPr>
        <w:t xml:space="preserve">        }     }     return 0;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15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111"/>
        <w:ind w:left="-5" w:right="4126" w:hanging="10"/>
      </w:pPr>
      <w:r>
        <w:t xml:space="preserve">output,  </w:t>
      </w:r>
    </w:p>
    <w:p>
      <w:pPr>
        <w:numPr>
          <w:ilvl w:val="0"/>
          <w:numId w:val="5"/>
        </w:numPr>
        <w:spacing w:after="111"/>
        <w:ind w:left="218" w:right="4126" w:hanging="218"/>
      </w:pPr>
      <w:r>
        <w:t xml:space="preserve">Insert element to queue  </w:t>
      </w:r>
    </w:p>
    <w:p>
      <w:pPr>
        <w:numPr>
          <w:ilvl w:val="0"/>
          <w:numId w:val="5"/>
        </w:numPr>
        <w:spacing w:after="111"/>
        <w:ind w:left="218" w:right="4126" w:hanging="218"/>
      </w:pPr>
      <w:r>
        <w:t xml:space="preserve">Delete element from queue  </w:t>
      </w:r>
    </w:p>
    <w:p>
      <w:pPr>
        <w:numPr>
          <w:ilvl w:val="0"/>
          <w:numId w:val="5"/>
        </w:numPr>
        <w:spacing w:after="111"/>
        <w:ind w:left="218" w:right="4126" w:hanging="218"/>
      </w:pPr>
      <w:r>
        <w:t xml:space="preserve">Display all elements of queue  </w:t>
      </w:r>
    </w:p>
    <w:p>
      <w:pPr>
        <w:numPr>
          <w:ilvl w:val="0"/>
          <w:numId w:val="5"/>
        </w:numPr>
        <w:spacing w:after="111"/>
        <w:ind w:left="218" w:right="4126" w:hanging="218"/>
      </w:pPr>
      <w:r>
        <w:t xml:space="preserve">Exit  </w:t>
      </w:r>
    </w:p>
    <w:p>
      <w:pPr>
        <w:spacing w:after="137"/>
        <w:ind w:left="-5" w:right="4126" w:hanging="10"/>
      </w:pPr>
      <w:r>
        <w:t>Enter your choice :</w:t>
      </w:r>
      <w:r>
        <w:rPr>
          <w:b/>
          <w:sz w:val="24"/>
        </w:rP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spacing w:after="121"/>
        <w:ind w:right="3347"/>
        <w:jc w:val="right"/>
      </w:pPr>
      <w:r>
        <w:t>Experiment No.: C3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Circular Queue using Array. </w:t>
      </w:r>
    </w:p>
    <w:p>
      <w:pPr>
        <w:spacing w:after="70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#include &lt;stdio.h&gt; </w:t>
      </w:r>
    </w:p>
    <w:p>
      <w:pPr>
        <w:spacing w:after="5" w:line="250" w:lineRule="auto"/>
        <w:ind w:left="-5" w:right="4589" w:hanging="10"/>
      </w:pPr>
      <w:r>
        <w:rPr>
          <w:rFonts w:ascii="Courier New" w:eastAsia="Courier New" w:cs="Courier New" w:hAnsi="Courier New"/>
          <w:sz w:val="21"/>
        </w:rPr>
        <w:t xml:space="preserve">#include&lt;stdlib.h&gt; #define MAX_SIZE 100 typedef struct{      int arr[MAX_SIZE];      int front;      int rear;  } CircularQueue;  void initialize(CircularQueue *q) {      q-&gt;front = -1;      q-&gt;rear = -1;  </w:t>
      </w:r>
    </w:p>
    <w:p>
      <w:pPr>
        <w:spacing w:after="5" w:line="250" w:lineRule="auto"/>
        <w:ind w:left="-5" w:right="5218" w:hanging="10"/>
      </w:pPr>
      <w:r>
        <w:rPr>
          <w:rFonts w:ascii="Courier New" w:eastAsia="Courier New" w:cs="Courier New" w:hAnsi="Courier New"/>
          <w:sz w:val="21"/>
        </w:rPr>
        <w:t xml:space="preserve">} int IsEmpty(CircularQueue *q){     return q-&gt;front == -1; </w:t>
      </w:r>
    </w:p>
    <w:p>
      <w:pPr>
        <w:spacing w:after="5" w:line="250" w:lineRule="auto"/>
        <w:ind w:left="-5" w:right="4840" w:hanging="10"/>
      </w:pPr>
      <w:r>
        <w:rPr>
          <w:rFonts w:ascii="Courier New" w:eastAsia="Courier New" w:cs="Courier New" w:hAnsi="Courier New"/>
          <w:sz w:val="21"/>
        </w:rPr>
        <w:t xml:space="preserve">} int IsFull(CircularQueue *q){     return q-&gt;rear == MAX_SIZE-1;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3706" w:hanging="10"/>
      </w:pPr>
      <w:r>
        <w:rPr>
          <w:rFonts w:ascii="Courier New" w:eastAsia="Courier New" w:cs="Courier New" w:hAnsi="Courier New"/>
          <w:sz w:val="21"/>
        </w:rPr>
        <w:t xml:space="preserve">void enqueue(CircularQueue *q, int item) {      if (isFull(q)) {          printf("Queue is full!\n");          return;      }      if (isEmpty(q)) {          q-&gt;front = 0;          q-&gt;rear = 0;  </w:t>
      </w:r>
    </w:p>
    <w:p>
      <w:pPr>
        <w:spacing w:after="5" w:line="250" w:lineRule="auto"/>
        <w:ind w:left="-5" w:right="7488" w:hanging="10"/>
      </w:pPr>
      <w:r>
        <w:rPr>
          <w:rFonts w:ascii="Courier New" w:eastAsia="Courier New" w:cs="Courier New" w:hAnsi="Courier New"/>
          <w:sz w:val="21"/>
        </w:rPr>
        <w:t xml:space="preserve">    }      else{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q-&gt;rear = (q-&gt;rear + 1) % MAX_SIZE;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q-&gt;arr[q-&gt;rear] = item;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4461" w:hanging="10"/>
      </w:pPr>
      <w:r>
        <w:rPr>
          <w:rFonts w:ascii="Courier New" w:eastAsia="Courier New" w:cs="Courier New" w:hAnsi="Courier New"/>
          <w:sz w:val="21"/>
        </w:rPr>
        <w:t xml:space="preserve">int dequeue(CircularQueue *q) {      if (isEmpty(q)) {          printf("Queue is empty!\n");          exit(1);      }  </w:t>
      </w:r>
    </w:p>
    <w:p>
      <w:pPr>
        <w:spacing w:after="5" w:line="250" w:lineRule="auto"/>
        <w:ind w:left="-5" w:right="3957" w:hanging="10"/>
      </w:pPr>
      <w:r>
        <w:rPr>
          <w:rFonts w:ascii="Courier New" w:eastAsia="Courier New" w:cs="Courier New" w:hAnsi="Courier New"/>
          <w:sz w:val="21"/>
        </w:rPr>
        <w:t xml:space="preserve">    int dequeuedItem = q-&gt;arr[q-&gt;front];      if (q-&gt;front == q-&gt;rear) {          q-&gt;front = -1;          q-&gt;rear = -1;  </w:t>
      </w:r>
    </w:p>
    <w:p>
      <w:pPr>
        <w:spacing w:after="5" w:line="250" w:lineRule="auto"/>
        <w:ind w:left="-5" w:right="7488" w:hanging="10"/>
      </w:pPr>
      <w:r>
        <w:rPr>
          <w:rFonts w:ascii="Courier New" w:eastAsia="Courier New" w:cs="Courier New" w:hAnsi="Courier New"/>
          <w:sz w:val="21"/>
        </w:rPr>
        <w:t xml:space="preserve">    }      else{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q-&gt;front = (q-&gt;front + 1) % MAX_SIZE;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dequeuedItem;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4588" w:hanging="10"/>
      </w:pPr>
      <w:r>
        <w:rPr>
          <w:rFonts w:ascii="Courier New" w:eastAsia="Courier New" w:cs="Courier New" w:hAnsi="Courier New"/>
          <w:sz w:val="21"/>
        </w:rPr>
        <w:t xml:space="preserve">void display(CircularQueue *q) {     if(IsEmpty(q)) {         printf("Queue is empty\n");         return;     } </w:t>
      </w:r>
    </w:p>
    <w:p>
      <w:pPr>
        <w:spacing w:after="5" w:line="250" w:lineRule="auto"/>
        <w:ind w:left="-5" w:right="5721" w:hanging="10"/>
      </w:pPr>
      <w:r>
        <w:rPr>
          <w:rFonts w:ascii="Courier New" w:eastAsia="Courier New" w:cs="Courier New" w:hAnsi="Courier New"/>
          <w:sz w:val="21"/>
        </w:rPr>
        <w:t xml:space="preserve">    printf("Queue: ");     int i;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for(i = q-&gt;front; i != q-&gt;rear; i = (i + 1) % MAX_SIZE) {         printf("%d ", q-&gt;arr[i]);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printf("%d\n", q-&gt;arr[i]); </w:t>
      </w:r>
    </w:p>
    <w:p>
      <w:pPr>
        <w:spacing w:after="5" w:line="250" w:lineRule="auto"/>
        <w:ind w:left="-5" w:right="6353" w:hanging="10"/>
      </w:pPr>
      <w:r>
        <w:rPr>
          <w:rFonts w:ascii="Courier New" w:eastAsia="Courier New" w:cs="Courier New" w:hAnsi="Courier New"/>
          <w:sz w:val="21"/>
        </w:rPr>
        <w:t xml:space="preserve">} int main(){     CircularQueue q;      initialize(&amp;q);     int choice, item;     while(1){ </w:t>
      </w:r>
    </w:p>
    <w:p>
      <w:pPr>
        <w:spacing w:after="5" w:line="250" w:lineRule="auto"/>
        <w:ind w:left="-5" w:right="2192" w:hanging="10"/>
      </w:pPr>
      <w:r>
        <w:rPr>
          <w:rFonts w:ascii="Courier New" w:eastAsia="Courier New" w:cs="Courier New" w:hAnsi="Courier New"/>
          <w:sz w:val="21"/>
        </w:rPr>
        <w:t xml:space="preserve">        printf("1. Insert element to queue \n");         printf("2. Delete element from queue \n");         printf("3. Display all elements of queue \n");         printf("4. Exit \n");         printf("Enter your choice : ");         scanf("%d",&amp;choice);         switch(choice){ </w:t>
      </w:r>
    </w:p>
    <w:p>
      <w:pPr>
        <w:spacing w:after="5" w:line="250" w:lineRule="auto"/>
        <w:ind w:left="-15" w:right="1942" w:firstLine="1514"/>
      </w:pPr>
      <w:r>
        <w:rPr>
          <w:rFonts w:ascii="Courier New" w:eastAsia="Courier New" w:cs="Courier New" w:hAnsi="Courier New"/>
          <w:sz w:val="21"/>
        </w:rPr>
        <w:t xml:space="preserve">case 1: printf("Enter a value to insert: ");                     scanf("%d", &amp;item);                     enqueue(&amp;q, item);                     break;             case 2: dequeue(&amp;q);                     break;             case 3: display(&amp;q);                     break;             case 4: exit(0);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default: printf("Invalid \n"); </w:t>
      </w:r>
    </w:p>
    <w:p>
      <w:pPr>
        <w:spacing w:after="5" w:line="250" w:lineRule="auto"/>
        <w:ind w:left="-5" w:right="7361" w:hanging="10"/>
      </w:pPr>
      <w:r>
        <w:rPr>
          <w:rFonts w:ascii="Courier New" w:eastAsia="Courier New" w:cs="Courier New" w:hAnsi="Courier New"/>
          <w:sz w:val="21"/>
        </w:rPr>
        <w:t xml:space="preserve">        }     }      return 0; </w:t>
      </w:r>
    </w:p>
    <w:p>
      <w:pPr>
        <w:spacing w:after="5" w:line="250" w:lineRule="auto"/>
        <w:ind w:left="-5" w:right="8117" w:hanging="10"/>
      </w:pPr>
      <w:r>
        <w:rPr>
          <w:rFonts w:ascii="Courier New" w:eastAsia="Courier New" w:cs="Courier New" w:hAnsi="Courier New"/>
          <w:sz w:val="21"/>
        </w:rPr>
        <w:t xml:space="preserve">}  output,  </w:t>
      </w:r>
    </w:p>
    <w:p>
      <w:pPr>
        <w:numPr>
          <w:ilvl w:val="0"/>
          <w:numId w:val="6"/>
        </w:numPr>
        <w:spacing w:after="5" w:line="250" w:lineRule="auto"/>
        <w:ind w:left="379" w:right="1169" w:hanging="379"/>
      </w:pPr>
      <w:r>
        <w:rPr>
          <w:rFonts w:ascii="Courier New" w:eastAsia="Courier New" w:cs="Courier New" w:hAnsi="Courier New"/>
          <w:sz w:val="21"/>
        </w:rPr>
        <w:t xml:space="preserve">Insert element to queue  </w:t>
      </w:r>
    </w:p>
    <w:p>
      <w:pPr>
        <w:numPr>
          <w:ilvl w:val="0"/>
          <w:numId w:val="6"/>
        </w:numPr>
        <w:spacing w:after="5" w:line="250" w:lineRule="auto"/>
        <w:ind w:left="379" w:right="1169" w:hanging="379"/>
      </w:pPr>
      <w:r>
        <w:rPr>
          <w:rFonts w:ascii="Courier New" w:eastAsia="Courier New" w:cs="Courier New" w:hAnsi="Courier New"/>
          <w:sz w:val="21"/>
        </w:rPr>
        <w:t xml:space="preserve">Delete element from queue  </w:t>
      </w:r>
    </w:p>
    <w:p>
      <w:pPr>
        <w:numPr>
          <w:ilvl w:val="0"/>
          <w:numId w:val="6"/>
        </w:numPr>
        <w:spacing w:after="5" w:line="250" w:lineRule="auto"/>
        <w:ind w:left="379" w:right="1169" w:hanging="379"/>
      </w:pPr>
      <w:r>
        <w:rPr>
          <w:rFonts w:ascii="Courier New" w:eastAsia="Courier New" w:cs="Courier New" w:hAnsi="Courier New"/>
          <w:sz w:val="21"/>
        </w:rPr>
        <w:t xml:space="preserve">Display all elements of queue  </w:t>
      </w:r>
    </w:p>
    <w:p>
      <w:pPr>
        <w:numPr>
          <w:ilvl w:val="0"/>
          <w:numId w:val="6"/>
        </w:numPr>
        <w:spacing w:after="5" w:line="250" w:lineRule="auto"/>
        <w:ind w:left="379" w:right="1169" w:hanging="379"/>
      </w:pPr>
      <w:r>
        <w:rPr>
          <w:rFonts w:ascii="Courier New" w:eastAsia="Courier New" w:cs="Courier New" w:hAnsi="Courier New"/>
          <w:sz w:val="21"/>
        </w:rPr>
        <w:t xml:space="preserve">Exit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Enter your choice : 1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Enter a value to insert: 6 </w:t>
      </w:r>
    </w:p>
    <w:p>
      <w:pPr>
        <w:spacing w:after="32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97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ind w:left="40" w:right="0"/>
      </w:pPr>
      <w:r>
        <w:t>Experiment No.: D1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Binary Search Tree.  </w:t>
      </w:r>
    </w:p>
    <w:p>
      <w:pPr>
        <w:spacing w:after="109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5" w:line="250" w:lineRule="auto"/>
        <w:ind w:left="-5" w:right="5596" w:hanging="10"/>
      </w:pPr>
      <w:r>
        <w:rPr>
          <w:rFonts w:ascii="Courier New" w:eastAsia="Courier New" w:cs="Courier New" w:hAnsi="Courier New"/>
          <w:sz w:val="21"/>
        </w:rPr>
        <w:t xml:space="preserve">#include &lt;stdio.h&gt; #include &lt;stdlib.h&gt; typedef struct Node </w:t>
      </w:r>
    </w:p>
    <w:p>
      <w:pPr>
        <w:spacing w:after="5" w:line="250" w:lineRule="auto"/>
        <w:ind w:left="-5" w:right="6605" w:hanging="10"/>
      </w:pPr>
      <w:r>
        <w:rPr>
          <w:rFonts w:ascii="Courier New" w:eastAsia="Courier New" w:cs="Courier New" w:hAnsi="Courier New"/>
          <w:sz w:val="21"/>
        </w:rPr>
        <w:t xml:space="preserve">{  int data;  struct Node* left;  struct Node* right;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Node* createNode(int data) {  </w:t>
      </w:r>
    </w:p>
    <w:p>
      <w:pPr>
        <w:spacing w:after="5" w:line="250" w:lineRule="auto"/>
        <w:ind w:left="-5" w:right="2320" w:hanging="10"/>
      </w:pPr>
      <w:r>
        <w:rPr>
          <w:rFonts w:ascii="Courier New" w:eastAsia="Courier New" w:cs="Courier New" w:hAnsi="Courier New"/>
          <w:sz w:val="21"/>
        </w:rPr>
        <w:t xml:space="preserve">    Node* newNode = (Node*) malloc(sizeof(Node));      if (!newNode) {  </w:t>
      </w:r>
    </w:p>
    <w:p>
      <w:pPr>
        <w:spacing w:after="5" w:line="250" w:lineRule="auto"/>
        <w:ind w:left="-5" w:right="3580" w:hanging="10"/>
      </w:pPr>
      <w:r>
        <w:rPr>
          <w:rFonts w:ascii="Courier New" w:eastAsia="Courier New" w:cs="Courier New" w:hAnsi="Courier New"/>
          <w:sz w:val="21"/>
        </w:rPr>
        <w:t xml:space="preserve">        printf("Memory error\n");          exit(1);  </w:t>
      </w:r>
    </w:p>
    <w:p>
      <w:pPr>
        <w:spacing w:after="5" w:line="250" w:lineRule="auto"/>
        <w:ind w:left="-5" w:right="5722" w:hanging="10"/>
      </w:pPr>
      <w:r>
        <w:rPr>
          <w:rFonts w:ascii="Courier New" w:eastAsia="Courier New" w:cs="Courier New" w:hAnsi="Courier New"/>
          <w:sz w:val="21"/>
        </w:rPr>
        <w:t xml:space="preserve">             }      newNode-&gt;data = data;      newNode-&gt;left = NULL;      newNode-&gt;right = NULL;      return newNode;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  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3578" w:hanging="10"/>
      </w:pPr>
      <w:r>
        <w:rPr>
          <w:rFonts w:ascii="Courier New" w:eastAsia="Courier New" w:cs="Courier New" w:hAnsi="Courier New"/>
          <w:sz w:val="21"/>
        </w:rPr>
        <w:t xml:space="preserve">Node* searchBST(Node* root, int data) {      if (root == NULL || root-&gt;data == data)  </w:t>
      </w:r>
    </w:p>
    <w:p>
      <w:pPr>
        <w:spacing w:after="5" w:line="250" w:lineRule="auto"/>
        <w:ind w:left="-5" w:right="6480" w:hanging="10"/>
      </w:pPr>
      <w:r>
        <w:rPr>
          <w:rFonts w:ascii="Courier New" w:eastAsia="Courier New" w:cs="Courier New" w:hAnsi="Courier New"/>
          <w:sz w:val="21"/>
        </w:rPr>
        <w:t xml:space="preserve">    {          return root;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if (data &lt; root-&gt;data)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return searchBST(root-&gt;left,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searchBST(root-&gt;right, data);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insertBST(Node** root, int 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if (*root == NULL)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</w:t>
      </w:r>
    </w:p>
    <w:p>
      <w:pPr>
        <w:spacing w:after="5" w:line="250" w:lineRule="auto"/>
        <w:ind w:left="-5" w:right="3706" w:hanging="10"/>
      </w:pPr>
      <w:r>
        <w:rPr>
          <w:rFonts w:ascii="Courier New" w:eastAsia="Courier New" w:cs="Courier New" w:hAnsi="Courier New"/>
          <w:sz w:val="21"/>
        </w:rPr>
        <w:t xml:space="preserve">        *root = createNode(data);          return;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if (data &lt; (*root)-&gt;data)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insertBST(&amp;((*root)-&gt;left),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else if (data &gt; (*root)-&gt;data)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insertBST(&amp;((*root)-&gt;right),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    else 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printf("Successfully Done.\n"); 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      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3580" w:hanging="10"/>
      </w:pPr>
      <w:r>
        <w:rPr>
          <w:rFonts w:ascii="Courier New" w:eastAsia="Courier New" w:cs="Courier New" w:hAnsi="Courier New"/>
          <w:sz w:val="21"/>
        </w:rPr>
        <w:t xml:space="preserve">Node* findMinValueNode(Node* Node) {     struct Node* current = Node; </w:t>
      </w:r>
    </w:p>
    <w:p>
      <w:pPr>
        <w:spacing w:after="0" w:line="238" w:lineRule="auto"/>
        <w:ind w:right="3453"/>
        <w:jc w:val="both"/>
      </w:pPr>
      <w:r>
        <w:rPr>
          <w:rFonts w:ascii="Courier New" w:eastAsia="Courier New" w:cs="Courier New" w:hAnsi="Courier New"/>
          <w:sz w:val="21"/>
        </w:rPr>
        <w:t xml:space="preserve">     while (current &amp;&amp; current-&gt;left != NULL)         current = current-&gt;left;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current;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Node* deleteBST(Node* root, int data)  </w:t>
      </w:r>
    </w:p>
    <w:p>
      <w:pPr>
        <w:spacing w:after="5" w:line="250" w:lineRule="auto"/>
        <w:ind w:left="-5" w:right="7236" w:hanging="10"/>
      </w:pPr>
      <w:r>
        <w:rPr>
          <w:rFonts w:ascii="Courier New" w:eastAsia="Courier New" w:cs="Courier New" w:hAnsi="Courier New"/>
          <w:sz w:val="21"/>
        </w:rPr>
        <w:t xml:space="preserve">{      if (!root)          return root;      if (data &lt; root-&gt;data){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root-&gt;left = deleteBST(root-&gt;left,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else if (data &gt; root-&gt;data)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root-&gt;right = deleteBST(root-&gt;right,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    else{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if (!root-&gt;left)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{ </w:t>
      </w:r>
    </w:p>
    <w:p>
      <w:pPr>
        <w:spacing w:after="5" w:line="250" w:lineRule="auto"/>
        <w:ind w:left="-5" w:right="4336" w:hanging="10"/>
      </w:pPr>
      <w:r>
        <w:rPr>
          <w:rFonts w:ascii="Courier New" w:eastAsia="Courier New" w:cs="Courier New" w:hAnsi="Courier New"/>
          <w:sz w:val="21"/>
        </w:rPr>
        <w:t xml:space="preserve">            Node* temp = root-&gt;right;              free(root);              return temp;  </w:t>
      </w:r>
    </w:p>
    <w:p>
      <w:pPr>
        <w:spacing w:after="5" w:line="250" w:lineRule="auto"/>
        <w:ind w:left="-5" w:right="7236" w:hanging="10"/>
      </w:pPr>
      <w:r>
        <w:rPr>
          <w:rFonts w:ascii="Courier New" w:eastAsia="Courier New" w:cs="Courier New" w:hAnsi="Courier New"/>
          <w:sz w:val="21"/>
        </w:rPr>
        <w:t xml:space="preserve">                     }  </w:t>
      </w:r>
    </w:p>
    <w:p>
      <w:pPr>
        <w:spacing w:after="5" w:line="250" w:lineRule="auto"/>
        <w:ind w:left="-5" w:right="4461" w:hanging="10"/>
      </w:pPr>
      <w:r>
        <w:rPr>
          <w:rFonts w:ascii="Courier New" w:eastAsia="Courier New" w:cs="Courier New" w:hAnsi="Courier New"/>
          <w:sz w:val="21"/>
        </w:rPr>
        <w:t xml:space="preserve">        else if (!root-&gt;right) {              Node* temp = root-&gt;left;              free(root);              return temp; 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          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Node* temp = findMinValueNode(root-&gt;right);          root-&gt;data = temp-&gt;data;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root-&gt;right = deleteBST(root-&gt;right, temp-&gt;data);  </w:t>
      </w:r>
    </w:p>
    <w:p>
      <w:pPr>
        <w:spacing w:after="5" w:line="250" w:lineRule="auto"/>
        <w:ind w:left="-5" w:right="6984" w:hanging="10"/>
      </w:pPr>
      <w:r>
        <w:rPr>
          <w:rFonts w:ascii="Courier New" w:eastAsia="Courier New" w:cs="Courier New" w:hAnsi="Courier New"/>
          <w:sz w:val="21"/>
        </w:rPr>
        <w:t xml:space="preserve">    }      return root;  </w:t>
      </w:r>
    </w:p>
    <w:p>
      <w:pPr>
        <w:spacing w:after="5" w:line="250" w:lineRule="auto"/>
        <w:ind w:left="-5" w:right="5722" w:hanging="10"/>
      </w:pPr>
      <w:r>
        <w:rPr>
          <w:rFonts w:ascii="Courier New" w:eastAsia="Courier New" w:cs="Courier New" w:hAnsi="Courier New"/>
          <w:sz w:val="21"/>
        </w:rPr>
        <w:t xml:space="preserve">} void inorder(Node* temp) {     if (temp == NULL)         return; </w:t>
      </w:r>
    </w:p>
    <w:p>
      <w:pPr>
        <w:spacing w:after="5" w:line="250" w:lineRule="auto"/>
        <w:ind w:left="-5" w:right="5217" w:hanging="10"/>
      </w:pPr>
      <w:r>
        <w:rPr>
          <w:rFonts w:ascii="Courier New" w:eastAsia="Courier New" w:cs="Courier New" w:hAnsi="Courier New"/>
          <w:sz w:val="21"/>
        </w:rPr>
        <w:t xml:space="preserve">     inorder(temp-&gt;left);     printf("%d ", temp-&gt;data);     inorder(temp-&gt;right); </w:t>
      </w:r>
    </w:p>
    <w:p>
      <w:pPr>
        <w:spacing w:after="5" w:line="250" w:lineRule="auto"/>
        <w:ind w:left="-5" w:right="6225" w:hanging="10"/>
      </w:pPr>
      <w:r>
        <w:rPr>
          <w:rFonts w:ascii="Courier New" w:eastAsia="Courier New" w:cs="Courier New" w:hAnsi="Courier New"/>
          <w:sz w:val="21"/>
        </w:rPr>
        <w:t xml:space="preserve">}  int main() {     Node* root = NULL;     int choice, data; </w:t>
      </w:r>
    </w:p>
    <w:p>
      <w:pPr>
        <w:spacing w:after="5" w:line="250" w:lineRule="auto"/>
        <w:ind w:left="-5" w:right="4210" w:hanging="10"/>
      </w:pPr>
      <w:r>
        <w:rPr>
          <w:rFonts w:ascii="Courier New" w:eastAsia="Courier New" w:cs="Courier New" w:hAnsi="Courier New"/>
          <w:sz w:val="21"/>
        </w:rPr>
        <w:t xml:space="preserve">     while(1) {         printf("1. Insert\n");         printf("2. Delete\n");         printf("3. Display\n");         printf("4. Exit\n");         printf("Enter your choice: ");         scanf("%d", &amp;choice); </w:t>
      </w:r>
    </w:p>
    <w:p>
      <w:pPr>
        <w:spacing w:after="5" w:line="250" w:lineRule="auto"/>
        <w:ind w:left="-5" w:right="5974" w:hanging="10"/>
      </w:pPr>
      <w:r>
        <w:rPr>
          <w:rFonts w:ascii="Courier New" w:eastAsia="Courier New" w:cs="Courier New" w:hAnsi="Courier New"/>
          <w:sz w:val="21"/>
        </w:rPr>
        <w:t xml:space="preserve">         switch(choice) {             case 1: </w:t>
      </w:r>
    </w:p>
    <w:p>
      <w:pPr>
        <w:spacing w:after="5" w:line="250" w:lineRule="auto"/>
        <w:ind w:left="-5" w:right="2823" w:hanging="10"/>
      </w:pPr>
      <w:r>
        <w:rPr>
          <w:rFonts w:ascii="Courier New" w:eastAsia="Courier New" w:cs="Courier New" w:hAnsi="Courier New"/>
          <w:sz w:val="21"/>
        </w:rPr>
        <w:t xml:space="preserve">                printf("Enter data to insert: ");                 scanf("%d", &amp;data);                 insertBST(&amp;root, data);                 break;             case 2: </w:t>
      </w:r>
    </w:p>
    <w:p>
      <w:pPr>
        <w:spacing w:after="5" w:line="250" w:lineRule="auto"/>
        <w:ind w:left="-5" w:right="2823" w:hanging="10"/>
      </w:pPr>
      <w:r>
        <w:rPr>
          <w:rFonts w:ascii="Courier New" w:eastAsia="Courier New" w:cs="Courier New" w:hAnsi="Courier New"/>
          <w:sz w:val="21"/>
        </w:rPr>
        <w:t xml:space="preserve">                printf("Enter data to delete: ");                 scanf("%d", &amp;data);                 deleteBST(root, data);                 break;             case 3: </w:t>
      </w:r>
    </w:p>
    <w:p>
      <w:pPr>
        <w:spacing w:after="5" w:line="250" w:lineRule="auto"/>
        <w:ind w:left="-5" w:right="1563" w:hanging="10"/>
      </w:pPr>
      <w:r>
        <w:rPr>
          <w:rFonts w:ascii="Courier New" w:eastAsia="Courier New" w:cs="Courier New" w:hAnsi="Courier New"/>
          <w:sz w:val="21"/>
        </w:rPr>
        <w:t xml:space="preserve">                printf("Displaying the tree in Inorder: ");                 inorder(root);                 printf("\n");                 break;             case 4: </w:t>
      </w:r>
    </w:p>
    <w:p>
      <w:pPr>
        <w:spacing w:after="5" w:line="250" w:lineRule="auto"/>
        <w:ind w:left="-5" w:right="4840" w:hanging="10"/>
      </w:pPr>
      <w:r>
        <w:rPr>
          <w:rFonts w:ascii="Courier New" w:eastAsia="Courier New" w:cs="Courier New" w:hAnsi="Courier New"/>
          <w:sz w:val="21"/>
        </w:rPr>
        <w:t xml:space="preserve">                exit(0);             default: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        printf("Invalid choice\n");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} </w:t>
      </w:r>
    </w:p>
    <w:p>
      <w:pPr>
        <w:spacing w:after="5" w:line="250" w:lineRule="auto"/>
        <w:ind w:left="-5" w:right="8244" w:hanging="10"/>
      </w:pPr>
      <w:r>
        <w:rPr>
          <w:rFonts w:ascii="Courier New" w:eastAsia="Courier New" w:cs="Courier New" w:hAnsi="Courier New"/>
          <w:sz w:val="21"/>
        </w:rPr>
        <w:t xml:space="preserve">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return 0;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</w:t>
      </w:r>
    </w:p>
    <w:p>
      <w:pPr>
        <w:spacing w:after="112"/>
      </w:pPr>
      <w:r>
        <w:t xml:space="preserve"> </w:t>
      </w:r>
    </w:p>
    <w:p>
      <w:pPr>
        <w:spacing w:after="112"/>
      </w:pPr>
      <w:r>
        <w:t xml:space="preserve"> </w:t>
      </w:r>
    </w:p>
    <w:p>
      <w:pPr>
        <w:spacing w:after="112"/>
      </w:pPr>
      <w:r>
        <w:t xml:space="preserve"> </w:t>
      </w:r>
    </w:p>
    <w:p>
      <w:pPr>
        <w:spacing w:after="111"/>
        <w:ind w:left="-5" w:right="4126" w:hanging="10"/>
      </w:pPr>
      <w:r>
        <w:t xml:space="preserve">Output ,1. Insert </w:t>
      </w:r>
    </w:p>
    <w:p>
      <w:pPr>
        <w:numPr>
          <w:ilvl w:val="0"/>
          <w:numId w:val="7"/>
        </w:numPr>
        <w:spacing w:after="111"/>
        <w:ind w:left="218" w:right="4126" w:hanging="218"/>
      </w:pPr>
      <w:r>
        <w:t xml:space="preserve">Delete </w:t>
      </w:r>
    </w:p>
    <w:p>
      <w:pPr>
        <w:numPr>
          <w:ilvl w:val="0"/>
          <w:numId w:val="7"/>
        </w:numPr>
        <w:spacing w:after="111"/>
        <w:ind w:left="218" w:right="4126" w:hanging="218"/>
      </w:pPr>
      <w:r>
        <w:t xml:space="preserve">Display </w:t>
      </w:r>
    </w:p>
    <w:p>
      <w:pPr>
        <w:numPr>
          <w:ilvl w:val="0"/>
          <w:numId w:val="7"/>
        </w:numPr>
        <w:spacing w:after="111"/>
        <w:ind w:left="218" w:right="4126" w:hanging="218"/>
      </w:pPr>
      <w:r>
        <w:t xml:space="preserve">Exit </w:t>
      </w:r>
    </w:p>
    <w:p>
      <w:pPr>
        <w:spacing w:after="140"/>
        <w:ind w:left="-5" w:right="4126" w:hanging="10"/>
      </w:pPr>
      <w:r>
        <w:t>Enter your choice:</w:t>
      </w:r>
      <w:r>
        <w:rPr>
          <w:b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ind w:left="40" w:right="0"/>
      </w:pPr>
      <w:r>
        <w:t>Experiment No.: D2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5"/>
        <w:ind w:left="-5" w:right="85" w:hanging="10"/>
      </w:pPr>
      <w:r>
        <w:rPr>
          <w:rFonts w:ascii="Cambria" w:eastAsia="Cambria" w:cs="Cambria" w:hAnsi="Cambria"/>
          <w:sz w:val="24"/>
        </w:rPr>
        <w:t xml:space="preserve">Conversion of BST PreOrder/PostOrder/InOrder.  </w:t>
      </w:r>
    </w:p>
    <w:p>
      <w:pPr>
        <w:spacing w:after="106"/>
        <w:ind w:left="-5" w:hanging="10"/>
      </w:pPr>
      <w:r>
        <w:rPr>
          <w:b/>
          <w:sz w:val="24"/>
        </w:rPr>
        <w:t xml:space="preserve">Solution:  </w:t>
      </w:r>
    </w:p>
    <w:p>
      <w:pPr>
        <w:spacing w:after="5" w:line="250" w:lineRule="auto"/>
        <w:ind w:left="-5" w:right="5596" w:hanging="10"/>
      </w:pPr>
      <w:r>
        <w:rPr>
          <w:rFonts w:ascii="Courier New" w:eastAsia="Courier New" w:cs="Courier New" w:hAnsi="Courier New"/>
          <w:sz w:val="21"/>
        </w:rPr>
        <w:t xml:space="preserve">#include &lt;stdio.h&gt; #include &lt;stdlib.h&gt; typedef struct Node </w:t>
      </w:r>
    </w:p>
    <w:p>
      <w:pPr>
        <w:spacing w:after="5" w:line="250" w:lineRule="auto"/>
        <w:ind w:left="-5" w:right="6605" w:hanging="10"/>
      </w:pPr>
      <w:r>
        <w:rPr>
          <w:rFonts w:ascii="Courier New" w:eastAsia="Courier New" w:cs="Courier New" w:hAnsi="Courier New"/>
          <w:sz w:val="21"/>
        </w:rPr>
        <w:t xml:space="preserve">{  int data;  struct Node* left;  struct Node* right;  } Node;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Node* createNode(int data) {  </w:t>
      </w:r>
    </w:p>
    <w:p>
      <w:pPr>
        <w:spacing w:after="5" w:line="250" w:lineRule="auto"/>
        <w:ind w:left="-5" w:right="2823" w:hanging="10"/>
      </w:pPr>
      <w:r>
        <w:rPr>
          <w:rFonts w:ascii="Courier New" w:eastAsia="Courier New" w:cs="Courier New" w:hAnsi="Courier New"/>
          <w:sz w:val="21"/>
        </w:rPr>
        <w:t xml:space="preserve">    Node* newNode = (Node*) malloc(sizeof(Node));      if (!newNode) {          printf("Memory error\n");          exit(1);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</w:t>
      </w:r>
    </w:p>
    <w:p>
      <w:pPr>
        <w:spacing w:after="5" w:line="250" w:lineRule="auto"/>
        <w:ind w:left="-5" w:right="4715" w:hanging="10"/>
      </w:pPr>
      <w:r>
        <w:rPr>
          <w:rFonts w:ascii="Courier New" w:eastAsia="Courier New" w:cs="Courier New" w:hAnsi="Courier New"/>
          <w:sz w:val="21"/>
        </w:rPr>
        <w:t xml:space="preserve">    newNode-&gt;data = data;      newNode-&gt;left = NULL;      newNode-&gt;right = NULL;      return newNode;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    </w:t>
      </w:r>
    </w:p>
    <w:p>
      <w:pPr>
        <w:spacing w:after="5" w:line="250" w:lineRule="auto"/>
        <w:ind w:left="-5" w:right="8747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insertBST(Node** root, int 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if (*root == NULL)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</w:t>
      </w:r>
    </w:p>
    <w:p>
      <w:pPr>
        <w:spacing w:after="5" w:line="250" w:lineRule="auto"/>
        <w:ind w:left="-5" w:right="3706" w:hanging="10"/>
      </w:pPr>
      <w:r>
        <w:rPr>
          <w:rFonts w:ascii="Courier New" w:eastAsia="Courier New" w:cs="Courier New" w:hAnsi="Courier New"/>
          <w:sz w:val="21"/>
        </w:rPr>
        <w:t xml:space="preserve">        *root = createNode(data);          return;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if (data &lt; (*root)-&gt;data)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insertBST(&amp;((*root)-&gt;left),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else if (data &gt; (*root)-&gt;data)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insertBST(&amp;((*root)-&gt;right), data);  </w:t>
      </w:r>
    </w:p>
    <w:p>
      <w:pPr>
        <w:spacing w:after="5" w:line="250" w:lineRule="auto"/>
        <w:ind w:left="-5" w:right="7740" w:hanging="10"/>
      </w:pPr>
      <w:r>
        <w:rPr>
          <w:rFonts w:ascii="Courier New" w:eastAsia="Courier New" w:cs="Courier New" w:hAnsi="Courier New"/>
          <w:sz w:val="21"/>
        </w:rPr>
        <w:t xml:space="preserve">             }      else     {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        printf("Successfully Done.\n"); 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        </w:t>
      </w:r>
    </w:p>
    <w:p>
      <w:pPr>
        <w:spacing w:after="5" w:line="250" w:lineRule="auto"/>
        <w:ind w:left="-5" w:right="7992" w:hanging="10"/>
      </w:pPr>
      <w:r>
        <w:rPr>
          <w:rFonts w:ascii="Courier New" w:eastAsia="Courier New" w:cs="Courier New" w:hAnsi="Courier New"/>
          <w:sz w:val="21"/>
        </w:rPr>
        <w:t xml:space="preserve">    }  }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inorder(Node* root)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{  </w:t>
      </w:r>
    </w:p>
    <w:p>
      <w:pPr>
        <w:spacing w:after="5" w:line="250" w:lineRule="auto"/>
        <w:ind w:left="-5" w:right="5217" w:hanging="10"/>
      </w:pPr>
      <w:r>
        <w:rPr>
          <w:rFonts w:ascii="Courier New" w:eastAsia="Courier New" w:cs="Courier New" w:hAnsi="Courier New"/>
          <w:sz w:val="21"/>
        </w:rPr>
        <w:t xml:space="preserve">    if (root == NULL)      return;      inorder(root-&gt;left);      printf("%d ", root-&gt;data);      inorder(root-&gt;right);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preorder(Node* root)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{  </w:t>
      </w:r>
    </w:p>
    <w:p>
      <w:pPr>
        <w:spacing w:after="5" w:line="250" w:lineRule="auto"/>
        <w:ind w:left="-5" w:right="5217" w:hanging="10"/>
      </w:pPr>
      <w:r>
        <w:rPr>
          <w:rFonts w:ascii="Courier New" w:eastAsia="Courier New" w:cs="Courier New" w:hAnsi="Courier New"/>
          <w:sz w:val="21"/>
        </w:rPr>
        <w:t xml:space="preserve">    if (root == NULL)      return;      printf("%d ", root-&gt;data);      preorder(root-&gt;left);      preorder(root-&gt;right);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}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void postorder(Node* root)  </w:t>
      </w:r>
    </w:p>
    <w:p>
      <w:pPr>
        <w:spacing w:after="5" w:line="250" w:lineRule="auto"/>
        <w:ind w:left="-5" w:right="1169" w:hanging="10"/>
      </w:pPr>
      <w:r>
        <w:rPr>
          <w:rFonts w:ascii="Courier New" w:eastAsia="Courier New" w:cs="Courier New" w:hAnsi="Courier New"/>
          <w:sz w:val="21"/>
        </w:rPr>
        <w:t xml:space="preserve">{  </w:t>
      </w:r>
    </w:p>
    <w:p>
      <w:pPr>
        <w:spacing w:after="5" w:line="250" w:lineRule="auto"/>
        <w:ind w:left="-5" w:right="4713" w:hanging="10"/>
      </w:pPr>
      <w:r>
        <w:rPr>
          <w:rFonts w:ascii="Courier New" w:eastAsia="Courier New" w:cs="Courier New" w:hAnsi="Courier New"/>
          <w:sz w:val="21"/>
        </w:rPr>
        <w:t xml:space="preserve">    if (root == NULL)          return;          postorder(root-&gt;left);          postorder(root-&gt;right);          printf("%d ", root-&gt;data);  </w:t>
      </w:r>
    </w:p>
    <w:p>
      <w:pPr>
        <w:spacing w:after="5" w:line="250" w:lineRule="auto"/>
        <w:ind w:left="-5" w:right="5849" w:hanging="10"/>
      </w:pPr>
      <w:r>
        <w:rPr>
          <w:rFonts w:ascii="Courier New" w:eastAsia="Courier New" w:cs="Courier New" w:hAnsi="Courier New"/>
          <w:sz w:val="21"/>
        </w:rPr>
        <w:t xml:space="preserve">}  int main() {     Node* root = NULL;     insertBST(&amp;root, 50);     insertBST(&amp;root, 30);     insertBST(&amp;root, 20);     insertBST(&amp;root, 40);     insertBST(&amp;root, 70);     insertBST(&amp;root, 60);     insertBST(&amp;root, 80);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5" w:line="250" w:lineRule="auto"/>
        <w:ind w:left="-5" w:right="4589" w:hanging="10"/>
      </w:pPr>
      <w:r>
        <w:rPr>
          <w:rFonts w:ascii="Courier New" w:eastAsia="Courier New" w:cs="Courier New" w:hAnsi="Courier New"/>
          <w:sz w:val="21"/>
        </w:rPr>
        <w:t xml:space="preserve">    printf("Preorder traversal: ");     preorder(root);     printf("\n");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5" w:line="250" w:lineRule="auto"/>
        <w:ind w:left="-5" w:right="4714" w:hanging="10"/>
      </w:pPr>
      <w:r>
        <w:rPr>
          <w:rFonts w:ascii="Courier New" w:eastAsia="Courier New" w:cs="Courier New" w:hAnsi="Courier New"/>
          <w:sz w:val="21"/>
        </w:rPr>
        <w:t xml:space="preserve">    printf("Inorder traversal: ");     inorder(root);     printf("\n"); </w:t>
      </w:r>
    </w:p>
    <w:p>
      <w:pPr>
        <w:spacing w:after="0"/>
      </w:pPr>
      <w:r>
        <w:rPr>
          <w:rFonts w:ascii="Courier New" w:eastAsia="Courier New" w:cs="Courier New" w:hAnsi="Courier New"/>
          <w:sz w:val="21"/>
        </w:rPr>
        <w:t xml:space="preserve"> </w:t>
      </w:r>
    </w:p>
    <w:p>
      <w:pPr>
        <w:spacing w:after="5" w:line="250" w:lineRule="auto"/>
        <w:ind w:left="-5" w:right="4462" w:hanging="10"/>
      </w:pPr>
      <w:r>
        <w:rPr>
          <w:rFonts w:ascii="Courier New" w:eastAsia="Courier New" w:cs="Courier New" w:hAnsi="Courier New"/>
          <w:sz w:val="21"/>
        </w:rPr>
        <w:t xml:space="preserve">    printf("Postorder traversal: ");     postorder(root);     printf("\n"); </w:t>
      </w:r>
    </w:p>
    <w:p>
      <w:pPr>
        <w:spacing w:after="44" w:line="250" w:lineRule="auto"/>
        <w:ind w:left="-5" w:right="7361" w:hanging="10"/>
      </w:pPr>
      <w:r>
        <w:rPr>
          <w:rFonts w:ascii="Courier New" w:eastAsia="Courier New" w:cs="Courier New" w:hAnsi="Courier New"/>
          <w:sz w:val="21"/>
        </w:rPr>
        <w:t xml:space="preserve">     return 0; } </w:t>
      </w:r>
    </w:p>
    <w:p>
      <w:pPr>
        <w:spacing w:after="161"/>
        <w:ind w:left="-5" w:hanging="10"/>
      </w:pPr>
      <w:r>
        <w:rPr>
          <w:b/>
          <w:sz w:val="24"/>
        </w:rPr>
        <w:t xml:space="preserve">Output: </w:t>
      </w:r>
    </w:p>
    <w:p>
      <w:pPr>
        <w:spacing w:after="161"/>
        <w:ind w:left="-5" w:hanging="10"/>
      </w:pPr>
      <w:r>
        <w:rPr>
          <w:b/>
          <w:sz w:val="24"/>
        </w:rPr>
        <w:t xml:space="preserve">Preorder traversal: 50 30 20 40 70 60 80  </w:t>
      </w:r>
    </w:p>
    <w:p>
      <w:pPr>
        <w:spacing w:after="161"/>
        <w:ind w:left="-5" w:hanging="10"/>
      </w:pPr>
      <w:r>
        <w:rPr>
          <w:b/>
          <w:sz w:val="24"/>
        </w:rPr>
        <w:t xml:space="preserve">Inorder traversal: 20 30 40 50 60 70 80  </w:t>
      </w:r>
    </w:p>
    <w:p>
      <w:pPr>
        <w:spacing w:after="161"/>
        <w:ind w:left="-5" w:hanging="10"/>
      </w:pPr>
      <w:r>
        <w:rPr>
          <w:b/>
          <w:sz w:val="24"/>
        </w:rPr>
        <w:t xml:space="preserve">Postorder traversal: 20 40 30 60 80 70 50 </w:t>
      </w:r>
    </w:p>
    <w:p>
      <w:pPr>
        <w:spacing w:after="142"/>
      </w:pPr>
      <w:r>
        <w:rPr>
          <w:b/>
          <w:sz w:val="24"/>
        </w:rPr>
        <w:t xml:space="preserve"> </w:t>
      </w:r>
    </w:p>
    <w:p>
      <w:pPr>
        <w:spacing w:after="215"/>
      </w:pPr>
      <w:r>
        <w:t xml:space="preserve"> </w:t>
      </w:r>
    </w:p>
    <w:p>
      <w:pPr>
        <w:pStyle w:val="4"/>
        <w:spacing w:after="121"/>
        <w:ind w:right="3347"/>
        <w:jc w:val="right"/>
      </w:pPr>
      <w:r>
        <w:t>Experiment No.: D3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47" w:line="350" w:lineRule="auto"/>
        <w:ind w:left="-5" w:right="4205" w:hanging="10"/>
      </w:pPr>
      <w:r>
        <w:rPr>
          <w:rFonts w:ascii="Cambria" w:eastAsia="Cambria" w:cs="Cambria" w:hAnsi="Cambria"/>
          <w:sz w:val="24"/>
        </w:rPr>
        <w:t xml:space="preserve">Implementation of Kruskal Algorithm </w:t>
      </w:r>
      <w:r>
        <w:rPr>
          <w:b/>
          <w:sz w:val="24"/>
        </w:rPr>
        <w:t>Solution:</w:t>
      </w: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#include &lt;stdio.h&gt;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#include &lt;stdlib.h&gt; </w:t>
      </w:r>
    </w:p>
    <w:p>
      <w:pPr>
        <w:spacing w:after="0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297" w:hanging="10"/>
      </w:pPr>
      <w:r>
        <w:rPr>
          <w:rFonts w:ascii="Cambria" w:eastAsia="Cambria" w:cs="Cambria" w:hAnsi="Cambria"/>
          <w:sz w:val="24"/>
        </w:rPr>
        <w:t xml:space="preserve">// Structure to represent an edge in the graph struct Edge {     int src, dest, weight;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4051" w:hanging="10"/>
      </w:pPr>
      <w:r>
        <w:rPr>
          <w:rFonts w:ascii="Cambria" w:eastAsia="Cambria" w:cs="Cambria" w:hAnsi="Cambria"/>
          <w:sz w:val="24"/>
        </w:rPr>
        <w:t xml:space="preserve">// Structure to represent a subset for union-find struct Subset {     int parent;     int rank;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195" w:hanging="10"/>
      </w:pPr>
      <w:r>
        <w:rPr>
          <w:rFonts w:ascii="Cambria" w:eastAsia="Cambria" w:cs="Cambria" w:hAnsi="Cambria"/>
          <w:sz w:val="24"/>
        </w:rPr>
        <w:t xml:space="preserve">// Function prototypes int find(struct Subset subsets[], int i); void Union(struct Subset subsets[], int x, int y); int compare(const void* a, const void* b); void Kruskal(struct Edge graph[], int V, int E); </w:t>
      </w:r>
    </w:p>
    <w:p>
      <w:pPr>
        <w:spacing w:after="117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int main() { </w:t>
      </w:r>
    </w:p>
    <w:p>
      <w:pPr>
        <w:spacing w:after="0" w:line="358" w:lineRule="auto"/>
        <w:ind w:left="-5" w:right="3417" w:hanging="10"/>
      </w:pPr>
      <w:r>
        <w:rPr>
          <w:rFonts w:ascii="Cambria" w:eastAsia="Cambria" w:cs="Cambria" w:hAnsi="Cambria"/>
          <w:sz w:val="24"/>
        </w:rPr>
        <w:t xml:space="preserve">    // Example graph represented by edges and weights     int V = 4; // Number of vertices     int E = 5; // Number of edges     struct Edge graph[] =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1, 10},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2, 6},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3, 5},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{1, 3, 15},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{2, 3, 4}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Kruskal(graph, V, E);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0;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2685" w:hanging="10"/>
      </w:pPr>
      <w:r>
        <w:rPr>
          <w:rFonts w:ascii="Cambria" w:eastAsia="Cambria" w:cs="Cambria" w:hAnsi="Cambria"/>
          <w:sz w:val="24"/>
        </w:rPr>
        <w:t xml:space="preserve">// Find set of an element i (uses path compression technique) int find(struct Subset subsets[], int i) {     if (subsets[i].parent != i)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subsets[i].parent = find(subsets, subsets[i].parent);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subsets[i].parent;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3987" w:hanging="10"/>
      </w:pPr>
      <w:r>
        <w:rPr>
          <w:rFonts w:ascii="Cambria" w:eastAsia="Cambria" w:cs="Cambria" w:hAnsi="Cambria"/>
          <w:sz w:val="24"/>
        </w:rPr>
        <w:t xml:space="preserve">// Union of two sets x and y (uses union by rank) void Union(struct Subset subsets[], int x, int y) {     int xroot = find(subsets, x);     int yroot = find(subsets, y);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1862" w:hanging="10"/>
      </w:pPr>
      <w:r>
        <w:rPr>
          <w:rFonts w:ascii="Cambria" w:eastAsia="Cambria" w:cs="Cambria" w:hAnsi="Cambria"/>
          <w:sz w:val="24"/>
        </w:rPr>
        <w:t xml:space="preserve">    if (subsets[xroot].rank &lt; subsets[yroot].rank)         subsets[xroot].parent = yroot; </w:t>
      </w:r>
    </w:p>
    <w:p>
      <w:pPr>
        <w:spacing w:after="1" w:line="358" w:lineRule="auto"/>
        <w:ind w:left="-5" w:right="3685" w:hanging="10"/>
      </w:pPr>
      <w:r>
        <w:rPr>
          <w:rFonts w:ascii="Cambria" w:eastAsia="Cambria" w:cs="Cambria" w:hAnsi="Cambria"/>
          <w:sz w:val="24"/>
        </w:rPr>
        <w:t xml:space="preserve">    else if (subsets[xroot].rank &gt; subsets[yroot].rank)         subsets[yroot].parent = xroot;     else { </w:t>
      </w:r>
    </w:p>
    <w:p>
      <w:pPr>
        <w:spacing w:after="0" w:line="358" w:lineRule="auto"/>
        <w:ind w:left="-5" w:right="3101" w:hanging="10"/>
      </w:pPr>
      <w:r>
        <w:rPr>
          <w:rFonts w:ascii="Cambria" w:eastAsia="Cambria" w:cs="Cambria" w:hAnsi="Cambria"/>
          <w:sz w:val="24"/>
        </w:rPr>
        <w:t xml:space="preserve">        subsets[yroot].parent = xroot;         subsets[xroot].rank++;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1770" w:hanging="10"/>
      </w:pPr>
      <w:r>
        <w:rPr>
          <w:rFonts w:ascii="Cambria" w:eastAsia="Cambria" w:cs="Cambria" w:hAnsi="Cambria"/>
          <w:sz w:val="24"/>
        </w:rPr>
        <w:t xml:space="preserve">// Compare function for qsort() to sort edges based on their weight int compare(const void* a, const void* b)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((struct Edge*)a)-&gt;weight - ((struct Edge*)b)-&gt;weight;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 w:line="355" w:lineRule="auto"/>
        <w:ind w:left="-5" w:right="2891" w:hanging="10"/>
      </w:pPr>
      <w:r>
        <w:rPr>
          <w:rFonts w:ascii="Cambria" w:eastAsia="Cambria" w:cs="Cambria" w:hAnsi="Cambria"/>
          <w:sz w:val="24"/>
        </w:rPr>
        <w:t xml:space="preserve">// Kruskal's algorithm to find Minimum Spanning Tree void Kruskal(struct Edge graph[], int V, int E)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// Allocate memory for subsets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struct Subset* subsets = (struct Subset*)malloc(V * sizeof(struct Subset));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4614" w:hanging="10"/>
      </w:pPr>
      <w:r>
        <w:rPr>
          <w:rFonts w:ascii="Cambria" w:eastAsia="Cambria" w:cs="Cambria" w:hAnsi="Cambria"/>
          <w:sz w:val="24"/>
        </w:rPr>
        <w:t xml:space="preserve">    // Initialize subsets with single elements     for (int i = 0; i &lt; V; i++) {         subsets[i].parent = i;         subsets[i].rank = 0;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7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1478" w:hanging="10"/>
      </w:pPr>
      <w:r>
        <w:rPr>
          <w:rFonts w:ascii="Cambria" w:eastAsia="Cambria" w:cs="Cambria" w:hAnsi="Cambria"/>
          <w:sz w:val="24"/>
        </w:rPr>
        <w:t xml:space="preserve">    // Sort the graph edges in non-decreasing order by weight     qsort(graph, E, sizeof(graph[0]), compare);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5815" w:hanging="10"/>
      </w:pPr>
      <w:r>
        <w:rPr>
          <w:rFonts w:ascii="Cambria" w:eastAsia="Cambria" w:cs="Cambria" w:hAnsi="Cambria"/>
          <w:sz w:val="24"/>
        </w:rPr>
        <w:t xml:space="preserve">    // Initialize result     struct Edge result[V];     int e = 0; // Index for result[]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925" w:hanging="10"/>
      </w:pPr>
      <w:r>
        <w:rPr>
          <w:rFonts w:ascii="Cambria" w:eastAsia="Cambria" w:cs="Cambria" w:hAnsi="Cambria"/>
          <w:sz w:val="24"/>
        </w:rPr>
        <w:t xml:space="preserve">    // Iterate through all sorted edges     for (int i = 0; e &lt; V - 1 &amp;&amp; i &lt; E; i++) { </w:t>
      </w:r>
    </w:p>
    <w:p>
      <w:pPr>
        <w:spacing w:after="0" w:line="358" w:lineRule="auto"/>
        <w:ind w:left="-5" w:right="1117" w:hanging="10"/>
      </w:pPr>
      <w:r>
        <w:rPr>
          <w:rFonts w:ascii="Cambria" w:eastAsia="Cambria" w:cs="Cambria" w:hAnsi="Cambria"/>
          <w:sz w:val="24"/>
        </w:rPr>
        <w:t xml:space="preserve">        // Get the smallest edge and increment the index for next iteration         struct Edge next_edge = graph[i];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646" w:hanging="10"/>
      </w:pPr>
      <w:r>
        <w:rPr>
          <w:rFonts w:ascii="Cambria" w:eastAsia="Cambria" w:cs="Cambria" w:hAnsi="Cambria"/>
          <w:sz w:val="24"/>
        </w:rPr>
        <w:t xml:space="preserve">        int x = find(subsets, next_edge.src);         int y = find(subsets, next_edge.dest);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3" w:line="355" w:lineRule="auto"/>
        <w:ind w:left="-5" w:right="1810" w:hanging="10"/>
      </w:pPr>
      <w:r>
        <w:rPr>
          <w:rFonts w:ascii="Cambria" w:eastAsia="Cambria" w:cs="Cambria" w:hAnsi="Cambria"/>
          <w:sz w:val="24"/>
        </w:rPr>
        <w:t xml:space="preserve">        // If including this edge doesn't cause a cycle, add it to the result         if (x != y)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    result[e++] = next_edge;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    Union(subsets, x, y);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// Print the result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printf("Edges in the Minimum Spanning Tree:\n");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for (int i = 0; i &lt; e; i++)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printf("%d -- %d == %d\n", result[i].src, result[i].dest, result[i].weight);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5220" w:hanging="10"/>
      </w:pPr>
      <w:r>
        <w:rPr>
          <w:rFonts w:ascii="Cambria" w:eastAsia="Cambria" w:cs="Cambria" w:hAnsi="Cambria"/>
          <w:sz w:val="24"/>
        </w:rPr>
        <w:t xml:space="preserve">    // Clean up memory     free(subsets);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97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3"/>
      </w:pPr>
      <w:r>
        <w:t xml:space="preserve"> </w:t>
      </w:r>
    </w:p>
    <w:p>
      <w:pPr>
        <w:spacing w:after="111"/>
        <w:ind w:left="-5" w:right="4126" w:hanging="10"/>
      </w:pPr>
      <w:r>
        <w:t xml:space="preserve">output </w:t>
      </w:r>
    </w:p>
    <w:p>
      <w:pPr>
        <w:spacing w:after="111"/>
        <w:ind w:left="-5" w:right="4126" w:hanging="10"/>
      </w:pPr>
      <w:r>
        <w:t xml:space="preserve">Edges in the Minimum Spanning Tree: </w:t>
      </w:r>
    </w:p>
    <w:p>
      <w:pPr>
        <w:spacing w:after="111"/>
        <w:ind w:left="-5" w:right="4126" w:hanging="10"/>
      </w:pPr>
      <w:r>
        <w:t xml:space="preserve">2 -- 3 == 4 </w:t>
      </w:r>
    </w:p>
    <w:p>
      <w:pPr>
        <w:spacing w:after="111"/>
        <w:ind w:left="-5" w:right="4126" w:hanging="10"/>
      </w:pPr>
      <w:r>
        <w:t xml:space="preserve">0 -- 3 == 5 </w:t>
      </w:r>
    </w:p>
    <w:p>
      <w:pPr>
        <w:spacing w:after="137"/>
        <w:ind w:left="-5" w:right="4126" w:hanging="10"/>
      </w:pPr>
      <w:r>
        <w:t>0 -- 1 == 10</w:t>
      </w:r>
      <w:r>
        <w:rPr>
          <w:b/>
          <w:sz w:val="24"/>
        </w:rP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215"/>
      </w:pPr>
      <w:r>
        <w:t xml:space="preserve"> </w:t>
      </w:r>
    </w:p>
    <w:p>
      <w:pPr>
        <w:pStyle w:val="4"/>
        <w:ind w:left="40" w:right="0"/>
      </w:pPr>
      <w:r>
        <w:t>Experiment No.: D4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Prim Algorithm. </w:t>
      </w:r>
    </w:p>
    <w:p>
      <w:pPr>
        <w:spacing w:after="161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#include &lt;stdio.h&gt;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#include &lt;limits.h&gt;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#define V 5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5039" w:hanging="10"/>
      </w:pPr>
      <w:r>
        <w:rPr>
          <w:rFonts w:ascii="Cambria" w:eastAsia="Cambria" w:cs="Cambria" w:hAnsi="Cambria"/>
          <w:sz w:val="24"/>
        </w:rPr>
        <w:t xml:space="preserve">int minKey(int key[], int mstSet[]) {     int min = INT_MAX, min_index;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4839" w:hanging="10"/>
      </w:pPr>
      <w:r>
        <w:rPr>
          <w:rFonts w:ascii="Cambria" w:eastAsia="Cambria" w:cs="Cambria" w:hAnsi="Cambria"/>
          <w:sz w:val="24"/>
        </w:rPr>
        <w:t xml:space="preserve">    for (int v = 0; v &lt; V; v++) {         if (mstSet[v] == 0 &amp;&amp; key[v] &lt; min) {             min = key[v];             min_index = v;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min_index;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353" w:hanging="10"/>
      </w:pPr>
      <w:r>
        <w:rPr>
          <w:rFonts w:ascii="Cambria" w:eastAsia="Cambria" w:cs="Cambria" w:hAnsi="Cambria"/>
          <w:sz w:val="24"/>
        </w:rPr>
        <w:t xml:space="preserve">void printMST(int parent[], int graph[V][V]) {     printf("Edge \tWeight\n");     for (int i = 1; i &lt; V; i++)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printf("%d - %d \t%d\n", parent[i], i, graph[i][parent[i]]);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void primMST(int graph[V][V])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int parent[V]; // Array to store constructed MST </w:t>
      </w:r>
    </w:p>
    <w:p>
      <w:pPr>
        <w:spacing w:after="0" w:line="358" w:lineRule="auto"/>
        <w:ind w:left="-5" w:right="1525" w:hanging="10"/>
      </w:pPr>
      <w:r>
        <w:rPr>
          <w:rFonts w:ascii="Cambria" w:eastAsia="Cambria" w:cs="Cambria" w:hAnsi="Cambria"/>
          <w:sz w:val="24"/>
        </w:rPr>
        <w:t xml:space="preserve">    int key[V];    // Key values used to pick minimum weight edge in cut     int mstSet[V]; // To represent set of vertices not yet included in MST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 w:line="358" w:lineRule="auto"/>
        <w:ind w:left="-5" w:right="3328" w:hanging="10"/>
      </w:pPr>
      <w:r>
        <w:rPr>
          <w:rFonts w:ascii="Cambria" w:eastAsia="Cambria" w:cs="Cambria" w:hAnsi="Cambria"/>
          <w:sz w:val="24"/>
        </w:rPr>
        <w:t xml:space="preserve">    // Initialize all keys as INFINITE and mstSet[] as false     for (int i = 0; i &lt; V; i++) {         key[i] = INT_MAX;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mstSet[i] = 0; </w:t>
      </w:r>
    </w:p>
    <w:p>
      <w:pPr>
        <w:spacing w:after="0" w:line="358" w:lineRule="auto"/>
        <w:ind w:left="-5" w:right="8644" w:hanging="10"/>
      </w:pPr>
      <w:r>
        <w:rPr>
          <w:rFonts w:ascii="Cambria" w:eastAsia="Cambria" w:cs="Cambria" w:hAnsi="Cambria"/>
          <w:sz w:val="24"/>
        </w:rPr>
        <w:t xml:space="preserve">    }  </w:t>
      </w:r>
    </w:p>
    <w:p>
      <w:pPr>
        <w:spacing w:after="1" w:line="358" w:lineRule="auto"/>
        <w:ind w:left="-5" w:right="1297" w:hanging="10"/>
      </w:pPr>
      <w:r>
        <w:rPr>
          <w:rFonts w:ascii="Cambria" w:eastAsia="Cambria" w:cs="Cambria" w:hAnsi="Cambria"/>
          <w:sz w:val="24"/>
        </w:rPr>
        <w:t xml:space="preserve">    // Always include the first vertex in MST.     key[0] = 0;     // Make key 0 so that this vertex is picked as the first vertex     parent[0] = -1;  // First node is always the root of MST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4463" w:hanging="10"/>
      </w:pPr>
      <w:r>
        <w:rPr>
          <w:rFonts w:ascii="Cambria" w:eastAsia="Cambria" w:cs="Cambria" w:hAnsi="Cambria"/>
          <w:sz w:val="24"/>
        </w:rPr>
        <w:t xml:space="preserve">    // The MST will have V vertices     for (int count = 0; count &lt; V - 1; count++) { </w:t>
      </w:r>
    </w:p>
    <w:p>
      <w:pPr>
        <w:spacing w:after="0" w:line="358" w:lineRule="auto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// Pick the minimum key vertex from the set of vertices not yet included in MST         int u = minKey(key, mstSet);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3486" w:hanging="10"/>
      </w:pPr>
      <w:r>
        <w:rPr>
          <w:rFonts w:ascii="Cambria" w:eastAsia="Cambria" w:cs="Cambria" w:hAnsi="Cambria"/>
          <w:sz w:val="24"/>
        </w:rPr>
        <w:t xml:space="preserve">        // Add the picked vertex to the MST set         mstSet[u] = 1;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// Update key value and parent index of the adjacent vertices of the picked vertex         for (int v = 0; v &lt; V; v++) { </w:t>
      </w:r>
    </w:p>
    <w:p>
      <w:pPr>
        <w:spacing w:after="1" w:line="358" w:lineRule="auto"/>
        <w:ind w:left="-5" w:right="2212" w:hanging="10"/>
      </w:pPr>
      <w:r>
        <w:rPr>
          <w:rFonts w:ascii="Cambria" w:eastAsia="Cambria" w:cs="Cambria" w:hAnsi="Cambria"/>
          <w:sz w:val="24"/>
        </w:rPr>
        <w:t xml:space="preserve">            if (graph[u][v] &amp;&amp; mstSet[v] == 0 &amp;&amp; graph[u][v] &lt; key[v]) {                 parent[v] = u;                 key[v] = graph[u][v];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3" w:line="355" w:lineRule="auto"/>
        <w:ind w:left="-5" w:right="3969" w:hanging="10"/>
      </w:pPr>
      <w:r>
        <w:rPr>
          <w:rFonts w:ascii="Cambria" w:eastAsia="Cambria" w:cs="Cambria" w:hAnsi="Cambria"/>
          <w:sz w:val="24"/>
        </w:rPr>
        <w:t xml:space="preserve">    // Print the constructed MST     printMST(parent, graph);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6900" w:hanging="10"/>
      </w:pPr>
      <w:r>
        <w:rPr>
          <w:rFonts w:ascii="Cambria" w:eastAsia="Cambria" w:cs="Cambria" w:hAnsi="Cambria"/>
          <w:sz w:val="24"/>
        </w:rPr>
        <w:t xml:space="preserve">int main() {     int graph[V][V] =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2, 0, 6, 0},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{2, 0, 3, 8, 5},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3, 0, 0, 7},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{6, 8, 0, 0, 9},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5, 7, 9, 0}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primMST(graph);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0;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97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0"/>
      </w:pPr>
      <w:r>
        <w:t xml:space="preserve"> </w:t>
      </w:r>
    </w:p>
    <w:p>
      <w:pPr>
        <w:spacing w:after="111"/>
        <w:ind w:left="-5" w:right="4126" w:hanging="10"/>
      </w:pPr>
      <w:r>
        <w:t xml:space="preserve">output </w:t>
      </w:r>
    </w:p>
    <w:p>
      <w:pPr>
        <w:tabs>
          <w:tab w:val="center" w:pos="1045"/>
        </w:tabs>
        <w:spacing w:after="111"/>
        <w:ind w:left="-15"/>
      </w:pPr>
      <w:r>
        <w:t xml:space="preserve">Edge  </w:t>
        <w:tab/>
        <w:t xml:space="preserve">Weight </w:t>
      </w:r>
    </w:p>
    <w:p>
      <w:pPr>
        <w:numPr>
          <w:ilvl w:val="0"/>
          <w:numId w:val="8"/>
        </w:numPr>
        <w:spacing w:after="111"/>
        <w:ind w:left="163" w:right="4126" w:hanging="163"/>
      </w:pPr>
      <w:r>
        <w:t xml:space="preserve">- 1  </w:t>
        <w:tab/>
        <w:t xml:space="preserve">2 </w:t>
      </w:r>
    </w:p>
    <w:p>
      <w:pPr>
        <w:numPr>
          <w:ilvl w:val="0"/>
          <w:numId w:val="8"/>
        </w:numPr>
        <w:spacing w:after="111"/>
        <w:ind w:left="163" w:right="4126" w:hanging="163"/>
      </w:pPr>
      <w:r>
        <w:t xml:space="preserve">- 2  </w:t>
        <w:tab/>
        <w:t xml:space="preserve">3 </w:t>
      </w:r>
    </w:p>
    <w:p>
      <w:pPr>
        <w:numPr>
          <w:ilvl w:val="0"/>
          <w:numId w:val="9"/>
        </w:numPr>
        <w:spacing w:after="111"/>
        <w:ind w:left="163" w:right="4126" w:hanging="163"/>
      </w:pPr>
      <w:r>
        <w:t xml:space="preserve">- 3  </w:t>
        <w:tab/>
        <w:t xml:space="preserve">6 </w:t>
      </w:r>
    </w:p>
    <w:p>
      <w:pPr>
        <w:numPr>
          <w:ilvl w:val="0"/>
          <w:numId w:val="9"/>
        </w:numPr>
        <w:spacing w:after="137"/>
        <w:ind w:left="163" w:right="4126" w:hanging="163"/>
      </w:pPr>
      <w:r>
        <w:t xml:space="preserve">- 4  </w:t>
        <w:tab/>
        <w:t>5</w:t>
      </w:r>
      <w:r>
        <w:rPr>
          <w:b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215"/>
      </w:pPr>
      <w:r>
        <w:t xml:space="preserve"> </w:t>
      </w:r>
    </w:p>
    <w:p>
      <w:pPr>
        <w:pStyle w:val="4"/>
        <w:spacing w:after="121"/>
        <w:ind w:right="3347"/>
        <w:jc w:val="right"/>
      </w:pPr>
      <w:r>
        <w:t>Experiment No.: D5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14" w:line="379" w:lineRule="auto"/>
        <w:ind w:left="-5" w:right="4184" w:hanging="10"/>
      </w:pPr>
      <w:r>
        <w:rPr>
          <w:rFonts w:ascii="Cambria" w:eastAsia="Cambria" w:cs="Cambria" w:hAnsi="Cambria"/>
          <w:sz w:val="24"/>
        </w:rPr>
        <w:t xml:space="preserve">Implementation of Dijkstra Algorithm </w:t>
      </w:r>
      <w:r>
        <w:rPr>
          <w:b/>
          <w:sz w:val="24"/>
        </w:rPr>
        <w:t xml:space="preserve">Solution: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#include &lt;stdio.h&gt;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#include &lt;limits.h&gt;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#define V 6 // Number of vertices in the graph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" w:line="358" w:lineRule="auto"/>
        <w:ind w:left="-5" w:right="2133" w:hanging="10"/>
      </w:pPr>
      <w:r>
        <w:rPr>
          <w:rFonts w:ascii="Cambria" w:eastAsia="Cambria" w:cs="Cambria" w:hAnsi="Cambria"/>
          <w:sz w:val="24"/>
        </w:rPr>
        <w:t xml:space="preserve">// Function to find the vertex with the minimum distance value // from the set of vertices not yet included in the shortest path tree int minDistance(int dist[], int sptSet[]) {     int min = INT_MAX, min_index;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883" w:hanging="10"/>
      </w:pPr>
      <w:r>
        <w:rPr>
          <w:rFonts w:ascii="Cambria" w:eastAsia="Cambria" w:cs="Cambria" w:hAnsi="Cambria"/>
          <w:sz w:val="24"/>
        </w:rPr>
        <w:t xml:space="preserve">    for (int v = 0; v &lt; V; v++) {         if (sptSet[v] == 0 &amp;&amp; dist[v] &lt; min) {             min = dist[v];             min_index = v;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min_index;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3802" w:hanging="10"/>
      </w:pPr>
      <w:r>
        <w:rPr>
          <w:rFonts w:ascii="Cambria" w:eastAsia="Cambria" w:cs="Cambria" w:hAnsi="Cambria"/>
          <w:sz w:val="24"/>
        </w:rPr>
        <w:t xml:space="preserve">// Function to print the constructed distance array void printSolution(int dist[]) {     printf("Vertex \tDistance from Source\n");     for (int i = 0; i &lt; V; i++)         printf("%d \t%d\n", i, dist[i]);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 w:line="355" w:lineRule="auto"/>
        <w:ind w:left="-5" w:right="642" w:hanging="10"/>
      </w:pPr>
      <w:r>
        <w:rPr>
          <w:rFonts w:ascii="Cambria" w:eastAsia="Cambria" w:cs="Cambria" w:hAnsi="Cambria"/>
          <w:sz w:val="24"/>
        </w:rPr>
        <w:t xml:space="preserve">// Function that implements Dijkstra's single-source shortest path algorithm void dijkstra(int graph[V][V], int src) { </w:t>
      </w:r>
    </w:p>
    <w:p>
      <w:pPr>
        <w:spacing w:after="0" w:line="358" w:lineRule="auto"/>
        <w:ind w:left="-5" w:right="296" w:hanging="10"/>
      </w:pPr>
      <w:r>
        <w:rPr>
          <w:rFonts w:ascii="Cambria" w:eastAsia="Cambria" w:cs="Cambria" w:hAnsi="Cambria"/>
          <w:sz w:val="24"/>
        </w:rPr>
        <w:t xml:space="preserve">    int dist[V];     // The output array dist[i] holds the shortest distance from src to i     int sptSet[V];   // sptSet[i] will be true if vertex i is included in the shortest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             // path tree or the shortest distance from src to i is finalized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2897" w:hanging="10"/>
      </w:pPr>
      <w:r>
        <w:rPr>
          <w:rFonts w:ascii="Cambria" w:eastAsia="Cambria" w:cs="Cambria" w:hAnsi="Cambria"/>
          <w:sz w:val="24"/>
        </w:rPr>
        <w:t xml:space="preserve">    // Initialize all distances as INFINITE and sptSet[] as false     for (int i = 0; i &lt; V; i++) {         dist[i] = INT_MAX;         sptSet[i] = 0;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2" w:line="355" w:lineRule="auto"/>
        <w:ind w:left="-5" w:right="2333" w:hanging="10"/>
      </w:pPr>
      <w:r>
        <w:rPr>
          <w:rFonts w:ascii="Cambria" w:eastAsia="Cambria" w:cs="Cambria" w:hAnsi="Cambria"/>
          <w:sz w:val="24"/>
        </w:rPr>
        <w:t xml:space="preserve">    // Distance from the source vertex to itself is always 0     dist[src] = 0;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4373" w:hanging="10"/>
      </w:pPr>
      <w:r>
        <w:rPr>
          <w:rFonts w:ascii="Cambria" w:eastAsia="Cambria" w:cs="Cambria" w:hAnsi="Cambria"/>
          <w:sz w:val="24"/>
        </w:rPr>
        <w:t xml:space="preserve">    // Find the shortest path for all vertices     for (int count = 0; count &lt; V - 1; count++) { </w:t>
      </w:r>
    </w:p>
    <w:p>
      <w:pPr>
        <w:spacing w:after="0" w:line="358" w:lineRule="auto"/>
        <w:ind w:left="-5" w:right="202" w:hanging="10"/>
      </w:pPr>
      <w:r>
        <w:rPr>
          <w:rFonts w:ascii="Cambria" w:eastAsia="Cambria" w:cs="Cambria" w:hAnsi="Cambria"/>
          <w:sz w:val="24"/>
        </w:rPr>
        <w:t xml:space="preserve">        // Pick the minimum distance vertex from the set of vertices not yet processed         int u = minDistance(dist, sptSet); </w:t>
      </w:r>
    </w:p>
    <w:p>
      <w:pPr>
        <w:spacing w:after="114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3572" w:hanging="10"/>
      </w:pPr>
      <w:r>
        <w:rPr>
          <w:rFonts w:ascii="Cambria" w:eastAsia="Cambria" w:cs="Cambria" w:hAnsi="Cambria"/>
          <w:sz w:val="24"/>
        </w:rPr>
        <w:t xml:space="preserve">        // Mark the picked vertex as processed         sptSet[u] = 1;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800" w:hanging="10"/>
      </w:pPr>
      <w:r>
        <w:rPr>
          <w:rFonts w:ascii="Cambria" w:eastAsia="Cambria" w:cs="Cambria" w:hAnsi="Cambria"/>
          <w:sz w:val="24"/>
        </w:rPr>
        <w:t xml:space="preserve">        // Update the distance value of the adjacent vertices of the picked vertex         for (int v = 0; v &lt; V; v++) { </w:t>
      </w:r>
    </w:p>
    <w:p>
      <w:pPr>
        <w:spacing w:after="2" w:line="358" w:lineRule="auto"/>
        <w:ind w:left="-5" w:right="2702" w:hanging="10"/>
      </w:pPr>
      <w:r>
        <w:rPr>
          <w:rFonts w:ascii="Cambria" w:eastAsia="Cambria" w:cs="Cambria" w:hAnsi="Cambria"/>
          <w:sz w:val="24"/>
        </w:rPr>
        <w:t xml:space="preserve">            if (!sptSet[v] &amp;&amp; graph[u][v] &amp;&amp; dist[u] != INT_MAX &amp;&amp;                 dist[u] + graph[u][v] &lt; dist[v]) {                 dist[v] = dist[u] + graph[u][v];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// Print the constructed distance array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printSolution(dist);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 w:line="358" w:lineRule="auto"/>
        <w:ind w:left="-5" w:right="6900" w:hanging="10"/>
      </w:pPr>
      <w:r>
        <w:rPr>
          <w:rFonts w:ascii="Cambria" w:eastAsia="Cambria" w:cs="Cambria" w:hAnsi="Cambria"/>
          <w:sz w:val="24"/>
        </w:rPr>
        <w:t xml:space="preserve">int main() {     int graph[V][V] = {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1, 4, 0, 0, 0},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{1, 0, 4, 2, 7, 0},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{4, 4, 0, 3, 5, 0},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2, 3, 0, 4, 6},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7, 5, 4, 0, 7},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    {0, 0, 0, 6, 7, 0}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};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int source = 0; // Source vertex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dijkstra(graph, source); </w:t>
      </w:r>
    </w:p>
    <w:p>
      <w:pPr>
        <w:spacing w:after="11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    return 0; </w:t>
      </w:r>
    </w:p>
    <w:p>
      <w:pPr>
        <w:spacing w:after="114"/>
        <w:ind w:left="-5" w:right="85" w:hanging="10"/>
      </w:pPr>
      <w:r>
        <w:rPr>
          <w:rFonts w:ascii="Cambria" w:eastAsia="Cambria" w:cs="Cambria" w:hAnsi="Cambria"/>
          <w:sz w:val="24"/>
        </w:rPr>
        <w:t xml:space="preserve">} </w:t>
      </w:r>
    </w:p>
    <w:p>
      <w:pPr>
        <w:spacing w:after="112"/>
      </w:pPr>
      <w:r>
        <w:t xml:space="preserve"> </w:t>
      </w:r>
    </w:p>
    <w:p>
      <w:pPr>
        <w:spacing w:after="112"/>
      </w:pPr>
      <w:r>
        <w:t xml:space="preserve"> </w:t>
      </w:r>
    </w:p>
    <w:p>
      <w:pPr>
        <w:spacing w:after="111"/>
        <w:ind w:left="-5" w:right="4126" w:hanging="10"/>
      </w:pPr>
      <w:r>
        <w:t xml:space="preserve">output </w:t>
      </w:r>
    </w:p>
    <w:p>
      <w:pPr>
        <w:spacing w:after="111"/>
        <w:ind w:left="-5" w:right="4126" w:hanging="10"/>
      </w:pPr>
      <w:r>
        <w:t xml:space="preserve">Vertex  Distance from Source </w:t>
      </w:r>
    </w:p>
    <w:p>
      <w:pPr>
        <w:numPr>
          <w:ilvl w:val="0"/>
          <w:numId w:val="10"/>
        </w:numPr>
        <w:spacing w:after="111"/>
        <w:ind w:left="720" w:right="4126" w:hanging="720"/>
      </w:pPr>
      <w:r>
        <w:t xml:space="preserve">0 </w:t>
      </w:r>
    </w:p>
    <w:p>
      <w:pPr>
        <w:numPr>
          <w:ilvl w:val="0"/>
          <w:numId w:val="10"/>
        </w:numPr>
        <w:spacing w:after="111"/>
        <w:ind w:left="720" w:right="4126" w:hanging="720"/>
      </w:pPr>
      <w:r>
        <w:t xml:space="preserve">1 </w:t>
      </w:r>
    </w:p>
    <w:p>
      <w:pPr>
        <w:numPr>
          <w:ilvl w:val="0"/>
          <w:numId w:val="10"/>
        </w:numPr>
        <w:spacing w:after="111"/>
        <w:ind w:left="720" w:right="4126" w:hanging="720"/>
      </w:pPr>
      <w:r>
        <w:t xml:space="preserve">4 </w:t>
      </w:r>
    </w:p>
    <w:p>
      <w:pPr>
        <w:numPr>
          <w:ilvl w:val="0"/>
          <w:numId w:val="10"/>
        </w:numPr>
        <w:spacing w:after="111"/>
        <w:ind w:left="720" w:right="4126" w:hanging="720"/>
      </w:pPr>
      <w:r>
        <w:t xml:space="preserve">3 </w:t>
      </w:r>
    </w:p>
    <w:p>
      <w:pPr>
        <w:numPr>
          <w:ilvl w:val="0"/>
          <w:numId w:val="10"/>
        </w:numPr>
        <w:spacing w:after="38" w:line="341" w:lineRule="auto"/>
        <w:ind w:left="720" w:right="4126" w:hanging="720"/>
      </w:pPr>
      <w:r>
        <w:t xml:space="preserve">7 5  </w:t>
        <w:tab/>
        <w:t>9</w:t>
      </w:r>
      <w:r>
        <w:rPr>
          <w:b/>
          <w:sz w:val="24"/>
        </w:rPr>
        <w:t xml:space="preserve"> </w:t>
      </w:r>
    </w:p>
    <w:p>
      <w:r>
        <w:t xml:space="preserve"> </w:t>
      </w:r>
    </w:p>
    <w:p>
      <w:pPr>
        <w:spacing w:after="175"/>
      </w:pPr>
      <w:r>
        <w:t xml:space="preserve"> </w:t>
      </w:r>
    </w:p>
    <w:p>
      <w:pPr>
        <w:spacing w:after="2"/>
      </w:pPr>
      <w:r>
        <w:t xml:space="preserve"> </w:t>
      </w:r>
    </w:p>
    <w:p>
      <w:pPr>
        <w:spacing w:after="51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pStyle w:val="4"/>
        <w:spacing w:after="121"/>
        <w:ind w:right="3262"/>
        <w:jc w:val="right"/>
      </w:pPr>
      <w:r>
        <w:rPr>
          <w:b w:val="0"/>
          <w:sz w:val="22"/>
          <w:u w:val="none"/>
        </w:rPr>
        <w:t xml:space="preserve"> </w:t>
      </w:r>
      <w:r>
        <w:t>Experiment No.: E1A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5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sorting. </w:t>
      </w:r>
    </w:p>
    <w:p>
      <w:pPr>
        <w:spacing w:after="286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#include &lt;stdio.h&gt; </w:t>
      </w:r>
    </w:p>
    <w:p>
      <w:pPr>
        <w:spacing w:after="256"/>
      </w:pPr>
      <w:r>
        <w:rPr>
          <w:rFonts w:ascii="Consolas" w:eastAsia="Consolas" w:cs="Consolas" w:hAnsi="Consolas"/>
          <w:color w:val="0D0D0D"/>
          <w:sz w:val="21"/>
        </w:rPr>
        <w:t xml:space="preserve">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void bubbleSort(int arr[], int n) {     for (int i = 0; i &lt; n - 1; i++) {         for (int j = 0; j &lt; n - i - 1; j++) {             if (arr[j] &gt; arr[j + 1]) {                 int temp = arr[j];                 arr[j] = arr[j + 1];                 arr[j + 1] = temp;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        }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    }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} </w:t>
      </w:r>
    </w:p>
    <w:p>
      <w:pPr>
        <w:spacing w:after="7" w:line="266" w:lineRule="auto"/>
        <w:ind w:left="-5" w:right="4616" w:hanging="10"/>
      </w:pPr>
      <w:r>
        <w:rPr>
          <w:rFonts w:ascii="Consolas" w:eastAsia="Consolas" w:cs="Consolas" w:hAnsi="Consolas"/>
          <w:color w:val="0D0D0D"/>
          <w:sz w:val="21"/>
        </w:rPr>
        <w:t xml:space="preserve">}  void printArray(int arr[], int size) {     for (int i = 0; i &lt; size; i++) {         printf("%d ", arr[i]); </w:t>
      </w:r>
    </w:p>
    <w:p>
      <w:pPr>
        <w:spacing w:after="7" w:line="266" w:lineRule="auto"/>
        <w:ind w:left="-5" w:right="6806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}     printf("\n"); </w:t>
      </w:r>
    </w:p>
    <w:p>
      <w:pPr>
        <w:spacing w:after="0" w:line="274" w:lineRule="auto"/>
        <w:ind w:right="3808"/>
        <w:jc w:val="both"/>
      </w:pPr>
      <w:r>
        <w:rPr>
          <w:rFonts w:ascii="Consolas" w:eastAsia="Consolas" w:cs="Consolas" w:hAnsi="Consolas"/>
          <w:color w:val="0D0D0D"/>
          <w:sz w:val="21"/>
        </w:rPr>
        <w:t xml:space="preserve">}  int main() {     int arr[] = {64, 34, 25, 12, 22, 11, 90};     int n = sizeof(arr) / sizeof(arr[0]); </w:t>
      </w:r>
    </w:p>
    <w:p>
      <w:pPr>
        <w:spacing w:after="7" w:line="266" w:lineRule="auto"/>
        <w:ind w:left="-5" w:right="5425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 printf("Original array: ");     printArray(arr, n); </w:t>
      </w:r>
    </w:p>
    <w:p>
      <w:pPr>
        <w:spacing w:after="14"/>
      </w:pPr>
      <w:r>
        <w:rPr>
          <w:rFonts w:ascii="Consolas" w:eastAsia="Consolas" w:cs="Consolas" w:hAnsi="Consolas"/>
          <w:color w:val="0D0D0D"/>
          <w:sz w:val="21"/>
        </w:rPr>
        <w:t xml:space="preserve">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bubbleSort(arr, n); </w:t>
      </w:r>
    </w:p>
    <w:p>
      <w:pPr>
        <w:spacing w:after="16"/>
      </w:pPr>
      <w:r>
        <w:rPr>
          <w:rFonts w:ascii="Consolas" w:eastAsia="Consolas" w:cs="Consolas" w:hAnsi="Consolas"/>
          <w:color w:val="0D0D0D"/>
          <w:sz w:val="21"/>
        </w:rPr>
        <w:t xml:space="preserve">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printf("Sorted array: ");     printArray(arr, n); </w:t>
      </w:r>
    </w:p>
    <w:p>
      <w:pPr>
        <w:spacing w:after="7" w:line="266" w:lineRule="auto"/>
        <w:ind w:left="-5" w:right="7503" w:hanging="10"/>
      </w:pPr>
      <w:r>
        <w:rPr>
          <w:rFonts w:ascii="Consolas" w:eastAsia="Consolas" w:cs="Consolas" w:hAnsi="Consolas"/>
          <w:color w:val="0D0D0D"/>
          <w:sz w:val="21"/>
        </w:rPr>
        <w:t xml:space="preserve">     return 0; </w:t>
      </w:r>
    </w:p>
    <w:p>
      <w:pPr>
        <w:spacing w:after="7" w:line="266" w:lineRule="auto"/>
        <w:ind w:left="-5" w:right="3806" w:hanging="10"/>
      </w:pPr>
      <w:r>
        <w:rPr>
          <w:rFonts w:ascii="Consolas" w:eastAsia="Consolas" w:cs="Consolas" w:hAnsi="Consolas"/>
          <w:color w:val="0D0D0D"/>
          <w:sz w:val="21"/>
        </w:rPr>
        <w:t xml:space="preserve">} </w:t>
      </w:r>
    </w:p>
    <w:p>
      <w:pPr>
        <w:spacing w:after="121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72"/>
      </w:pPr>
      <w:r>
        <w:rPr>
          <w:rFonts w:ascii="Consolas" w:eastAsia="Consolas" w:cs="Consolas" w:hAnsi="Consolas"/>
          <w:color w:val="3B3838"/>
          <w:sz w:val="21"/>
        </w:rPr>
        <w:t>Output</w:t>
      </w:r>
      <w:r>
        <w:rPr>
          <w:rFonts w:ascii="Consolas" w:eastAsia="Consolas" w:cs="Consolas" w:hAnsi="Consolas"/>
          <w:color w:val="D4D4D4"/>
          <w:sz w:val="21"/>
        </w:rPr>
        <w:t xml:space="preserve"> </w:t>
      </w:r>
    </w:p>
    <w:p>
      <w:pPr>
        <w:spacing w:after="219"/>
      </w:pPr>
      <w:r>
        <w:rPr>
          <w:color w:val="3B3838"/>
        </w:rPr>
        <w:t xml:space="preserve">Original array: 64 25 1 </w:t>
      </w:r>
    </w:p>
    <w:p>
      <w:pPr>
        <w:pStyle w:val="4"/>
        <w:spacing w:after="121"/>
        <w:ind w:right="3268"/>
        <w:jc w:val="right"/>
      </w:pPr>
      <w:r>
        <w:rPr>
          <w:b w:val="0"/>
          <w:sz w:val="22"/>
          <w:u w:val="none"/>
        </w:rPr>
        <w:t xml:space="preserve"> </w:t>
      </w:r>
      <w:r>
        <w:t>Experiment No.: E1B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5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sorting. </w:t>
      </w:r>
    </w:p>
    <w:p>
      <w:pPr>
        <w:spacing w:after="286"/>
        <w:ind w:left="-5" w:hanging="10"/>
      </w:pPr>
      <w:r>
        <w:rPr>
          <w:b/>
          <w:sz w:val="24"/>
        </w:rPr>
        <w:t xml:space="preserve">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3347" w:hanging="10"/>
      </w:pPr>
      <w:r>
        <w:rPr>
          <w:rFonts w:ascii="Consolas" w:eastAsia="Consolas" w:cs="Consolas" w:hAnsi="Consolas"/>
          <w:sz w:val="21"/>
        </w:rPr>
        <w:t xml:space="preserve">// Function to perform selection sort on an array void selectionSort(int arr[], int n) {     int i;     int j;     int minIndex;     int temp;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for (i = 0; i &lt; n - 1; i++) { </w:t>
      </w:r>
    </w:p>
    <w:p>
      <w:pPr>
        <w:spacing w:after="5" w:line="266" w:lineRule="auto"/>
        <w:ind w:left="-5" w:right="4273" w:hanging="10"/>
      </w:pPr>
      <w:r>
        <w:rPr>
          <w:rFonts w:ascii="Consolas" w:eastAsia="Consolas" w:cs="Consolas" w:hAnsi="Consolas"/>
          <w:sz w:val="21"/>
        </w:rPr>
        <w:t xml:space="preserve">                 minIndex = i;         for (j = i + 1; j &lt; n; j++) {             if (arr[j] &lt; arr[minIndex]) {                 minIndex = j; </w:t>
      </w:r>
    </w:p>
    <w:p>
      <w:pPr>
        <w:spacing w:after="5" w:line="266" w:lineRule="auto"/>
        <w:ind w:left="-5" w:right="5427" w:hanging="10"/>
      </w:pPr>
      <w:r>
        <w:rPr>
          <w:rFonts w:ascii="Consolas" w:eastAsia="Consolas" w:cs="Consolas" w:hAnsi="Consolas"/>
          <w:sz w:val="21"/>
        </w:rPr>
        <w:t xml:space="preserve">            }         }         temp = arr[minIndex];         arr[minIndex] = arr[i];         arr[i] = temp;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} </w:t>
      </w:r>
    </w:p>
    <w:p>
      <w:pPr>
        <w:spacing w:after="247" w:line="266" w:lineRule="auto"/>
        <w:ind w:left="-5" w:right="8770" w:hanging="10"/>
      </w:pPr>
      <w:r>
        <w:rPr>
          <w:rFonts w:ascii="Consolas" w:eastAsia="Consolas" w:cs="Consolas" w:hAnsi="Consolas"/>
          <w:sz w:val="21"/>
        </w:rPr>
        <w:t xml:space="preserve">} 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void printArray(int arr[], int size) {     for (int i = 0; i &lt; size; i++) {         printf("%d ", arr[i]); </w:t>
      </w:r>
    </w:p>
    <w:p>
      <w:pPr>
        <w:spacing w:after="5" w:line="266" w:lineRule="auto"/>
        <w:ind w:left="-5" w:right="6806" w:hanging="10"/>
      </w:pPr>
      <w:r>
        <w:rPr>
          <w:rFonts w:ascii="Consolas" w:eastAsia="Consolas" w:cs="Consolas" w:hAnsi="Consolas"/>
          <w:sz w:val="21"/>
        </w:rPr>
        <w:t xml:space="preserve">    }     printf("\n"); </w:t>
      </w:r>
    </w:p>
    <w:p>
      <w:pPr>
        <w:spacing w:after="5" w:line="266" w:lineRule="auto"/>
        <w:ind w:left="-5" w:right="7618" w:hanging="10"/>
      </w:pPr>
      <w:r>
        <w:rPr>
          <w:rFonts w:ascii="Consolas" w:eastAsia="Consolas" w:cs="Consolas" w:hAnsi="Consolas"/>
          <w:sz w:val="21"/>
        </w:rPr>
        <w:t xml:space="preserve">}  int main() { </w:t>
      </w:r>
    </w:p>
    <w:p>
      <w:pPr>
        <w:spacing w:after="5" w:line="266" w:lineRule="auto"/>
        <w:ind w:left="-5" w:right="4266" w:hanging="10"/>
      </w:pPr>
      <w:r>
        <w:rPr>
          <w:rFonts w:ascii="Consolas" w:eastAsia="Consolas" w:cs="Consolas" w:hAnsi="Consolas"/>
          <w:sz w:val="21"/>
        </w:rPr>
        <w:t xml:space="preserve">    int arr[] = {64, 25, 12, 22, 11};     int n = sizeof(arr) / sizeof(arr[0]); </w:t>
      </w:r>
    </w:p>
    <w:p>
      <w:pPr>
        <w:spacing w:after="5" w:line="266" w:lineRule="auto"/>
        <w:ind w:left="-5" w:right="5425" w:hanging="10"/>
      </w:pPr>
      <w:r>
        <w:rPr>
          <w:rFonts w:ascii="Consolas" w:eastAsia="Consolas" w:cs="Consolas" w:hAnsi="Consolas"/>
          <w:sz w:val="21"/>
        </w:rPr>
        <w:t xml:space="preserve">     printf("Original array: ");     printArray(arr, n); </w:t>
      </w:r>
    </w:p>
    <w:p>
      <w:pPr>
        <w:spacing w:after="2" w:line="274" w:lineRule="auto"/>
        <w:ind w:right="8424"/>
      </w:pPr>
      <w:r>
        <w:rPr>
          <w:rFonts w:ascii="Consolas" w:eastAsia="Consolas" w:cs="Consolas" w:hAnsi="Consolas"/>
          <w:sz w:val="21"/>
        </w:rPr>
        <w:t xml:space="preserve">     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selectionSort(arr, n);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printf("Sorted array: ");     printArray(arr, n); </w:t>
      </w:r>
    </w:p>
    <w:p>
      <w:pPr>
        <w:spacing w:after="5" w:line="266" w:lineRule="auto"/>
        <w:ind w:left="-5" w:right="7503" w:hanging="10"/>
      </w:pPr>
      <w:r>
        <w:rPr>
          <w:rFonts w:ascii="Consolas" w:eastAsia="Consolas" w:cs="Consolas" w:hAnsi="Consolas"/>
          <w:sz w:val="21"/>
        </w:rPr>
        <w:t xml:space="preserve"> 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  <w:ind w:left="-5" w:right="4126" w:hanging="10"/>
      </w:pPr>
      <w:r>
        <w:t xml:space="preserve">Output: </w:t>
      </w:r>
    </w:p>
    <w:p>
      <w:pPr>
        <w:spacing w:after="158"/>
        <w:ind w:left="-5" w:right="4126" w:hanging="10"/>
      </w:pPr>
      <w:r>
        <w:t xml:space="preserve">Original array: 64 25 12 22 11 </w:t>
      </w:r>
    </w:p>
    <w:p>
      <w:pPr>
        <w:spacing w:after="182"/>
        <w:ind w:left="-5" w:right="4126" w:hanging="10"/>
      </w:pPr>
      <w:r>
        <w:t xml:space="preserve">Sorted array: 11 12 22 25 64 </w:t>
      </w:r>
    </w:p>
    <w:p>
      <w:pPr>
        <w:spacing w:after="254"/>
      </w:pPr>
      <w:r>
        <w:rPr>
          <w:rFonts w:ascii="Cambria" w:eastAsia="Cambria" w:cs="Cambria" w:hAnsi="Cambria"/>
          <w:sz w:val="24"/>
        </w:rP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p>
      <w:pPr>
        <w:pStyle w:val="4"/>
        <w:spacing w:after="121"/>
        <w:ind w:right="3347"/>
        <w:jc w:val="right"/>
      </w:pPr>
      <w:r>
        <w:t>Experiment No.: E1C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5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sorting. </w:t>
      </w:r>
    </w:p>
    <w:p>
      <w:pPr>
        <w:spacing w:after="280"/>
        <w:ind w:left="-5" w:right="85" w:hanging="10"/>
      </w:pPr>
      <w:r>
        <w:rPr>
          <w:rFonts w:ascii="Cambria" w:eastAsia="Cambria" w:cs="Cambria" w:hAnsi="Cambria"/>
          <w:sz w:val="24"/>
        </w:rPr>
        <w:t xml:space="preserve">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4388" w:hanging="10"/>
      </w:pPr>
      <w:r>
        <w:rPr>
          <w:rFonts w:ascii="Consolas" w:eastAsia="Consolas" w:cs="Consolas" w:hAnsi="Consolas"/>
          <w:sz w:val="21"/>
        </w:rPr>
        <w:t xml:space="preserve"> void insertionSort(int arr[], int n) {     int i, key, j;     for (i = 1; i &lt; n; i++) {         key = arr[i];         j = i - 1;         while (j &gt;= 0 &amp;&amp; arr[j] &gt; key) {             arr[j + 1] = arr[j];             j = j - 1;         }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  arr[j + 1] = key;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}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 void printArray(int arr[], int size) {     for (int i = 0; i &lt; size; i++) {         printf("%d ", arr[i]); </w:t>
      </w:r>
    </w:p>
    <w:p>
      <w:pPr>
        <w:spacing w:after="5" w:line="266" w:lineRule="auto"/>
        <w:ind w:left="-5" w:right="6806" w:hanging="10"/>
      </w:pPr>
      <w:r>
        <w:rPr>
          <w:rFonts w:ascii="Consolas" w:eastAsia="Consolas" w:cs="Consolas" w:hAnsi="Consolas"/>
          <w:sz w:val="21"/>
        </w:rPr>
        <w:t xml:space="preserve">    }     printf("\n"); </w:t>
      </w:r>
    </w:p>
    <w:p>
      <w:pPr>
        <w:spacing w:after="0" w:line="274" w:lineRule="auto"/>
        <w:ind w:left="-5" w:right="3793" w:hanging="10"/>
        <w:jc w:val="both"/>
      </w:pPr>
      <w:r>
        <w:rPr>
          <w:rFonts w:ascii="Consolas" w:eastAsia="Consolas" w:cs="Consolas" w:hAnsi="Consolas"/>
          <w:sz w:val="21"/>
        </w:rPr>
        <w:t xml:space="preserve">}  int main() {     int arr[] = {64, 34, 25, 12, 22, 11, 90};     int n = sizeof(arr) / sizeof(arr[0]);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printf("Original array: ");     printArray(arr, n); </w:t>
      </w:r>
    </w:p>
    <w:p>
      <w:pPr>
        <w:spacing w:after="5" w:line="266" w:lineRule="auto"/>
        <w:ind w:left="-5" w:right="6001" w:hanging="10"/>
      </w:pPr>
      <w:r>
        <w:rPr>
          <w:rFonts w:ascii="Consolas" w:eastAsia="Consolas" w:cs="Consolas" w:hAnsi="Consolas"/>
          <w:sz w:val="21"/>
        </w:rPr>
        <w:t xml:space="preserve">     insertionSort(arr, n); </w:t>
      </w:r>
    </w:p>
    <w:p>
      <w:pPr>
        <w:spacing w:after="5" w:line="266" w:lineRule="auto"/>
        <w:ind w:left="-5" w:right="5655" w:hanging="10"/>
      </w:pPr>
      <w:r>
        <w:rPr>
          <w:rFonts w:ascii="Consolas" w:eastAsia="Consolas" w:cs="Consolas" w:hAnsi="Consolas"/>
          <w:sz w:val="21"/>
        </w:rPr>
        <w:t xml:space="preserve">     printf("Sorted array: ");     printArray(arr, n); </w:t>
      </w:r>
    </w:p>
    <w:p>
      <w:pPr>
        <w:spacing w:after="5" w:line="266" w:lineRule="auto"/>
        <w:ind w:left="-5" w:right="7503" w:hanging="10"/>
      </w:pPr>
      <w:r>
        <w:rPr>
          <w:rFonts w:ascii="Consolas" w:eastAsia="Consolas" w:cs="Consolas" w:hAnsi="Consolas"/>
          <w:sz w:val="21"/>
        </w:rPr>
        <w:t xml:space="preserve"> 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pPr>
        <w:spacing w:after="158"/>
      </w:pPr>
      <w:r>
        <w:t xml:space="preserve"> </w:t>
      </w:r>
    </w:p>
    <w:p>
      <w:pPr>
        <w:ind w:left="-5" w:right="4126" w:hanging="10"/>
      </w:pPr>
      <w:r>
        <w:t xml:space="preserve">Output : </w:t>
      </w:r>
    </w:p>
    <w:p>
      <w:pPr>
        <w:spacing w:after="111"/>
        <w:ind w:left="-5" w:right="4126" w:hanging="10"/>
      </w:pPr>
      <w:r>
        <w:t xml:space="preserve">Original array: 64 34 25 12 22 11 90  </w:t>
      </w:r>
    </w:p>
    <w:p>
      <w:pPr>
        <w:pStyle w:val="4"/>
        <w:spacing w:after="121"/>
        <w:ind w:right="3283"/>
        <w:jc w:val="right"/>
      </w:pPr>
      <w:r>
        <w:t>Experiment No.: E1D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5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sorting. </w:t>
      </w:r>
    </w:p>
    <w:p>
      <w:pPr>
        <w:spacing w:after="280"/>
        <w:ind w:left="-5" w:right="85" w:hanging="10"/>
      </w:pPr>
      <w:r>
        <w:rPr>
          <w:rFonts w:ascii="Cambria" w:eastAsia="Cambria" w:cs="Cambria" w:hAnsi="Cambria"/>
          <w:sz w:val="24"/>
        </w:rPr>
        <w:t xml:space="preserve">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3808" w:hanging="10"/>
      </w:pPr>
      <w:r>
        <w:rPr>
          <w:rFonts w:ascii="Consolas" w:eastAsia="Consolas" w:cs="Consolas" w:hAnsi="Consolas"/>
          <w:sz w:val="21"/>
        </w:rPr>
        <w:t xml:space="preserve"> int partition(int arr[], int low, int high) {     int pivot = arr[high];      int i = low - 1; 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for (int j = low; j &lt; high; j++) {         if (arr[j] &lt;= pivot) {             i++;             int temp = arr[i];             arr[i] = arr[j];             arr[j] = temp; </w:t>
      </w:r>
    </w:p>
    <w:p>
      <w:pPr>
        <w:spacing w:after="5" w:line="266" w:lineRule="auto"/>
        <w:ind w:left="-5" w:right="5886" w:hanging="10"/>
      </w:pPr>
      <w:r>
        <w:rPr>
          <w:rFonts w:ascii="Consolas" w:eastAsia="Consolas" w:cs="Consolas" w:hAnsi="Consolas"/>
          <w:sz w:val="21"/>
        </w:rPr>
        <w:t xml:space="preserve">        }     }     int temp = arr[i + 1];     arr[i + 1] = arr[high];     arr[high] = temp; </w:t>
      </w:r>
    </w:p>
    <w:p>
      <w:pPr>
        <w:spacing w:after="17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return i + 1; </w:t>
      </w:r>
    </w:p>
    <w:p>
      <w:pPr>
        <w:spacing w:after="5" w:line="266" w:lineRule="auto"/>
        <w:ind w:left="-5" w:right="3120" w:hanging="10"/>
      </w:pPr>
      <w:r>
        <w:rPr>
          <w:rFonts w:ascii="Consolas" w:eastAsia="Consolas" w:cs="Consolas" w:hAnsi="Consolas"/>
          <w:sz w:val="21"/>
        </w:rPr>
        <w:t xml:space="preserve">} void quickSort(int arr[], int low, int high) {     if (low &lt; high) {         int pivotIndex = partition(arr, low, high);         quickSort(arr, low, pivotIndex - 1);         quickSort(arr, pivotIndex + 1, high); </w:t>
      </w:r>
    </w:p>
    <w:p>
      <w:pPr>
        <w:spacing w:after="5" w:line="266" w:lineRule="auto"/>
        <w:ind w:left="-5" w:right="8191" w:hanging="10"/>
      </w:pPr>
      <w:r>
        <w:rPr>
          <w:rFonts w:ascii="Consolas" w:eastAsia="Consolas" w:cs="Consolas" w:hAnsi="Consolas"/>
          <w:sz w:val="21"/>
        </w:rPr>
        <w:t xml:space="preserve">    } }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void printArray(int arr[], int size) {     for (int i = 0; i &lt; size; i++) {         printf("%d ", arr[i]); </w:t>
      </w:r>
    </w:p>
    <w:p>
      <w:pPr>
        <w:spacing w:after="5" w:line="266" w:lineRule="auto"/>
        <w:ind w:left="-5" w:right="6806" w:hanging="10"/>
      </w:pPr>
      <w:r>
        <w:rPr>
          <w:rFonts w:ascii="Consolas" w:eastAsia="Consolas" w:cs="Consolas" w:hAnsi="Consolas"/>
          <w:sz w:val="21"/>
        </w:rPr>
        <w:t xml:space="preserve">    }     printf("\n"); </w:t>
      </w:r>
    </w:p>
    <w:p>
      <w:pPr>
        <w:spacing w:after="0" w:line="274" w:lineRule="auto"/>
        <w:ind w:left="-5" w:right="3793" w:hanging="10"/>
        <w:jc w:val="both"/>
      </w:pPr>
      <w:r>
        <w:rPr>
          <w:rFonts w:ascii="Consolas" w:eastAsia="Consolas" w:cs="Consolas" w:hAnsi="Consolas"/>
          <w:sz w:val="21"/>
        </w:rPr>
        <w:t xml:space="preserve">}  int main() {     int arr[] = {64, 34, 25, 12, 22, 11, 90};     int n = sizeof(arr) / sizeof(arr[0]); </w:t>
      </w:r>
    </w:p>
    <w:p>
      <w:pPr>
        <w:spacing w:after="5" w:line="266" w:lineRule="auto"/>
        <w:ind w:left="-5" w:right="5425" w:hanging="10"/>
      </w:pPr>
      <w:r>
        <w:rPr>
          <w:rFonts w:ascii="Consolas" w:eastAsia="Consolas" w:cs="Consolas" w:hAnsi="Consolas"/>
          <w:sz w:val="21"/>
        </w:rPr>
        <w:t xml:space="preserve">     printf("Original array: ");     printArray(arr, n);     quickSort(arr, 0, n - 1); </w:t>
      </w:r>
    </w:p>
    <w:p>
      <w:pPr>
        <w:spacing w:after="0" w:line="274" w:lineRule="auto"/>
        <w:ind w:left="-5" w:right="5655" w:hanging="10"/>
        <w:jc w:val="both"/>
      </w:pPr>
      <w:r>
        <w:rPr>
          <w:rFonts w:ascii="Consolas" w:eastAsia="Consolas" w:cs="Consolas" w:hAnsi="Consolas"/>
          <w:sz w:val="21"/>
        </w:rPr>
        <w:t xml:space="preserve">     printf("Sorted array: ");     printArray(arr, n);  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pPr>
        <w:spacing w:after="158"/>
      </w:pPr>
      <w:r>
        <w:t xml:space="preserve">     </w:t>
      </w:r>
    </w:p>
    <w:p>
      <w:r>
        <w:t xml:space="preserve"> </w:t>
      </w:r>
    </w:p>
    <w:p>
      <w:pPr>
        <w:spacing w:after="158"/>
        <w:ind w:left="-5" w:right="4126" w:hanging="10"/>
      </w:pPr>
      <w:r>
        <w:t xml:space="preserve">Output : </w:t>
      </w:r>
    </w:p>
    <w:p>
      <w:pPr>
        <w:ind w:left="-5" w:right="4126" w:hanging="10"/>
      </w:pPr>
      <w:r>
        <w:t xml:space="preserve">Original array: 64 34 25 12 22 11 90  </w:t>
      </w:r>
    </w:p>
    <w:p>
      <w:pPr>
        <w:spacing w:after="179"/>
        <w:ind w:left="-5" w:right="4126" w:hanging="10"/>
      </w:pPr>
      <w:r>
        <w:t xml:space="preserve">Sorted array: 11 12 22 25 34 64 90  </w:t>
      </w:r>
    </w:p>
    <w:p>
      <w:pPr>
        <w:spacing w:after="25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79"/>
      </w:pPr>
      <w:r>
        <w:t xml:space="preserve"> </w:t>
      </w:r>
    </w:p>
    <w:p>
      <w:pPr>
        <w:spacing w:after="25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61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158"/>
      </w:pPr>
      <w:r>
        <w:t xml:space="preserve"> </w:t>
      </w:r>
    </w:p>
    <w:p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216"/>
      </w:pPr>
      <w:r>
        <w:t xml:space="preserve"> </w:t>
      </w:r>
    </w:p>
    <w:p>
      <w:pPr>
        <w:pStyle w:val="4"/>
        <w:spacing w:after="121"/>
        <w:ind w:right="3347"/>
        <w:jc w:val="right"/>
      </w:pPr>
      <w:r>
        <w:t>Experiment No.: E1E</w:t>
      </w:r>
      <w:r>
        <w:rPr>
          <w:u w:val="none"/>
        </w:rPr>
        <w:t xml:space="preserve"> 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7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sorting. </w:t>
      </w:r>
    </w:p>
    <w:p>
      <w:pPr>
        <w:spacing w:after="277"/>
        <w:ind w:left="-5" w:right="85" w:hanging="10"/>
      </w:pPr>
      <w:r>
        <w:rPr>
          <w:rFonts w:ascii="Cambria" w:eastAsia="Cambria" w:cs="Cambria" w:hAnsi="Cambria"/>
          <w:sz w:val="24"/>
        </w:rPr>
        <w:t xml:space="preserve">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&lt;stdlib.h&gt; </w:t>
      </w:r>
    </w:p>
    <w:p>
      <w:pPr>
        <w:spacing w:after="5" w:line="266" w:lineRule="auto"/>
        <w:ind w:left="-5" w:right="3922" w:hanging="10"/>
      </w:pPr>
      <w:r>
        <w:rPr>
          <w:rFonts w:ascii="Consolas" w:eastAsia="Consolas" w:cs="Consolas" w:hAnsi="Consolas"/>
          <w:sz w:val="21"/>
        </w:rPr>
        <w:t xml:space="preserve"> void merge(int arr[], int l, int m, int r) {     int i, j, k;     int n1 = m - l + 1;     int n2 = r - m;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int L[n1], R[n2]; </w:t>
      </w:r>
    </w:p>
    <w:p>
      <w:pPr>
        <w:spacing w:after="14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5536" w:hanging="10"/>
      </w:pPr>
      <w:r>
        <w:rPr>
          <w:rFonts w:ascii="Consolas" w:eastAsia="Consolas" w:cs="Consolas" w:hAnsi="Consolas"/>
          <w:sz w:val="21"/>
        </w:rPr>
        <w:t xml:space="preserve">    for (i = 0; i &lt; n1; i++)         L[i] = arr[l + i];     for (j = 0; j &lt; n2; j++)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  R[j] = arr[m + 1 + j]; </w:t>
      </w:r>
    </w:p>
    <w:p>
      <w:pPr>
        <w:spacing w:after="5" w:line="266" w:lineRule="auto"/>
        <w:ind w:left="-5" w:right="5541" w:hanging="10"/>
      </w:pPr>
      <w:r>
        <w:rPr>
          <w:rFonts w:ascii="Consolas" w:eastAsia="Consolas" w:cs="Consolas" w:hAnsi="Consolas"/>
          <w:sz w:val="21"/>
        </w:rPr>
        <w:t xml:space="preserve">     i = 0;     j = 0;     k = l;     while (i &lt; n1 &amp;&amp; j &lt; n2) {         if (L[i] &lt;= R[j]) {             arr[k] = L[i];             i++;         } else {             arr[k] = R[j];             j++;         }         k++; </w:t>
      </w:r>
    </w:p>
    <w:p>
      <w:pPr>
        <w:spacing w:after="5" w:line="266" w:lineRule="auto"/>
        <w:ind w:left="-5" w:right="6463" w:hanging="10"/>
      </w:pPr>
      <w:r>
        <w:rPr>
          <w:rFonts w:ascii="Consolas" w:eastAsia="Consolas" w:cs="Consolas" w:hAnsi="Consolas"/>
          <w:sz w:val="21"/>
        </w:rPr>
        <w:t xml:space="preserve">    }      while (i &lt; n1) {         arr[k] = L[i];         i++;         k++; </w:t>
      </w:r>
    </w:p>
    <w:p>
      <w:pPr>
        <w:spacing w:after="5" w:line="266" w:lineRule="auto"/>
        <w:ind w:left="-5" w:right="6463" w:hanging="10"/>
      </w:pPr>
      <w:r>
        <w:rPr>
          <w:rFonts w:ascii="Consolas" w:eastAsia="Consolas" w:cs="Consolas" w:hAnsi="Consolas"/>
          <w:sz w:val="21"/>
        </w:rPr>
        <w:t xml:space="preserve">    }      while (j &lt; n2) {         arr[k] = R[j];         j++;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  k++;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} </w:t>
      </w:r>
    </w:p>
    <w:p>
      <w:pPr>
        <w:spacing w:after="5" w:line="266" w:lineRule="auto"/>
        <w:ind w:left="-5" w:right="4271" w:hanging="10"/>
      </w:pPr>
      <w:r>
        <w:rPr>
          <w:rFonts w:ascii="Consolas" w:eastAsia="Consolas" w:cs="Consolas" w:hAnsi="Consolas"/>
          <w:sz w:val="21"/>
        </w:rPr>
        <w:t xml:space="preserve">}  void mergeSort(int arr[], int l, int r) {     if (l &lt; r) {                  int m = l + (r - l) / 2; </w:t>
      </w:r>
    </w:p>
    <w:p>
      <w:pPr>
        <w:spacing w:after="5" w:line="266" w:lineRule="auto"/>
        <w:ind w:left="-5" w:right="5197" w:hanging="10"/>
      </w:pPr>
      <w:r>
        <w:rPr>
          <w:rFonts w:ascii="Consolas" w:eastAsia="Consolas" w:cs="Consolas" w:hAnsi="Consolas"/>
          <w:sz w:val="21"/>
        </w:rPr>
        <w:t xml:space="preserve">         mergeSort(arr, l, m);         mergeSort(arr, m + 1, r); </w:t>
      </w:r>
    </w:p>
    <w:p>
      <w:pPr>
        <w:spacing w:after="5" w:line="266" w:lineRule="auto"/>
        <w:ind w:left="-5" w:right="5772" w:hanging="10"/>
      </w:pPr>
      <w:r>
        <w:rPr>
          <w:rFonts w:ascii="Consolas" w:eastAsia="Consolas" w:cs="Consolas" w:hAnsi="Consolas"/>
          <w:sz w:val="21"/>
        </w:rPr>
        <w:t xml:space="preserve">         merge(arr, l, m, r); </w:t>
      </w:r>
    </w:p>
    <w:p>
      <w:pPr>
        <w:spacing w:after="5" w:line="266" w:lineRule="auto"/>
        <w:ind w:left="-5" w:right="4847" w:hanging="10"/>
      </w:pPr>
      <w:r>
        <w:rPr>
          <w:rFonts w:ascii="Consolas" w:eastAsia="Consolas" w:cs="Consolas" w:hAnsi="Consolas"/>
          <w:sz w:val="21"/>
        </w:rPr>
        <w:t xml:space="preserve">    } } void printArray(int A[], int size) {     for (int i = 0; i &lt; size; i++)         printf("%d ", A[i]);     printf("\n"); </w:t>
      </w:r>
    </w:p>
    <w:p>
      <w:pPr>
        <w:spacing w:after="5" w:line="266" w:lineRule="auto"/>
        <w:ind w:left="-5" w:right="3462" w:hanging="10"/>
      </w:pPr>
      <w:r>
        <w:rPr>
          <w:rFonts w:ascii="Consolas" w:eastAsia="Consolas" w:cs="Consolas" w:hAnsi="Consolas"/>
          <w:sz w:val="21"/>
        </w:rPr>
        <w:t xml:space="preserve">}  int main() {     int arr[] = {38, 27, 43, 3, 9, 82, 10};     int arr_size = sizeof(arr) / sizeof(arr[0]); </w:t>
      </w:r>
    </w:p>
    <w:p>
      <w:pPr>
        <w:spacing w:after="5" w:line="266" w:lineRule="auto"/>
        <w:ind w:left="-5" w:right="5425" w:hanging="10"/>
      </w:pPr>
      <w:r>
        <w:rPr>
          <w:rFonts w:ascii="Consolas" w:eastAsia="Consolas" w:cs="Consolas" w:hAnsi="Consolas"/>
          <w:sz w:val="21"/>
        </w:rPr>
        <w:t xml:space="preserve">     printf("Original array: ");     printArray(arr, arr_size); </w:t>
      </w:r>
    </w:p>
    <w:p>
      <w:pPr>
        <w:spacing w:after="5" w:line="266" w:lineRule="auto"/>
        <w:ind w:left="-5" w:right="4846" w:hanging="10"/>
      </w:pPr>
      <w:r>
        <w:rPr>
          <w:rFonts w:ascii="Consolas" w:eastAsia="Consolas" w:cs="Consolas" w:hAnsi="Consolas"/>
          <w:sz w:val="21"/>
        </w:rPr>
        <w:t xml:space="preserve">     mergeSort(arr, 0, arr_size - 1); </w:t>
      </w:r>
    </w:p>
    <w:p>
      <w:pPr>
        <w:spacing w:after="5" w:line="266" w:lineRule="auto"/>
        <w:ind w:left="-5" w:right="5540" w:hanging="10"/>
      </w:pPr>
      <w:r>
        <w:rPr>
          <w:rFonts w:ascii="Consolas" w:eastAsia="Consolas" w:cs="Consolas" w:hAnsi="Consolas"/>
          <w:sz w:val="21"/>
        </w:rPr>
        <w:t xml:space="preserve">     printf("Sorted array: ");     printArray(arr, arr_size); </w:t>
      </w:r>
    </w:p>
    <w:p>
      <w:pPr>
        <w:spacing w:after="5" w:line="266" w:lineRule="auto"/>
        <w:ind w:left="-5" w:right="7503" w:hanging="10"/>
      </w:pPr>
      <w:r>
        <w:rPr>
          <w:rFonts w:ascii="Consolas" w:eastAsia="Consolas" w:cs="Consolas" w:hAnsi="Consolas"/>
          <w:sz w:val="21"/>
        </w:rPr>
        <w:t xml:space="preserve"> 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r>
        <w:t xml:space="preserve">                                             </w:t>
      </w:r>
    </w:p>
    <w:p>
      <w:pPr>
        <w:spacing w:after="158"/>
      </w:pPr>
      <w:r>
        <w:t xml:space="preserve"> </w:t>
      </w:r>
    </w:p>
    <w:p>
      <w:pPr>
        <w:ind w:left="-5" w:right="4126" w:hanging="10"/>
      </w:pPr>
      <w:r>
        <w:t xml:space="preserve">Output : </w:t>
      </w:r>
    </w:p>
    <w:p>
      <w:pPr>
        <w:spacing w:after="158"/>
        <w:ind w:left="-5" w:right="4126" w:hanging="10"/>
      </w:pPr>
      <w:r>
        <w:t xml:space="preserve">Original array: 38 27 43 3 9 82 10  </w:t>
      </w:r>
    </w:p>
    <w:p>
      <w:pPr>
        <w:spacing w:after="179"/>
        <w:ind w:left="-5" w:right="4126" w:hanging="10"/>
      </w:pPr>
      <w:r>
        <w:t xml:space="preserve">Sorted array: 3 9 10 27 38 43 82 </w:t>
      </w:r>
    </w:p>
    <w:p>
      <w:pPr>
        <w:spacing w:after="256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158"/>
      </w:pPr>
      <w: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</w:pPr>
      <w:r>
        <w:t xml:space="preserve"> </w:t>
      </w:r>
    </w:p>
    <w:p>
      <w:pPr>
        <w:spacing w:after="218"/>
      </w:pPr>
      <w:r>
        <w:t xml:space="preserve"> </w:t>
      </w:r>
    </w:p>
    <w:p>
      <w:pPr>
        <w:pStyle w:val="4"/>
        <w:ind w:left="40" w:right="2"/>
      </w:pPr>
      <w:r>
        <w:t>Experiment No.: E2</w:t>
      </w:r>
    </w:p>
    <w:p>
      <w:pPr>
        <w:spacing w:after="161"/>
        <w:ind w:left="-5" w:hanging="10"/>
      </w:pPr>
      <w:r>
        <w:rPr>
          <w:b/>
          <w:sz w:val="24"/>
        </w:rPr>
        <w:t xml:space="preserve">Program Description: </w:t>
      </w:r>
    </w:p>
    <w:p>
      <w:pPr>
        <w:spacing w:after="275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Binary Search on a list of numbers stored in an Array. </w:t>
      </w:r>
    </w:p>
    <w:p>
      <w:pPr>
        <w:spacing w:after="277"/>
        <w:ind w:left="-5" w:right="85" w:hanging="10"/>
      </w:pPr>
      <w:r>
        <w:rPr>
          <w:rFonts w:ascii="Cambria" w:eastAsia="Cambria" w:cs="Cambria" w:hAnsi="Cambria"/>
          <w:sz w:val="24"/>
        </w:rPr>
        <w:t xml:space="preserve">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2423" w:hanging="10"/>
      </w:pPr>
      <w:r>
        <w:rPr>
          <w:rFonts w:ascii="Consolas" w:eastAsia="Consolas" w:cs="Consolas" w:hAnsi="Consolas"/>
          <w:sz w:val="21"/>
        </w:rPr>
        <w:t xml:space="preserve"> int binarySearch(int arr[], int low, int high, int key) {     while (low &lt;= high) {         int mid = low + (high - low) / 2; </w:t>
      </w:r>
    </w:p>
    <w:p>
      <w:pPr>
        <w:spacing w:after="5" w:line="266" w:lineRule="auto"/>
        <w:ind w:left="-5" w:right="5312" w:hanging="10"/>
      </w:pPr>
      <w:r>
        <w:rPr>
          <w:rFonts w:ascii="Consolas" w:eastAsia="Consolas" w:cs="Consolas" w:hAnsi="Consolas"/>
          <w:sz w:val="21"/>
        </w:rPr>
        <w:t xml:space="preserve">         if (arr[mid] == key)             return mid;         else if (arr[mid] &lt; key)             low = mid + 1;         else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      high = mid - 1; </w:t>
      </w:r>
    </w:p>
    <w:p>
      <w:pPr>
        <w:spacing w:after="5" w:line="266" w:lineRule="auto"/>
        <w:ind w:left="-5" w:right="7385" w:hanging="10"/>
      </w:pPr>
      <w:r>
        <w:rPr>
          <w:rFonts w:ascii="Consolas" w:eastAsia="Consolas" w:cs="Consolas" w:hAnsi="Consolas"/>
          <w:sz w:val="21"/>
        </w:rPr>
        <w:t xml:space="preserve">    }     return -1; </w:t>
      </w:r>
    </w:p>
    <w:p>
      <w:pPr>
        <w:spacing w:after="5" w:line="266" w:lineRule="auto"/>
        <w:ind w:left="-5" w:right="3232" w:hanging="10"/>
      </w:pPr>
      <w:r>
        <w:rPr>
          <w:rFonts w:ascii="Consolas" w:eastAsia="Consolas" w:cs="Consolas" w:hAnsi="Consolas"/>
          <w:sz w:val="21"/>
        </w:rPr>
        <w:t xml:space="preserve">}  int main() {     int arr[] = {2, 5, 8, 12, 16, 23, 38, 42, 50};     int n = sizeof(arr) / sizeof(arr[0]); </w:t>
      </w:r>
    </w:p>
    <w:p>
      <w:pPr>
        <w:spacing w:after="14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3230" w:hanging="10"/>
      </w:pPr>
      <w:r>
        <w:rPr>
          <w:rFonts w:ascii="Consolas" w:eastAsia="Consolas" w:cs="Consolas" w:hAnsi="Consolas"/>
          <w:sz w:val="21"/>
        </w:rPr>
        <w:t xml:space="preserve">    int key = 23;     int result = binarySearch(arr, 0, n - 1, key); </w:t>
      </w:r>
    </w:p>
    <w:p>
      <w:pPr>
        <w:spacing w:after="5" w:line="266" w:lineRule="auto"/>
        <w:ind w:left="-5" w:right="1498" w:hanging="10"/>
      </w:pPr>
      <w:r>
        <w:rPr>
          <w:rFonts w:ascii="Consolas" w:eastAsia="Consolas" w:cs="Consolas" w:hAnsi="Consolas"/>
          <w:sz w:val="21"/>
        </w:rPr>
        <w:t xml:space="preserve">     if (result == -1)         printf("Element %d is not present in the array.\n", key);     else </w:t>
      </w:r>
    </w:p>
    <w:p>
      <w:pPr>
        <w:spacing w:after="5" w:line="266" w:lineRule="auto"/>
        <w:ind w:left="-5" w:hanging="10"/>
      </w:pPr>
      <w:r>
        <w:rPr>
          <w:rFonts w:ascii="Consolas" w:eastAsia="Consolas" w:cs="Consolas" w:hAnsi="Consolas"/>
          <w:sz w:val="21"/>
        </w:rPr>
        <w:t xml:space="preserve">        printf("Element %d is present at index %d.\n", key, result); </w:t>
      </w:r>
    </w:p>
    <w:p>
      <w:pPr>
        <w:spacing w:after="14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pPr>
        <w:spacing w:after="5" w:line="266" w:lineRule="auto"/>
        <w:ind w:left="-5" w:right="8078" w:hanging="10"/>
      </w:pPr>
      <w:r>
        <w:rPr>
          <w:rFonts w:ascii="Consolas" w:eastAsia="Consolas" w:cs="Consolas" w:hAnsi="Consolas"/>
          <w:sz w:val="21"/>
        </w:rPr>
        <w:t xml:space="preserve"> Output: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Element 6 found at index 5 </w:t>
      </w:r>
    </w:p>
    <w:p>
      <w:pPr>
        <w:spacing w:after="255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158"/>
      </w:pPr>
      <w:r>
        <w:rPr>
          <w:b/>
        </w:rPr>
        <w:t xml:space="preserve"> </w:t>
      </w:r>
    </w:p>
    <w:p>
      <w:pPr>
        <w:spacing w:after="218"/>
      </w:pPr>
      <w:r>
        <w:rPr>
          <w:b/>
        </w:rPr>
        <w:t xml:space="preserve"> </w:t>
      </w:r>
    </w:p>
    <w:p>
      <w:pPr>
        <w:pStyle w:val="4"/>
        <w:ind w:left="40" w:right="3"/>
      </w:pPr>
      <w:r>
        <w:t>Experiment No.: E3</w:t>
      </w:r>
    </w:p>
    <w:p>
      <w:pPr>
        <w:spacing w:after="287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cs="Cambria" w:hAnsi="Cambria"/>
          <w:sz w:val="24"/>
        </w:rPr>
        <w:t xml:space="preserve">  </w:t>
      </w:r>
    </w:p>
    <w:p>
      <w:pPr>
        <w:spacing w:after="272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Binary Search on a list of strings stored in an Array. </w:t>
      </w:r>
    </w:p>
    <w:p>
      <w:pPr>
        <w:spacing w:after="162"/>
        <w:ind w:left="-5" w:right="85" w:hanging="10"/>
      </w:pPr>
      <w:r>
        <w:rPr>
          <w:rFonts w:ascii="Cambria" w:eastAsia="Cambria" w:cs="Cambria" w:hAnsi="Cambria"/>
          <w:sz w:val="24"/>
        </w:rPr>
        <w:t xml:space="preserve">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&lt;string.h&gt; </w:t>
      </w:r>
    </w:p>
    <w:p>
      <w:pPr>
        <w:spacing w:after="5" w:line="266" w:lineRule="auto"/>
        <w:ind w:left="-5" w:hanging="10"/>
      </w:pPr>
      <w:r>
        <w:rPr>
          <w:rFonts w:ascii="Consolas" w:eastAsia="Consolas" w:cs="Consolas" w:hAnsi="Consolas"/>
          <w:sz w:val="21"/>
        </w:rPr>
        <w:t xml:space="preserve"> int stringBinarySearch(char arr[][50], int left, int right, const char *key) {     while (left &lt;= right) {         int mid = left + (right - left) / 2; </w:t>
      </w:r>
    </w:p>
    <w:p>
      <w:pPr>
        <w:spacing w:after="5" w:line="266" w:lineRule="auto"/>
        <w:ind w:left="-5" w:right="3235" w:hanging="10"/>
      </w:pPr>
      <w:r>
        <w:rPr>
          <w:rFonts w:ascii="Consolas" w:eastAsia="Consolas" w:cs="Consolas" w:hAnsi="Consolas"/>
          <w:sz w:val="21"/>
        </w:rPr>
        <w:t xml:space="preserve">         int compareResult = strcmp(arr[mid], key); </w:t>
      </w:r>
    </w:p>
    <w:p>
      <w:pPr>
        <w:spacing w:after="5" w:line="266" w:lineRule="auto"/>
        <w:ind w:left="-5" w:right="5427" w:hanging="10"/>
      </w:pPr>
      <w:r>
        <w:rPr>
          <w:rFonts w:ascii="Consolas" w:eastAsia="Consolas" w:cs="Consolas" w:hAnsi="Consolas"/>
          <w:sz w:val="21"/>
        </w:rPr>
        <w:t xml:space="preserve">         if (compareResult == 0)             return mid; </w:t>
      </w:r>
    </w:p>
    <w:p>
      <w:pPr>
        <w:spacing w:after="5" w:line="266" w:lineRule="auto"/>
        <w:ind w:left="-5" w:right="5542" w:hanging="10"/>
      </w:pPr>
      <w:r>
        <w:rPr>
          <w:rFonts w:ascii="Consolas" w:eastAsia="Consolas" w:cs="Consolas" w:hAnsi="Consolas"/>
          <w:sz w:val="21"/>
        </w:rPr>
        <w:t xml:space="preserve">         if (compareResult &lt; 0)             left = mid + 1; </w:t>
      </w:r>
    </w:p>
    <w:p>
      <w:pPr>
        <w:spacing w:after="5" w:line="266" w:lineRule="auto"/>
        <w:ind w:left="-5" w:right="5769" w:hanging="10"/>
      </w:pPr>
      <w:r>
        <w:rPr>
          <w:rFonts w:ascii="Consolas" w:eastAsia="Consolas" w:cs="Consolas" w:hAnsi="Consolas"/>
          <w:sz w:val="21"/>
        </w:rPr>
        <w:t xml:space="preserve">         else             right = mid - 1; </w:t>
      </w:r>
    </w:p>
    <w:p>
      <w:pPr>
        <w:spacing w:after="5" w:line="266" w:lineRule="auto"/>
        <w:ind w:left="-5" w:right="7385" w:hanging="10"/>
      </w:pPr>
      <w:r>
        <w:rPr>
          <w:rFonts w:ascii="Consolas" w:eastAsia="Consolas" w:cs="Consolas" w:hAnsi="Consolas"/>
          <w:sz w:val="21"/>
        </w:rPr>
        <w:t xml:space="preserve">    }     return -1; </w:t>
      </w:r>
    </w:p>
    <w:p>
      <w:pPr>
        <w:spacing w:after="5" w:line="266" w:lineRule="auto"/>
        <w:ind w:left="-5" w:right="924" w:hanging="10"/>
      </w:pPr>
      <w:r>
        <w:rPr>
          <w:rFonts w:ascii="Consolas" w:eastAsia="Consolas" w:cs="Consolas" w:hAnsi="Consolas"/>
          <w:sz w:val="21"/>
        </w:rPr>
        <w:t xml:space="preserve">}  int main() {     char strArray[][50] = {"anita", "aradhi", "kamlya", "anit", "anu", </w:t>
      </w:r>
    </w:p>
    <w:p>
      <w:pPr>
        <w:spacing w:after="5" w:line="266" w:lineRule="auto"/>
        <w:ind w:left="-5" w:right="3117" w:hanging="10"/>
      </w:pPr>
      <w:r>
        <w:rPr>
          <w:rFonts w:ascii="Consolas" w:eastAsia="Consolas" w:cs="Consolas" w:hAnsi="Consolas"/>
          <w:sz w:val="21"/>
        </w:rPr>
        <w:t xml:space="preserve">"naman", "sonu", "shruti", "nimi"};     int n = sizeof(strArray) / sizeof(strArray[0]);     const char *key = "sonu"; </w:t>
      </w:r>
    </w:p>
    <w:p>
      <w:pPr>
        <w:spacing w:after="5" w:line="266" w:lineRule="auto"/>
        <w:ind w:left="-5" w:hanging="10"/>
      </w:pPr>
      <w:r>
        <w:rPr>
          <w:rFonts w:ascii="Consolas" w:eastAsia="Consolas" w:cs="Consolas" w:hAnsi="Consolas"/>
          <w:sz w:val="21"/>
        </w:rPr>
        <w:t xml:space="preserve">    int result = stringBinarySearch(strArray, 0, n - 1, key); </w:t>
      </w:r>
    </w:p>
    <w:p>
      <w:pPr>
        <w:spacing w:after="14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if (result == -1) </w:t>
      </w:r>
    </w:p>
    <w:p>
      <w:pPr>
        <w:spacing w:after="5" w:line="266" w:lineRule="auto"/>
        <w:ind w:left="-5" w:right="1038" w:hanging="10"/>
      </w:pPr>
      <w:r>
        <w:rPr>
          <w:rFonts w:ascii="Consolas" w:eastAsia="Consolas" w:cs="Consolas" w:hAnsi="Consolas"/>
          <w:sz w:val="21"/>
        </w:rPr>
        <w:t xml:space="preserve">        printf("Element '%s' is not present in the array\n", key);     else         printf("Element '%s' is present at index %d\n", key, result);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pPr>
        <w:spacing w:after="0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0"/>
      </w:pPr>
      <w:r>
        <w:t xml:space="preserve"> </w:t>
      </w:r>
    </w:p>
    <w:p>
      <w:pPr>
        <w:spacing w:after="158"/>
        <w:ind w:left="-5" w:right="4126" w:hanging="10"/>
      </w:pPr>
      <w:r>
        <w:t xml:space="preserve">Output: </w:t>
      </w:r>
    </w:p>
    <w:p>
      <w:pPr>
        <w:spacing w:after="218"/>
        <w:ind w:left="-5" w:right="4126" w:hanging="10"/>
      </w:pPr>
      <w:r>
        <w:t xml:space="preserve">Element 'sonu' is present at index 6 </w:t>
      </w:r>
    </w:p>
    <w:p>
      <w:pPr>
        <w:pStyle w:val="4"/>
        <w:ind w:left="40" w:right="3"/>
      </w:pPr>
      <w:r>
        <w:t>Experiment No.: E4</w:t>
      </w:r>
    </w:p>
    <w:p>
      <w:pPr>
        <w:spacing w:after="284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cs="Cambria" w:hAnsi="Cambria"/>
          <w:sz w:val="24"/>
        </w:rPr>
        <w:t xml:space="preserve">  </w:t>
      </w:r>
    </w:p>
    <w:p>
      <w:pPr>
        <w:spacing w:after="5" w:line="391" w:lineRule="auto"/>
        <w:ind w:left="-5" w:right="891" w:hanging="10"/>
      </w:pPr>
      <w:r>
        <w:rPr>
          <w:rFonts w:ascii="Cambria" w:eastAsia="Cambria" w:cs="Cambria" w:hAnsi="Cambria"/>
          <w:sz w:val="24"/>
        </w:rPr>
        <w:t xml:space="preserve">Implementation of Linear Search on a list of strings stored in an Array 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&lt;string.h&gt; </w:t>
      </w:r>
    </w:p>
    <w:p>
      <w:pPr>
        <w:spacing w:after="5" w:line="266" w:lineRule="auto"/>
        <w:ind w:left="-5" w:right="1615" w:hanging="10"/>
      </w:pPr>
      <w:r>
        <w:rPr>
          <w:rFonts w:ascii="Consolas" w:eastAsia="Consolas" w:cs="Consolas" w:hAnsi="Consolas"/>
          <w:sz w:val="21"/>
        </w:rPr>
        <w:t xml:space="preserve"> int stringLinearSearch(char arr[][50], int n, const char *key) {     for (int i = 0; i &lt; n; i++) { </w:t>
      </w:r>
    </w:p>
    <w:p>
      <w:pPr>
        <w:spacing w:after="5" w:line="266" w:lineRule="auto"/>
        <w:ind w:left="-5" w:right="4504" w:hanging="10"/>
      </w:pPr>
      <w:r>
        <w:rPr>
          <w:rFonts w:ascii="Consolas" w:eastAsia="Consolas" w:cs="Consolas" w:hAnsi="Consolas"/>
          <w:sz w:val="21"/>
        </w:rPr>
        <w:t xml:space="preserve">                 if (strcmp(arr[i], key) == 0) { </w:t>
      </w:r>
    </w:p>
    <w:p>
      <w:pPr>
        <w:spacing w:after="5" w:line="266" w:lineRule="auto"/>
        <w:ind w:left="-5" w:right="6580" w:hanging="10"/>
      </w:pPr>
      <w:r>
        <w:rPr>
          <w:rFonts w:ascii="Consolas" w:eastAsia="Consolas" w:cs="Consolas" w:hAnsi="Consolas"/>
          <w:sz w:val="21"/>
        </w:rPr>
        <w:t xml:space="preserve">                         return i;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    }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} </w:t>
      </w:r>
    </w:p>
    <w:p>
      <w:pPr>
        <w:spacing w:after="5" w:line="266" w:lineRule="auto"/>
        <w:ind w:left="-5" w:right="7385" w:hanging="10"/>
      </w:pPr>
      <w:r>
        <w:rPr>
          <w:rFonts w:ascii="Consolas" w:eastAsia="Consolas" w:cs="Consolas" w:hAnsi="Consolas"/>
          <w:sz w:val="21"/>
        </w:rPr>
        <w:t xml:space="preserve">         return -1; </w:t>
      </w:r>
    </w:p>
    <w:p>
      <w:pPr>
        <w:spacing w:after="5" w:line="266" w:lineRule="auto"/>
        <w:ind w:left="-5" w:right="924" w:hanging="10"/>
      </w:pPr>
      <w:r>
        <w:rPr>
          <w:rFonts w:ascii="Consolas" w:eastAsia="Consolas" w:cs="Consolas" w:hAnsi="Consolas"/>
          <w:sz w:val="21"/>
        </w:rPr>
        <w:t xml:space="preserve">}  int main() {     char strArray[][50] = {"anita", "aradhi", "kamlya", "anit", "Anu", </w:t>
      </w:r>
    </w:p>
    <w:p>
      <w:pPr>
        <w:spacing w:after="5" w:line="266" w:lineRule="auto"/>
        <w:ind w:left="-5" w:right="3117" w:hanging="10"/>
      </w:pPr>
      <w:r>
        <w:rPr>
          <w:rFonts w:ascii="Consolas" w:eastAsia="Consolas" w:cs="Consolas" w:hAnsi="Consolas"/>
          <w:sz w:val="21"/>
        </w:rPr>
        <w:t xml:space="preserve">"Naman", "sonu", "shruti", "nimi"};     int n = sizeof(strArray) / sizeof(strArray[0]);     const char *key = "sonu"; </w:t>
      </w:r>
    </w:p>
    <w:p>
      <w:pPr>
        <w:spacing w:after="0" w:line="276" w:lineRule="auto"/>
        <w:ind w:right="8424"/>
      </w:pPr>
      <w:r>
        <w:rPr>
          <w:rFonts w:ascii="Consolas" w:eastAsia="Consolas" w:cs="Consolas" w:hAnsi="Consolas"/>
          <w:sz w:val="21"/>
        </w:rPr>
        <w:t xml:space="preserve">      </w:t>
      </w:r>
    </w:p>
    <w:p>
      <w:pPr>
        <w:spacing w:after="5" w:line="266" w:lineRule="auto"/>
        <w:ind w:left="-5" w:hanging="10"/>
      </w:pPr>
      <w:r>
        <w:rPr>
          <w:rFonts w:ascii="Consolas" w:eastAsia="Consolas" w:cs="Consolas" w:hAnsi="Consolas"/>
          <w:sz w:val="21"/>
        </w:rPr>
        <w:t xml:space="preserve">    int result = stringLinearSearch(strArray, n, key); </w:t>
      </w:r>
    </w:p>
    <w:p>
      <w:pPr>
        <w:spacing w:after="5" w:line="266" w:lineRule="auto"/>
        <w:ind w:left="-5" w:right="1038" w:hanging="10"/>
      </w:pPr>
      <w:r>
        <w:rPr>
          <w:rFonts w:ascii="Consolas" w:eastAsia="Consolas" w:cs="Consolas" w:hAnsi="Consolas"/>
          <w:sz w:val="21"/>
        </w:rPr>
        <w:t xml:space="preserve">     if (result == -1)         printf("Element '%s' is not present in the array\n", key);     else         printf("Element '%s' is present at index %d\n", key, result); </w:t>
      </w:r>
    </w:p>
    <w:p>
      <w:pPr>
        <w:spacing w:after="16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r>
        <w:t xml:space="preserve"> </w:t>
      </w:r>
    </w:p>
    <w:p>
      <w:pPr>
        <w:spacing w:after="158"/>
        <w:ind w:left="-5" w:right="4126" w:hanging="10"/>
      </w:pPr>
      <w:r>
        <w:t xml:space="preserve">Output: </w:t>
      </w:r>
    </w:p>
    <w:p>
      <w:pPr>
        <w:spacing w:after="111"/>
        <w:ind w:left="-5" w:right="4126" w:hanging="10"/>
      </w:pPr>
      <w:r>
        <w:t xml:space="preserve">Element 'sonu' is present at index 6 </w:t>
      </w:r>
    </w:p>
    <w:p>
      <w:pPr>
        <w:spacing w:after="138"/>
      </w:pPr>
      <w:r>
        <w:rPr>
          <w:rFonts w:ascii="Cambria" w:eastAsia="Cambria" w:cs="Cambria" w:hAnsi="Cambria"/>
          <w:sz w:val="24"/>
        </w:rPr>
        <w:t xml:space="preserve"> </w:t>
      </w:r>
    </w:p>
    <w:p>
      <w:pPr>
        <w:spacing w:after="31" w:line="398" w:lineRule="auto"/>
        <w:ind w:right="8949"/>
      </w:pPr>
      <w:r>
        <w:t xml:space="preserve"> </w:t>
      </w:r>
      <w:r>
        <w:rPr>
          <w:rFonts w:ascii="Cambria" w:eastAsia="Cambria" w:cs="Cambria" w:hAnsi="Cambria"/>
          <w:sz w:val="24"/>
        </w:rPr>
        <w:t xml:space="preserve"> </w:t>
      </w:r>
    </w:p>
    <w:p>
      <w:pPr>
        <w:pStyle w:val="4"/>
        <w:ind w:left="40" w:right="3"/>
      </w:pPr>
      <w:r>
        <w:t>Experiment No.: E5</w:t>
      </w:r>
      <w:r>
        <w:rPr>
          <w:u w:val="none"/>
        </w:rPr>
        <w:t xml:space="preserve"> </w:t>
      </w:r>
    </w:p>
    <w:p>
      <w:pPr>
        <w:spacing w:after="284"/>
        <w:ind w:left="-5" w:hanging="10"/>
      </w:pPr>
      <w:r>
        <w:rPr>
          <w:b/>
          <w:sz w:val="24"/>
        </w:rPr>
        <w:t>Program Description:</w:t>
      </w:r>
      <w:r>
        <w:rPr>
          <w:rFonts w:ascii="Cambria" w:eastAsia="Cambria" w:cs="Cambria" w:hAnsi="Cambria"/>
          <w:sz w:val="24"/>
        </w:rPr>
        <w:t xml:space="preserve">  </w:t>
      </w:r>
    </w:p>
    <w:p>
      <w:pPr>
        <w:spacing w:after="5" w:line="391" w:lineRule="auto"/>
        <w:ind w:left="-5" w:right="85" w:hanging="10"/>
      </w:pPr>
      <w:r>
        <w:rPr>
          <w:rFonts w:ascii="Cambria" w:eastAsia="Cambria" w:cs="Cambria" w:hAnsi="Cambria"/>
          <w:sz w:val="24"/>
        </w:rPr>
        <w:t xml:space="preserve">Implementation of Binary Search on a list of strings stored in a Single Linked List Solution: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&lt;stdio.h&gt;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&lt;stdlib.h&gt;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#include &lt;string.h&gt; </w:t>
      </w:r>
    </w:p>
    <w:p>
      <w:pPr>
        <w:spacing w:after="254"/>
      </w:pPr>
      <w:r>
        <w:rPr>
          <w:rFonts w:ascii="Consolas" w:eastAsia="Consolas" w:cs="Consolas" w:hAnsi="Consolas"/>
          <w:sz w:val="21"/>
        </w:rPr>
        <w:t xml:space="preserve"> </w:t>
      </w:r>
    </w:p>
    <w:p>
      <w:pPr>
        <w:spacing w:after="5" w:line="266" w:lineRule="auto"/>
        <w:ind w:left="-5" w:right="6462" w:hanging="10"/>
      </w:pPr>
      <w:r>
        <w:rPr>
          <w:rFonts w:ascii="Consolas" w:eastAsia="Consolas" w:cs="Consolas" w:hAnsi="Consolas"/>
          <w:sz w:val="21"/>
        </w:rPr>
        <w:t xml:space="preserve">struct Node {     char data[50];     struct Node* next; </w:t>
      </w:r>
    </w:p>
    <w:p>
      <w:pPr>
        <w:spacing w:after="247" w:line="266" w:lineRule="auto"/>
        <w:ind w:left="-5" w:right="8655" w:hanging="10"/>
      </w:pPr>
      <w:r>
        <w:rPr>
          <w:rFonts w:ascii="Consolas" w:eastAsia="Consolas" w:cs="Consolas" w:hAnsi="Consolas"/>
          <w:sz w:val="21"/>
        </w:rPr>
        <w:t xml:space="preserve">};  </w:t>
      </w:r>
    </w:p>
    <w:p>
      <w:pPr>
        <w:spacing w:after="5" w:line="266" w:lineRule="auto"/>
        <w:ind w:left="-5" w:right="1035" w:hanging="10"/>
      </w:pPr>
      <w:r>
        <w:rPr>
          <w:rFonts w:ascii="Consolas" w:eastAsia="Consolas" w:cs="Consolas" w:hAnsi="Consolas"/>
          <w:sz w:val="21"/>
        </w:rPr>
        <w:t xml:space="preserve">struct Node* insertNode(struct Node* head, const char* data) {     struct Node* newNode = (struct Node*)malloc(sizeof(struct Node));     strncpy(newNode-&gt;data, data, sizeof(newNode-&gt;data));     newNode-&gt;next = NULL; </w:t>
      </w:r>
    </w:p>
    <w:p>
      <w:pPr>
        <w:spacing w:after="5" w:line="266" w:lineRule="auto"/>
        <w:ind w:left="-5" w:right="6347" w:hanging="10"/>
      </w:pPr>
      <w:r>
        <w:rPr>
          <w:rFonts w:ascii="Consolas" w:eastAsia="Consolas" w:cs="Consolas" w:hAnsi="Consolas"/>
          <w:sz w:val="21"/>
        </w:rPr>
        <w:t xml:space="preserve">     if (head == NULL) {         return newNode; </w:t>
      </w:r>
    </w:p>
    <w:p>
      <w:pPr>
        <w:spacing w:after="5" w:line="266" w:lineRule="auto"/>
        <w:ind w:left="-5" w:right="8307" w:hanging="10"/>
      </w:pPr>
      <w:r>
        <w:rPr>
          <w:rFonts w:ascii="Consolas" w:eastAsia="Consolas" w:cs="Consolas" w:hAnsi="Consolas"/>
          <w:sz w:val="21"/>
        </w:rPr>
        <w:t xml:space="preserve">    } 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struct Node* current = head;     while (current-&gt;next != NULL) {         current = current-&gt;next; </w:t>
      </w:r>
    </w:p>
    <w:p>
      <w:pPr>
        <w:spacing w:after="5" w:line="266" w:lineRule="auto"/>
        <w:ind w:left="-5" w:right="5772" w:hanging="10"/>
      </w:pPr>
      <w:r>
        <w:rPr>
          <w:rFonts w:ascii="Consolas" w:eastAsia="Consolas" w:cs="Consolas" w:hAnsi="Consolas"/>
          <w:sz w:val="21"/>
        </w:rPr>
        <w:t xml:space="preserve">    }      current-&gt;next = newNode;     return head; </w:t>
      </w:r>
    </w:p>
    <w:p>
      <w:pPr>
        <w:spacing w:after="244" w:line="266" w:lineRule="auto"/>
        <w:ind w:left="-5" w:right="8770" w:hanging="10"/>
      </w:pPr>
      <w:r>
        <w:rPr>
          <w:rFonts w:ascii="Consolas" w:eastAsia="Consolas" w:cs="Consolas" w:hAnsi="Consolas"/>
          <w:sz w:val="21"/>
        </w:rPr>
        <w:t xml:space="preserve">}  </w:t>
      </w:r>
    </w:p>
    <w:p>
      <w:pPr>
        <w:spacing w:after="5" w:line="266" w:lineRule="auto"/>
        <w:ind w:left="-5" w:right="111" w:hanging="10"/>
      </w:pPr>
      <w:r>
        <w:rPr>
          <w:rFonts w:ascii="Consolas" w:eastAsia="Consolas" w:cs="Consolas" w:hAnsi="Consolas"/>
          <w:sz w:val="21"/>
        </w:rPr>
        <w:t xml:space="preserve">int stringLinearSearchLinkedList(struct Node* head, const char* target) {     int index =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struct Node* current = head; </w:t>
      </w:r>
    </w:p>
    <w:p>
      <w:pPr>
        <w:spacing w:after="5" w:line="266" w:lineRule="auto"/>
        <w:ind w:left="-5" w:right="5655" w:hanging="10"/>
      </w:pPr>
      <w:r>
        <w:rPr>
          <w:rFonts w:ascii="Consolas" w:eastAsia="Consolas" w:cs="Consolas" w:hAnsi="Consolas"/>
          <w:sz w:val="21"/>
        </w:rPr>
        <w:t xml:space="preserve">     while (current != NULL) {         if (strcmp(current-&gt;data, target) == 0) { </w:t>
      </w:r>
    </w:p>
    <w:p>
      <w:pPr>
        <w:spacing w:after="5" w:line="266" w:lineRule="auto"/>
        <w:ind w:left="-5" w:right="6117" w:hanging="10"/>
      </w:pPr>
      <w:r>
        <w:rPr>
          <w:rFonts w:ascii="Consolas" w:eastAsia="Consolas" w:cs="Consolas" w:hAnsi="Consolas"/>
          <w:sz w:val="21"/>
        </w:rPr>
        <w:t xml:space="preserve">             return index; </w:t>
      </w:r>
    </w:p>
    <w:p>
      <w:pPr>
        <w:spacing w:after="5" w:line="266" w:lineRule="auto"/>
        <w:ind w:left="-5" w:right="5309" w:hanging="10"/>
      </w:pPr>
      <w:r>
        <w:rPr>
          <w:rFonts w:ascii="Consolas" w:eastAsia="Consolas" w:cs="Consolas" w:hAnsi="Consolas"/>
          <w:sz w:val="21"/>
        </w:rPr>
        <w:t xml:space="preserve">        }          current = current-&gt;next;         index++;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} </w:t>
      </w:r>
    </w:p>
    <w:p>
      <w:pPr>
        <w:spacing w:after="5" w:line="266" w:lineRule="auto"/>
        <w:ind w:left="-5" w:right="7385" w:hanging="10"/>
      </w:pPr>
      <w:r>
        <w:rPr>
          <w:rFonts w:ascii="Consolas" w:eastAsia="Consolas" w:cs="Consolas" w:hAnsi="Consolas"/>
          <w:sz w:val="21"/>
        </w:rPr>
        <w:t xml:space="preserve">          return -1; </w:t>
      </w:r>
    </w:p>
    <w:p>
      <w:pPr>
        <w:spacing w:after="5" w:line="266" w:lineRule="auto"/>
        <w:ind w:left="-5" w:right="8770" w:hanging="10"/>
      </w:pPr>
      <w:r>
        <w:rPr>
          <w:rFonts w:ascii="Consolas" w:eastAsia="Consolas" w:cs="Consolas" w:hAnsi="Consolas"/>
          <w:sz w:val="21"/>
        </w:rPr>
        <w:t xml:space="preserve">} 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int main() {          struct Node* head = NULL;     head = insertNode(head, "apple");     head = insertNode(head, "banana");     head = insertNode(head, "cherry");     head = insertNode(head, "date");     head = insertNode(head, "fig");     head = insertNode(head, "grape");     head = insertNode(head, "kiwi");     head = insertNode(head, "orange");     head = insertNode(head, "pear"); </w:t>
      </w:r>
    </w:p>
    <w:p>
      <w:pPr>
        <w:spacing w:after="5" w:line="266" w:lineRule="auto"/>
        <w:ind w:left="-5" w:right="5310" w:hanging="10"/>
      </w:pPr>
      <w:r>
        <w:rPr>
          <w:rFonts w:ascii="Consolas" w:eastAsia="Consolas" w:cs="Consolas" w:hAnsi="Consolas"/>
          <w:sz w:val="21"/>
        </w:rPr>
        <w:t xml:space="preserve">     const char* target = "kiwi"; </w:t>
      </w:r>
    </w:p>
    <w:p>
      <w:pPr>
        <w:spacing w:after="5" w:line="266" w:lineRule="auto"/>
        <w:ind w:left="-5" w:right="2078" w:hanging="10"/>
      </w:pPr>
      <w:r>
        <w:rPr>
          <w:rFonts w:ascii="Consolas" w:eastAsia="Consolas" w:cs="Consolas" w:hAnsi="Consolas"/>
          <w:sz w:val="21"/>
        </w:rPr>
        <w:t xml:space="preserve">          int result = stringLinearSearchLinkedList(head, target); </w:t>
      </w:r>
    </w:p>
    <w:p>
      <w:pPr>
        <w:spacing w:after="5" w:line="266" w:lineRule="auto"/>
        <w:ind w:left="-5" w:right="6579" w:hanging="10"/>
      </w:pPr>
      <w:r>
        <w:rPr>
          <w:rFonts w:ascii="Consolas" w:eastAsia="Consolas" w:cs="Consolas" w:hAnsi="Consolas"/>
          <w:sz w:val="21"/>
        </w:rPr>
        <w:t xml:space="preserve">     if (result == -1) </w:t>
      </w:r>
    </w:p>
    <w:p>
      <w:pPr>
        <w:spacing w:after="5" w:line="266" w:lineRule="auto"/>
        <w:ind w:left="-5" w:hanging="10"/>
      </w:pPr>
      <w:r>
        <w:rPr>
          <w:rFonts w:ascii="Consolas" w:eastAsia="Consolas" w:cs="Consolas" w:hAnsi="Consolas"/>
          <w:sz w:val="21"/>
        </w:rPr>
        <w:t xml:space="preserve">        printf("Element '%s' is not present in the linked list.\n", target);     else </w:t>
      </w:r>
    </w:p>
    <w:p>
      <w:pPr>
        <w:spacing w:after="5" w:line="266" w:lineRule="auto"/>
        <w:ind w:left="-5" w:hanging="10"/>
      </w:pPr>
      <w:r>
        <w:rPr>
          <w:rFonts w:ascii="Consolas" w:eastAsia="Consolas" w:cs="Consolas" w:hAnsi="Consolas"/>
          <w:sz w:val="21"/>
        </w:rPr>
        <w:t xml:space="preserve">        printf("Element '%s' is present at index %d in the linked list.\n", target, result); </w:t>
      </w:r>
    </w:p>
    <w:p>
      <w:pPr>
        <w:spacing w:after="5" w:line="266" w:lineRule="auto"/>
        <w:ind w:left="-5" w:right="4849" w:hanging="10"/>
      </w:pPr>
      <w:r>
        <w:rPr>
          <w:rFonts w:ascii="Consolas" w:eastAsia="Consolas" w:cs="Consolas" w:hAnsi="Consolas"/>
          <w:sz w:val="21"/>
        </w:rPr>
        <w:t xml:space="preserve">          struct Node* current = head;     while (current != NULL) {         struct Node* temp = current;         current = current-&gt;next;         free(temp); </w:t>
      </w:r>
    </w:p>
    <w:p>
      <w:pPr>
        <w:spacing w:after="5" w:line="266" w:lineRule="auto"/>
        <w:ind w:left="-5" w:right="8307" w:hanging="10"/>
      </w:pPr>
      <w:r>
        <w:rPr>
          <w:rFonts w:ascii="Consolas" w:eastAsia="Consolas" w:cs="Consolas" w:hAnsi="Consolas"/>
          <w:sz w:val="21"/>
        </w:rPr>
        <w:t xml:space="preserve">    } 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    return 0; </w:t>
      </w:r>
    </w:p>
    <w:p>
      <w:pPr>
        <w:spacing w:after="5" w:line="266" w:lineRule="auto"/>
        <w:ind w:left="-5" w:right="4614" w:hanging="10"/>
      </w:pPr>
      <w:r>
        <w:rPr>
          <w:rFonts w:ascii="Consolas" w:eastAsia="Consolas" w:cs="Consolas" w:hAnsi="Consolas"/>
          <w:sz w:val="21"/>
        </w:rPr>
        <w:t xml:space="preserve">} </w:t>
      </w:r>
    </w:p>
    <w:p>
      <w:pPr>
        <w:spacing w:after="158"/>
      </w:pPr>
      <w:r>
        <w:t xml:space="preserve"> </w:t>
      </w:r>
    </w:p>
    <w:p>
      <w:pPr>
        <w:ind w:left="-5" w:right="4126" w:hanging="10"/>
      </w:pPr>
      <w:r>
        <w:t xml:space="preserve">Output : </w:t>
      </w:r>
    </w:p>
    <w:p>
      <w:pPr>
        <w:spacing w:after="177"/>
      </w:pPr>
      <w:r>
        <w:rPr>
          <w:b/>
        </w:rPr>
        <w:t xml:space="preserve">Element 'kiwi' is present at index 6 in the linked list. </w:t>
      </w:r>
    </w:p>
    <w:p>
      <w:pPr>
        <w:spacing w:after="0"/>
      </w:pPr>
      <w:r>
        <w:rPr>
          <w:rFonts w:ascii="Cambria" w:eastAsia="Cambria" w:cs="Cambria" w:hAnsi="Cambria"/>
          <w:sz w:val="24"/>
        </w:rPr>
        <w:t xml:space="preserve"> </w:t>
      </w:r>
    </w:p>
    <w:sectPr>
      <w:footerReference w:type="default" r:id="rId7"/>
      <w:footerReference w:type="even" r:id="rId8"/>
      <w:footerReference w:type="first" r:id="rId9"/>
      <w:pgSz w:w="11906" w:h="16838"/>
      <w:pgMar w:top="1481" w:right="1465" w:bottom="1787" w:left="1440" w:header="720" w:footer="64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Rounded MT">
    <w:altName w:val="Arial"/>
    <w:panose1 w:val="00000000000000000000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">
    <w:altName w:val="Cambria"/>
    <w:panose1 w:val="00000000000000000000"/>
    <w:charset w:val="00"/>
    <w:family w:val="roman"/>
    <w:pitch w:val="variable"/>
  </w:font>
  <w:font w:name="Franklin Gothic">
    <w:altName w:val="Cambria"/>
    <w:panose1 w:val="00000000000000000000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/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spacing w:after="0"/>
    </w:pP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15" behindDoc="0" locked="0" layoutInCell="1" hidden="0" allowOverlap="1">
              <wp:simplePos x="0" y="0"/>
              <wp:positionH relativeFrom="page">
                <wp:posOffset>9525</wp:posOffset>
              </wp:positionH>
              <wp:positionV relativeFrom="page">
                <wp:posOffset>9678670</wp:posOffset>
              </wp:positionV>
              <wp:extent cx="7534276" cy="612719"/>
              <wp:effectExtent l="0" t="0" r="0" b="0"/>
              <wp:wrapSquare wrapText="bothSides"/>
              <wp:docPr id="6" name="组合 6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7" name="组合 7"/>
                    <wpg:cNvGrpSpPr/>
                    <wpg:grpSpPr>
                      <a:xfrm rot="0">
                        <a:off x="0" y="0"/>
                        <a:ext cx="7534276" cy="612719"/>
                        <a:chOff x="0" y="0"/>
                        <a:chExt cx="7534276" cy="61271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8" name="矩形 8"/>
                      <wps:cNvSpPr/>
                      <wps:spPr>
                        <a:xfrm rot="0">
                          <a:off x="905109" y="80842"/>
                          <a:ext cx="113471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">
                        <w:txbxContent>
                          <w:p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 rot="0">
                          <a:off x="1758518" y="80842"/>
                          <a:ext cx="101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 rot="0">
                          <a:off x="1834719" y="80842"/>
                          <a:ext cx="1253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3">
                        <w:txbxContent>
                          <w:p>
                            <w:r>
                              <w:t xml:space="preserve">y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矩形 14"/>
                      <wps:cNvSpPr/>
                      <wps:spPr>
                        <a:xfrm rot="0">
                          <a:off x="1929219" y="80842"/>
                          <a:ext cx="733408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5">
                        <w:txbxContent>
                          <w:p>
                            <w:r>
                              <w:t>Sangam 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 rot="0">
                          <a:off x="2481326" y="80842"/>
                          <a:ext cx="443604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r>
                              <w:t xml:space="preserve">umar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矩形 18"/>
                      <wps:cNvSpPr/>
                      <wps:spPr>
                        <a:xfrm rot="0">
                          <a:off x="2813528" y="80842"/>
                          <a:ext cx="9290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9">
                        <w:txbxContent>
                          <w:p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 rot="0">
                          <a:off x="2883630" y="80842"/>
                          <a:ext cx="422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1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 rot="0">
                          <a:off x="2914130" y="80842"/>
                          <a:ext cx="378003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3">
                        <w:txbxContent>
                          <w:p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矩形 24"/>
                      <wps:cNvSpPr/>
                      <wps:spPr>
                        <a:xfrm rot="0">
                          <a:off x="3198732" y="80842"/>
                          <a:ext cx="17960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5">
                        <w:txbxContent>
                          <w:p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 rot="0">
                          <a:off x="3334334" y="80842"/>
                          <a:ext cx="94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7">
                        <w:txbxContent>
                          <w:p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矩形 28"/>
                      <wps:cNvSpPr/>
                      <wps:spPr>
                        <a:xfrm rot="0">
                          <a:off x="3404834" y="80842"/>
                          <a:ext cx="946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9">
                        <w:txbxContent>
                          <w:p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矩形 30"/>
                      <wps:cNvSpPr/>
                      <wps:spPr>
                        <a:xfrm rot="0">
                          <a:off x="3476434" y="80842"/>
                          <a:ext cx="94602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1">
                        <w:txbxContent>
                          <w:p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矩形 32"/>
                      <wps:cNvSpPr/>
                      <wps:spPr>
                        <a:xfrm rot="0">
                          <a:off x="3546636" y="80842"/>
                          <a:ext cx="94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3">
                        <w:txbxContent>
                          <w:p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矩形 34"/>
                      <wps:cNvSpPr/>
                      <wps:spPr>
                        <a:xfrm rot="0">
                          <a:off x="3618236" y="80842"/>
                          <a:ext cx="187803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5">
                        <w:txbxContent>
                          <w:p>
                            <w:r>
                              <w:rPr>
                                <w:i/>
                              </w:rPr>
                              <w:t>94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 rot="0">
                          <a:off x="3758438" y="80842"/>
                          <a:ext cx="42099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7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矩形 38"/>
                      <wps:cNvSpPr/>
                      <wps:spPr>
                        <a:xfrm rot="0">
                          <a:off x="905109" y="251631"/>
                          <a:ext cx="841008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9">
                        <w:txbxContent>
                          <w:p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矩形 40"/>
                      <wps:cNvSpPr/>
                      <wps:spPr>
                        <a:xfrm rot="0">
                          <a:off x="1537515" y="251631"/>
                          <a:ext cx="571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1">
                        <w:txbxContent>
                          <w:p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矩形 42"/>
                      <wps:cNvSpPr/>
                      <wps:spPr>
                        <a:xfrm rot="0">
                          <a:off x="1580216" y="251631"/>
                          <a:ext cx="605106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3">
                        <w:txbxContent>
                          <w:p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矩形 44"/>
                      <wps:cNvSpPr/>
                      <wps:spPr>
                        <a:xfrm rot="0">
                          <a:off x="2034420" y="251631"/>
                          <a:ext cx="94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5">
                        <w:txbxContent>
                          <w:p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矩形 46"/>
                      <wps:cNvSpPr/>
                      <wps:spPr>
                        <a:xfrm rot="0">
                          <a:off x="2104522" y="251631"/>
                          <a:ext cx="421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7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矩形 48"/>
                      <wps:cNvSpPr/>
                      <wps:spPr>
                        <a:xfrm rot="0">
                          <a:off x="905109" y="422721"/>
                          <a:ext cx="422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9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矩形 50"/>
                      <wps:cNvSpPr/>
                      <wps:spPr>
                        <a:xfrm rot="0">
                          <a:off x="3770638" y="422721"/>
                          <a:ext cx="4210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51">
                        <w:txbxContent>
                          <w:p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矩形 52"/>
                      <wps:cNvSpPr/>
                      <wps:spPr>
                        <a:xfrm rot="0">
                          <a:off x="7047871" y="365190"/>
                          <a:ext cx="120302" cy="24162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53"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矩形 54"/>
                      <wps:cNvSpPr/>
                      <wps:spPr>
                        <a:xfrm rot="0">
                          <a:off x="7137772" y="365190"/>
                          <a:ext cx="53600" cy="24162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55">
                        <w:txbxContent>
                          <w:p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曲线 56"/>
                      <wps:cNvSpPr/>
                      <wps:spPr>
                        <a:xfrm rot="0">
                          <a:off x="6932071" y="297355"/>
                          <a:ext cx="323403" cy="183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7" name="曲线 57"/>
                      <wps:cNvSpPr/>
                      <wps:spPr>
                        <a:xfrm rot="0">
                          <a:off x="6932071" y="556891"/>
                          <a:ext cx="323403" cy="45723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8" name="曲线 58"/>
                      <wps:cNvSpPr/>
                      <wps:spPr>
                        <a:xfrm rot="0">
                          <a:off x="0" y="0"/>
                          <a:ext cx="7534276" cy="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59" o:spid="_x0000_s59" coordorigin="15,15241" coordsize="11865,964" style="position:absolute;&#10;margin-left:0.75pt;&#10;margin-top:762.1pt;&#10;width:593.2501pt;&#10;height:48.245632pt;&#10;z-index:15;&#10;mso-position-horizontal:absolute;&#10;mso-position-horizontal-relative:page;&#10;mso-position-vertical:absolute;&#10;mso-position-vertical-relative:page;&#10;mso-wrap-distance-left:8.999863pt;&#10;mso-wrap-distance-right:8.999863pt;">
              <v:rect type="#_x0000_t1" id="矩形 60" o:spid="_x0000_s60" style="position:absolute;&#10;left:1440;&#10;top:15369;&#10;width:1786;&#10;height:299;&#10;mso-wrap-style:square;" filled="f" stroked="f" strokeweight="1.0pt">
                <v:textbox id="850" inset="0mm,0mm,0mm,0mm" o:insetmode="custom" style="layout-flow:horizontal;&#10;v-text-anchor:top;">
                  <w:txbxContent>
                    <w:p>
                      <w:r>
                        <w:t xml:space="preserve">File Submitted </w:t>
                      </w:r>
                    </w:p>
                  </w:txbxContent>
                </v:textbox>
                <v:stroke color="#000000"/>
              </v:rect>
              <v:rect type="#_x0000_t1" id="矩形 61" o:spid="_x0000_s61" style="position:absolute;&#10;left:2784;&#10;top:15369;&#10;width:159;&#10;height:299;&#10;mso-wrap-style:square;" filled="f" stroked="f" strokeweight="1.0pt">
                <v:textbox id="851" inset="0mm,0mm,0mm,0mm" o:insetmode="custom" style="layout-flow:horizontal;&#10;v-text-anchor:top;">
                  <w:txbxContent>
                    <w:p>
                      <w:r>
                        <w:t>B</w:t>
                      </w:r>
                    </w:p>
                  </w:txbxContent>
                </v:textbox>
                <v:stroke color="#000000"/>
              </v:rect>
              <v:rect type="#_x0000_t1" id="矩形 62" o:spid="_x0000_s62" style="position:absolute;&#10;left:2904;&#10;top:15369;&#10;width:197;&#10;height:299;&#10;mso-wrap-style:square;" filled="f" stroked="f" strokeweight="1.0pt">
                <v:textbox id="852" inset="0mm,0mm,0mm,0mm" o:insetmode="custom" style="layout-flow:horizontal;&#10;v-text-anchor:top;">
                  <w:txbxContent>
                    <w:p>
                      <w:r>
                        <w:t xml:space="preserve">y </w:t>
                      </w:r>
                    </w:p>
                  </w:txbxContent>
                </v:textbox>
                <v:stroke color="#000000"/>
              </v:rect>
              <v:rect type="#_x0000_t1" id="矩形 63" o:spid="_x0000_s63" style="position:absolute;&#10;left:3053;&#10;top:15369;&#10;width:1154;&#10;height:299;&#10;mso-wrap-style:square;" filled="f" stroked="f" strokeweight="1.0pt">
                <v:textbox id="853" inset="0mm,0mm,0mm,0mm" o:insetmode="custom" style="layout-flow:horizontal;&#10;v-text-anchor:top;">
                  <w:txbxContent>
                    <w:p>
                      <w:r>
                        <w:t>Sangam K</w:t>
                      </w:r>
                    </w:p>
                  </w:txbxContent>
                </v:textbox>
                <v:stroke color="#000000"/>
              </v:rect>
              <v:rect type="#_x0000_t1" id="矩形 64" o:spid="_x0000_s64" style="position:absolute;&#10;left:3922;&#10;top:15369;&#10;width:698;&#10;height:299;&#10;mso-wrap-style:square;" filled="f" stroked="f" strokeweight="1.0pt">
                <v:textbox id="854" inset="0mm,0mm,0mm,0mm" o:insetmode="custom" style="layout-flow:horizontal;&#10;v-text-anchor:top;">
                  <w:txbxContent>
                    <w:p>
                      <w:r>
                        <w:t xml:space="preserve">umar </w:t>
                      </w:r>
                    </w:p>
                  </w:txbxContent>
                </v:textbox>
                <v:stroke color="#000000"/>
              </v:rect>
              <v:rect type="#_x0000_t1" id="矩形 65" o:spid="_x0000_s65" style="position:absolute;&#10;left:4445;&#10;top:15369;&#10;width:146;&#10;height:299;&#10;mso-wrap-style:square;" filled="f" stroked="f" strokeweight="1.0pt">
                <v:textbox id="855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  <v:stroke color="#000000"/>
              </v:rect>
              <v:rect type="#_x0000_t1" id="矩形 66" o:spid="_x0000_s66" style="position:absolute;&#10;left:4556;&#10;top:15369;&#10;width:66;&#10;height:299;&#10;mso-wrap-style:square;" filled="f" stroked="f" strokeweight="1.0pt">
                <v:textbox id="856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67" o:spid="_x0000_s67" style="position:absolute;&#10;left:4604;&#10;top:15369;&#10;width:595;&#10;height:299;&#10;mso-wrap-style:square;" filled="f" stroked="f" strokeweight="1.0pt">
                <v:textbox id="857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  <v:stroke color="#000000"/>
              </v:rect>
              <v:rect type="#_x0000_t1" id="矩形 68" o:spid="_x0000_s68" style="position:absolute;&#10;left:5052;&#10;top:15369;&#10;width:282;&#10;height:299;&#10;mso-wrap-style:square;" filled="f" stroked="f" strokeweight="1.0pt">
                <v:textbox id="858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  <v:stroke color="#000000"/>
              </v:rect>
              <v:rect type="#_x0000_t1" id="矩形 69" o:spid="_x0000_s69" style="position:absolute;&#10;left:5265;&#10;top:15369;&#10;width:148;&#10;height:299;&#10;mso-wrap-style:square;" filled="f" stroked="f" strokeweight="1.0pt">
                <v:textbox id="859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  <v:stroke color="#000000"/>
              </v:rect>
              <v:rect type="#_x0000_t1" id="矩形 70" o:spid="_x0000_s70" style="position:absolute;&#10;left:5376;&#10;top:15369;&#10;width:148;&#10;height:299;&#10;mso-wrap-style:square;" filled="f" stroked="f" strokeweight="1.0pt">
                <v:textbox id="860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  <v:stroke color="#000000"/>
              </v:rect>
              <v:rect type="#_x0000_t1" id="矩形 71" o:spid="_x0000_s71" style="position:absolute;&#10;left:5489;&#10;top:15369;&#10;width:148;&#10;height:299;&#10;mso-wrap-style:square;" filled="f" stroked="f" strokeweight="1.0pt">
                <v:textbox id="861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  <v:stroke color="#000000"/>
              </v:rect>
              <v:rect type="#_x0000_t1" id="矩形 72" o:spid="_x0000_s72" style="position:absolute;&#10;left:5600;&#10;top:15369;&#10;width:148;&#10;height:299;&#10;mso-wrap-style:square;" filled="f" stroked="f" strokeweight="1.0pt">
                <v:textbox id="862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  <v:stroke color="#000000"/>
              </v:rect>
              <v:rect type="#_x0000_t1" id="矩形 73" o:spid="_x0000_s73" style="position:absolute;&#10;left:5713;&#10;top:15369;&#10;width:295;&#10;height:299;&#10;mso-wrap-style:square;" filled="f" stroked="f" strokeweight="1.0pt">
                <v:textbox id="863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94</w:t>
                      </w:r>
                    </w:p>
                  </w:txbxContent>
                </v:textbox>
                <v:stroke color="#000000"/>
              </v:rect>
              <v:rect type="#_x0000_t1" id="矩形 74" o:spid="_x0000_s74" style="position:absolute;&#10;left:5933;&#10;top:15369;&#10;width:66;&#10;height:299;&#10;mso-wrap-style:square;" filled="f" stroked="f" strokeweight="1.0pt">
                <v:textbox id="864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75" o:spid="_x0000_s75" style="position:absolute;&#10;left:1440;&#10;top:15638;&#10;width:1324;&#10;height:299;&#10;mso-wrap-style:square;" filled="f" stroked="f" strokeweight="1.0pt">
                <v:textbox id="865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  <v:stroke color="#000000"/>
              </v:rect>
              <v:rect type="#_x0000_t1" id="矩形 76" o:spid="_x0000_s76" style="position:absolute;&#10;left:2436;&#10;top:15638;&#10;width:89;&#10;height:299;&#10;mso-wrap-style:square;" filled="f" stroked="f" strokeweight="1.0pt">
                <v:textbox id="866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  <v:stroke color="#000000"/>
              </v:rect>
              <v:rect type="#_x0000_t1" id="矩形 77" o:spid="_x0000_s77" style="position:absolute;&#10;left:2503;&#10;top:15638;&#10;width:952;&#10;height:299;&#10;mso-wrap-style:square;" filled="f" stroked="f" strokeweight="1.0pt">
                <v:textbox id="867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  <v:stroke color="#000000"/>
              </v:rect>
              <v:rect type="#_x0000_t1" id="矩形 78" o:spid="_x0000_s78" style="position:absolute;&#10;left:3218;&#10;top:15638;&#10;width:148;&#10;height:299;&#10;mso-wrap-style:square;" filled="f" stroked="f" strokeweight="1.0pt">
                <v:textbox id="868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  <v:stroke color="#000000"/>
              </v:rect>
              <v:rect type="#_x0000_t1" id="矩形 79" o:spid="_x0000_s79" style="position:absolute;&#10;left:3329;&#10;top:15638;&#10;width:66;&#10;height:299;&#10;mso-wrap-style:square;" filled="f" stroked="f" strokeweight="1.0pt">
                <v:textbox id="869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80" o:spid="_x0000_s80" style="position:absolute;&#10;left:1440;&#10;top:15907;&#10;width:66;&#10;height:299;&#10;mso-wrap-style:square;" filled="f" stroked="f" strokeweight="1.0pt">
                <v:textbox id="870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81" o:spid="_x0000_s81" style="position:absolute;&#10;left:5953;&#10;top:15907;&#10;width:66;&#10;height:299;&#10;mso-wrap-style:square;" filled="f" stroked="f" strokeweight="1.0pt">
                <v:textbox id="871" inset="0mm,0mm,0mm,0mm" o:insetmode="custom" style="layout-flow:horizontal;&#10;v-text-anchor:top;">
                  <w:txbxContent>
                    <w:p>
                      <w: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82" o:spid="_x0000_s82" style="position:absolute;&#10;left:11114;&#10;top:15817;&#10;width:189;&#10;height:380;&#10;mso-wrap-style:square;" filled="f" stroked="f" strokeweight="1.0pt">
                <v:textbox id="872" inset="0mm,0mm,0mm,0mm" o:insetmode="custom" style="layout-flow:horizontal;&#10;v-text-anchor:top;">
                  <w:txbxContent>
                    <w:p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v:stroke color="#000000"/>
              </v:rect>
              <v:rect type="#_x0000_t1" id="矩形 83" o:spid="_x0000_s83" style="position:absolute;&#10;left:11255;&#10;top:15817;&#10;width:84;&#10;height:380;&#10;mso-wrap-style:square;" filled="f" stroked="f" strokeweight="1.0pt">
                <v:textbox id="873" inset="0mm,0mm,0mm,0mm" o:insetmode="custom" style="layout-flow:horizontal;&#10;v-text-anchor:top;">
                  <w:txbxContent>
                    <w:p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0" id="曲线 84" o:spid="_x0000_s84" coordsize="509,28" path="m,l509,l509,28l,28l,e" style="position:absolute;&#10;left:10931;&#10;top:15710;&#10;width:509;&#10;height:28;" fillcolor="#A5A5A5" stroked="f" strokeweight="1.0pt">
                <v:stroke color="#000000"/>
              </v:shape>
              <v:shape type="#_x0000_t0" id="曲线 85" o:spid="_x0000_s85" coordsize="509,72" path="m,l509,l509,72l,72l,e" style="position:absolute;&#10;left:10931;&#10;top:16118;&#10;width:509;&#10;height:72;" fillcolor="#A5A5A5" stroked="f" strokeweight="1.0pt">
                <v:stroke color="#000000"/>
              </v:shape>
              <v:shape type="#_x0000_t0" id="曲线 86" o:spid="_x0000_s86" coordsize="11865,0" path="m,l11865,e" style="position:absolute;&#10;left:15;&#10;top:15241;&#10;width:11865;&#10;height:0;" filled="f" stroked="t" strokeweight="0.5pt">
                <v:stroke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16" behindDoc="0" locked="0" layoutInCell="1" hidden="0" allowOverlap="1">
              <wp:simplePos x="0" y="0"/>
              <wp:positionH relativeFrom="page">
                <wp:posOffset>9525</wp:posOffset>
              </wp:positionH>
              <wp:positionV relativeFrom="page">
                <wp:posOffset>9678670</wp:posOffset>
              </wp:positionV>
              <wp:extent cx="7534276" cy="612719"/>
              <wp:effectExtent l="0" t="0" r="0" b="0"/>
              <wp:wrapSquare wrapText="bothSides"/>
              <wp:docPr id="87" name="组合 87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88" name="组合 88"/>
                    <wpg:cNvGrpSpPr/>
                    <wpg:grpSpPr>
                      <a:xfrm rot="0">
                        <a:off x="0" y="0"/>
                        <a:ext cx="7534276" cy="612719"/>
                        <a:chOff x="0" y="0"/>
                        <a:chExt cx="7534276" cy="61271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89" name="矩形 89"/>
                      <wps:cNvSpPr/>
                      <wps:spPr>
                        <a:xfrm rot="0">
                          <a:off x="905109" y="80842"/>
                          <a:ext cx="113471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0">
                        <w:txbxContent>
                          <w:p>
                            <w:r>
                              <w:t xml:space="preserve">File Submitted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矩形 91"/>
                      <wps:cNvSpPr/>
                      <wps:spPr>
                        <a:xfrm rot="0">
                          <a:off x="1758518" y="80842"/>
                          <a:ext cx="101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2"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93" name="矩形 93"/>
                      <wps:cNvSpPr/>
                      <wps:spPr>
                        <a:xfrm rot="0">
                          <a:off x="1834719" y="80842"/>
                          <a:ext cx="1253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4">
                        <w:txbxContent>
                          <w:p>
                            <w:r>
                              <w:t xml:space="preserve">y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矩形 95"/>
                      <wps:cNvSpPr/>
                      <wps:spPr>
                        <a:xfrm rot="0">
                          <a:off x="1929219" y="80842"/>
                          <a:ext cx="733408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6">
                        <w:txbxContent>
                          <w:p>
                            <w:r>
                              <w:t>Sangam 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矩形 97"/>
                      <wps:cNvSpPr/>
                      <wps:spPr>
                        <a:xfrm rot="0">
                          <a:off x="2481326" y="80842"/>
                          <a:ext cx="443604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98">
                        <w:txbxContent>
                          <w:p>
                            <w:r>
                              <w:t xml:space="preserve">umar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矩形 99"/>
                      <wps:cNvSpPr/>
                      <wps:spPr>
                        <a:xfrm rot="0">
                          <a:off x="2813528" y="80842"/>
                          <a:ext cx="9290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00">
                        <w:txbxContent>
                          <w:p>
                            <w:r>
                              <w:rPr>
                                <w:i/>
                              </w:rPr>
                              <w:t>–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01" name="矩形 101"/>
                      <wps:cNvSpPr/>
                      <wps:spPr>
                        <a:xfrm rot="0">
                          <a:off x="2883630" y="80842"/>
                          <a:ext cx="422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02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03" name="矩形 103"/>
                      <wps:cNvSpPr/>
                      <wps:spPr>
                        <a:xfrm rot="0">
                          <a:off x="2914130" y="80842"/>
                          <a:ext cx="378003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04">
                        <w:txbxContent>
                          <w:p>
                            <w:r>
                              <w:rPr>
                                <w:i/>
                              </w:rPr>
                              <w:t>0902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05" name="矩形 105"/>
                      <wps:cNvSpPr/>
                      <wps:spPr>
                        <a:xfrm rot="0">
                          <a:off x="3198732" y="80842"/>
                          <a:ext cx="17960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06">
                        <w:txbxContent>
                          <w:p>
                            <w:r>
                              <w:rPr>
                                <w:i/>
                              </w:rPr>
                              <w:t>CS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07" name="矩形 107"/>
                      <wps:cNvSpPr/>
                      <wps:spPr>
                        <a:xfrm rot="0">
                          <a:off x="3334334" y="80842"/>
                          <a:ext cx="94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08">
                        <w:txbxContent>
                          <w:p>
                            <w:r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09" name="矩形 109"/>
                      <wps:cNvSpPr/>
                      <wps:spPr>
                        <a:xfrm rot="0">
                          <a:off x="3404834" y="80842"/>
                          <a:ext cx="946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0">
                        <w:txbxContent>
                          <w:p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11" name="矩形 111"/>
                      <wps:cNvSpPr/>
                      <wps:spPr>
                        <a:xfrm rot="0">
                          <a:off x="3476434" y="80842"/>
                          <a:ext cx="94602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2">
                        <w:txbxContent>
                          <w:p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13" name="矩形 113"/>
                      <wps:cNvSpPr/>
                      <wps:spPr>
                        <a:xfrm rot="0">
                          <a:off x="3546636" y="80842"/>
                          <a:ext cx="94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4">
                        <w:txbxContent>
                          <w:p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15" name="矩形 115"/>
                      <wps:cNvSpPr/>
                      <wps:spPr>
                        <a:xfrm rot="0">
                          <a:off x="3618236" y="80842"/>
                          <a:ext cx="187803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6">
                        <w:txbxContent>
                          <w:p>
                            <w:r>
                              <w:rPr>
                                <w:i/>
                              </w:rPr>
                              <w:t>94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17" name="矩形 117"/>
                      <wps:cNvSpPr/>
                      <wps:spPr>
                        <a:xfrm rot="0">
                          <a:off x="3758438" y="80842"/>
                          <a:ext cx="42099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8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19" name="矩形 119"/>
                      <wps:cNvSpPr/>
                      <wps:spPr>
                        <a:xfrm rot="0">
                          <a:off x="905109" y="251631"/>
                          <a:ext cx="841008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20">
                        <w:txbxContent>
                          <w:p>
                            <w:r>
                              <w:rPr>
                                <w:i/>
                              </w:rPr>
                              <w:t>Session: Jul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21" name="矩形 121"/>
                      <wps:cNvSpPr/>
                      <wps:spPr>
                        <a:xfrm rot="0">
                          <a:off x="1537515" y="251631"/>
                          <a:ext cx="571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22">
                        <w:txbxContent>
                          <w:p>
                            <w:r>
                              <w:rPr>
                                <w:i/>
                              </w:rPr>
                              <w:t>-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23" name="矩形 123"/>
                      <wps:cNvSpPr/>
                      <wps:spPr>
                        <a:xfrm rot="0">
                          <a:off x="1580216" y="251631"/>
                          <a:ext cx="605106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24">
                        <w:txbxContent>
                          <w:p>
                            <w:r>
                              <w:rPr>
                                <w:i/>
                              </w:rPr>
                              <w:t>Dec 202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矩形 125"/>
                      <wps:cNvSpPr/>
                      <wps:spPr>
                        <a:xfrm rot="0">
                          <a:off x="2034420" y="251631"/>
                          <a:ext cx="945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26">
                        <w:txbxContent>
                          <w:p>
                            <w:r>
                              <w:rPr>
                                <w:i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矩形 127"/>
                      <wps:cNvSpPr/>
                      <wps:spPr>
                        <a:xfrm rot="0">
                          <a:off x="2104522" y="251631"/>
                          <a:ext cx="421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28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29" name="矩形 129"/>
                      <wps:cNvSpPr/>
                      <wps:spPr>
                        <a:xfrm rot="0">
                          <a:off x="905109" y="422721"/>
                          <a:ext cx="42200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30">
                        <w:txbxContent>
                          <w:p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31" name="矩形 131"/>
                      <wps:cNvSpPr/>
                      <wps:spPr>
                        <a:xfrm rot="0">
                          <a:off x="3770638" y="422721"/>
                          <a:ext cx="42101" cy="189998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32">
                        <w:txbxContent>
                          <w:p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33" name="矩形 133"/>
                      <wps:cNvSpPr/>
                      <wps:spPr>
                        <a:xfrm rot="0">
                          <a:off x="7047871" y="365190"/>
                          <a:ext cx="120302" cy="24162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34"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35" name="矩形 135"/>
                      <wps:cNvSpPr/>
                      <wps:spPr>
                        <a:xfrm rot="0">
                          <a:off x="7137772" y="365190"/>
                          <a:ext cx="53600" cy="24162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36">
                        <w:txbxContent>
                          <w:p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  <wps:wsp>
                      <wps:cNvPr id="137" name="曲线 137"/>
                      <wps:cNvSpPr/>
                      <wps:spPr>
                        <a:xfrm rot="0">
                          <a:off x="6932071" y="297355"/>
                          <a:ext cx="323403" cy="183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8" name="曲线 138"/>
                      <wps:cNvSpPr/>
                      <wps:spPr>
                        <a:xfrm rot="0">
                          <a:off x="6932071" y="556891"/>
                          <a:ext cx="323403" cy="45723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9" name="曲线 139"/>
                      <wps:cNvSpPr/>
                      <wps:spPr>
                        <a:xfrm rot="0">
                          <a:off x="0" y="0"/>
                          <a:ext cx="7534276" cy="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40" o:spid="_x0000_s140" coordorigin="15,15241" coordsize="11865,964" style="position:absolute;&#10;margin-left:0.75pt;&#10;margin-top:762.1pt;&#10;width:593.2501pt;&#10;height:48.245632pt;&#10;z-index:16;&#10;mso-position-horizontal:absolute;&#10;mso-position-horizontal-relative:page;&#10;mso-position-vertical:absolute;&#10;mso-position-vertical-relative:page;&#10;mso-wrap-distance-left:8.999863pt;&#10;mso-wrap-distance-right:8.999863pt;">
              <v:rect type="#_x0000_t1" id="矩形 141" o:spid="_x0000_s141" style="position:absolute;&#10;left:1440;&#10;top:15369;&#10;width:1786;&#10;height:299;&#10;mso-wrap-style:square;" filled="f" stroked="f" strokeweight="1.0pt">
                <v:textbox id="874" inset="0mm,0mm,0mm,0mm" o:insetmode="custom" style="layout-flow:horizontal;&#10;v-text-anchor:top;">
                  <w:txbxContent>
                    <w:p>
                      <w:r>
                        <w:t xml:space="preserve">File Submitted </w:t>
                      </w:r>
                    </w:p>
                  </w:txbxContent>
                </v:textbox>
                <v:stroke color="#000000"/>
              </v:rect>
              <v:rect type="#_x0000_t1" id="矩形 142" o:spid="_x0000_s142" style="position:absolute;&#10;left:2784;&#10;top:15369;&#10;width:159;&#10;height:299;&#10;mso-wrap-style:square;" filled="f" stroked="f" strokeweight="1.0pt">
                <v:textbox id="875" inset="0mm,0mm,0mm,0mm" o:insetmode="custom" style="layout-flow:horizontal;&#10;v-text-anchor:top;">
                  <w:txbxContent>
                    <w:p>
                      <w:r>
                        <w:t>B</w:t>
                      </w:r>
                    </w:p>
                  </w:txbxContent>
                </v:textbox>
                <v:stroke color="#000000"/>
              </v:rect>
              <v:rect type="#_x0000_t1" id="矩形 143" o:spid="_x0000_s143" style="position:absolute;&#10;left:2904;&#10;top:15369;&#10;width:197;&#10;height:299;&#10;mso-wrap-style:square;" filled="f" stroked="f" strokeweight="1.0pt">
                <v:textbox id="876" inset="0mm,0mm,0mm,0mm" o:insetmode="custom" style="layout-flow:horizontal;&#10;v-text-anchor:top;">
                  <w:txbxContent>
                    <w:p>
                      <w:r>
                        <w:t xml:space="preserve">y </w:t>
                      </w:r>
                    </w:p>
                  </w:txbxContent>
                </v:textbox>
                <v:stroke color="#000000"/>
              </v:rect>
              <v:rect type="#_x0000_t1" id="矩形 144" o:spid="_x0000_s144" style="position:absolute;&#10;left:3053;&#10;top:15369;&#10;width:1154;&#10;height:299;&#10;mso-wrap-style:square;" filled="f" stroked="f" strokeweight="1.0pt">
                <v:textbox id="877" inset="0mm,0mm,0mm,0mm" o:insetmode="custom" style="layout-flow:horizontal;&#10;v-text-anchor:top;">
                  <w:txbxContent>
                    <w:p>
                      <w:r>
                        <w:t>Sangam K</w:t>
                      </w:r>
                    </w:p>
                  </w:txbxContent>
                </v:textbox>
                <v:stroke color="#000000"/>
              </v:rect>
              <v:rect type="#_x0000_t1" id="矩形 145" o:spid="_x0000_s145" style="position:absolute;&#10;left:3922;&#10;top:15369;&#10;width:698;&#10;height:299;&#10;mso-wrap-style:square;" filled="f" stroked="f" strokeweight="1.0pt">
                <v:textbox id="878" inset="0mm,0mm,0mm,0mm" o:insetmode="custom" style="layout-flow:horizontal;&#10;v-text-anchor:top;">
                  <w:txbxContent>
                    <w:p>
                      <w:r>
                        <w:t xml:space="preserve">umar </w:t>
                      </w:r>
                    </w:p>
                  </w:txbxContent>
                </v:textbox>
                <v:stroke color="#000000"/>
              </v:rect>
              <v:rect type="#_x0000_t1" id="矩形 146" o:spid="_x0000_s146" style="position:absolute;&#10;left:4445;&#10;top:15369;&#10;width:146;&#10;height:299;&#10;mso-wrap-style:square;" filled="f" stroked="f" strokeweight="1.0pt">
                <v:textbox id="879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–</w:t>
                      </w:r>
                    </w:p>
                  </w:txbxContent>
                </v:textbox>
                <v:stroke color="#000000"/>
              </v:rect>
              <v:rect type="#_x0000_t1" id="矩形 147" o:spid="_x0000_s147" style="position:absolute;&#10;left:4556;&#10;top:15369;&#10;width:66;&#10;height:299;&#10;mso-wrap-style:square;" filled="f" stroked="f" strokeweight="1.0pt">
                <v:textbox id="880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148" o:spid="_x0000_s148" style="position:absolute;&#10;left:4604;&#10;top:15369;&#10;width:595;&#10;height:299;&#10;mso-wrap-style:square;" filled="f" stroked="f" strokeweight="1.0pt">
                <v:textbox id="881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0902</w:t>
                      </w:r>
                    </w:p>
                  </w:txbxContent>
                </v:textbox>
                <v:stroke color="#000000"/>
              </v:rect>
              <v:rect type="#_x0000_t1" id="矩形 149" o:spid="_x0000_s149" style="position:absolute;&#10;left:5052;&#10;top:15369;&#10;width:282;&#10;height:299;&#10;mso-wrap-style:square;" filled="f" stroked="f" strokeweight="1.0pt">
                <v:textbox id="882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CS</w:t>
                      </w:r>
                    </w:p>
                  </w:txbxContent>
                </v:textbox>
                <v:stroke color="#000000"/>
              </v:rect>
              <v:rect type="#_x0000_t1" id="矩形 150" o:spid="_x0000_s150" style="position:absolute;&#10;left:5265;&#10;top:15369;&#10;width:148;&#10;height:299;&#10;mso-wrap-style:square;" filled="f" stroked="f" strokeweight="1.0pt">
                <v:textbox id="883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2</w:t>
                      </w:r>
                    </w:p>
                  </w:txbxContent>
                </v:textbox>
                <v:stroke color="#000000"/>
              </v:rect>
              <v:rect type="#_x0000_t1" id="矩形 151" o:spid="_x0000_s151" style="position:absolute;&#10;left:5376;&#10;top:15369;&#10;width:148;&#10;height:299;&#10;mso-wrap-style:square;" filled="f" stroked="f" strokeweight="1.0pt">
                <v:textbox id="884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  <v:stroke color="#000000"/>
              </v:rect>
              <v:rect type="#_x0000_t1" id="矩形 152" o:spid="_x0000_s152" style="position:absolute;&#10;left:5489;&#10;top:15369;&#10;width:148;&#10;height:299;&#10;mso-wrap-style:square;" filled="f" stroked="f" strokeweight="1.0pt">
                <v:textbox id="885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  <v:stroke color="#000000"/>
              </v:rect>
              <v:rect type="#_x0000_t1" id="矩形 153" o:spid="_x0000_s153" style="position:absolute;&#10;left:5600;&#10;top:15369;&#10;width:148;&#10;height:299;&#10;mso-wrap-style:square;" filled="f" stroked="f" strokeweight="1.0pt">
                <v:textbox id="886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  <v:stroke color="#000000"/>
              </v:rect>
              <v:rect type="#_x0000_t1" id="矩形 154" o:spid="_x0000_s154" style="position:absolute;&#10;left:5713;&#10;top:15369;&#10;width:295;&#10;height:299;&#10;mso-wrap-style:square;" filled="f" stroked="f" strokeweight="1.0pt">
                <v:textbox id="887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94</w:t>
                      </w:r>
                    </w:p>
                  </w:txbxContent>
                </v:textbox>
                <v:stroke color="#000000"/>
              </v:rect>
              <v:rect type="#_x0000_t1" id="矩形 155" o:spid="_x0000_s155" style="position:absolute;&#10;left:5933;&#10;top:15369;&#10;width:66;&#10;height:299;&#10;mso-wrap-style:square;" filled="f" stroked="f" strokeweight="1.0pt">
                <v:textbox id="888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156" o:spid="_x0000_s156" style="position:absolute;&#10;left:1440;&#10;top:15638;&#10;width:1324;&#10;height:299;&#10;mso-wrap-style:square;" filled="f" stroked="f" strokeweight="1.0pt">
                <v:textbox id="889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Session: Jul</w:t>
                      </w:r>
                    </w:p>
                  </w:txbxContent>
                </v:textbox>
                <v:stroke color="#000000"/>
              </v:rect>
              <v:rect type="#_x0000_t1" id="矩形 157" o:spid="_x0000_s157" style="position:absolute;&#10;left:2436;&#10;top:15638;&#10;width:89;&#10;height:299;&#10;mso-wrap-style:square;" filled="f" stroked="f" strokeweight="1.0pt">
                <v:textbox id="890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-</w:t>
                      </w:r>
                    </w:p>
                  </w:txbxContent>
                </v:textbox>
                <v:stroke color="#000000"/>
              </v:rect>
              <v:rect type="#_x0000_t1" id="矩形 158" o:spid="_x0000_s158" style="position:absolute;&#10;left:2503;&#10;top:15638;&#10;width:952;&#10;height:299;&#10;mso-wrap-style:square;" filled="f" stroked="f" strokeweight="1.0pt">
                <v:textbox id="891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Dec 202</w:t>
                      </w:r>
                    </w:p>
                  </w:txbxContent>
                </v:textbox>
                <v:stroke color="#000000"/>
              </v:rect>
              <v:rect type="#_x0000_t1" id="矩形 159" o:spid="_x0000_s159" style="position:absolute;&#10;left:3218;&#10;top:15638;&#10;width:148;&#10;height:299;&#10;mso-wrap-style:square;" filled="f" stroked="f" strokeweight="1.0pt">
                <v:textbox id="892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  <v:stroke color="#000000"/>
              </v:rect>
              <v:rect type="#_x0000_t1" id="矩形 160" o:spid="_x0000_s160" style="position:absolute;&#10;left:3329;&#10;top:15638;&#10;width:66;&#10;height:299;&#10;mso-wrap-style:square;" filled="f" stroked="f" strokeweight="1.0pt">
                <v:textbox id="893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161" o:spid="_x0000_s161" style="position:absolute;&#10;left:1440;&#10;top:15907;&#10;width:66;&#10;height:299;&#10;mso-wrap-style:square;" filled="f" stroked="f" strokeweight="1.0pt">
                <v:textbox id="894" inset="0mm,0mm,0mm,0mm" o:insetmode="custom" style="layout-flow:horizontal;&#10;v-text-anchor:top;">
                  <w:txbxContent>
                    <w:p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162" o:spid="_x0000_s162" style="position:absolute;&#10;left:5953;&#10;top:15907;&#10;width:66;&#10;height:299;&#10;mso-wrap-style:square;" filled="f" stroked="f" strokeweight="1.0pt">
                <v:textbox id="895" inset="0mm,0mm,0mm,0mm" o:insetmode="custom" style="layout-flow:horizontal;&#10;v-text-anchor:top;">
                  <w:txbxContent>
                    <w:p>
                      <w:r>
                        <w:t xml:space="preserve"> </w:t>
                      </w:r>
                    </w:p>
                  </w:txbxContent>
                </v:textbox>
                <v:stroke color="#000000"/>
              </v:rect>
              <v:rect type="#_x0000_t1" id="矩形 163" o:spid="_x0000_s163" style="position:absolute;&#10;left:11114;&#10;top:15817;&#10;width:189;&#10;height:380;&#10;mso-wrap-style:square;" filled="f" stroked="f" strokeweight="1.0pt">
                <v:textbox id="896" inset="0mm,0mm,0mm,0mm" o:insetmode="custom" style="layout-flow:horizontal;&#10;v-text-anchor:top;">
                  <w:txbxContent>
                    <w:p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8"/>
                        </w:rPr>
                        <w:t>1</w:t>
                      </w:r>
                      <w:r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v:stroke color="#000000"/>
              </v:rect>
              <v:rect type="#_x0000_t1" id="矩形 164" o:spid="_x0000_s164" style="position:absolute;&#10;left:11255;&#10;top:15817;&#10;width:84;&#10;height:380;&#10;mso-wrap-style:square;" filled="f" stroked="f" strokeweight="1.0pt">
                <v:textbox id="897" inset="0mm,0mm,0mm,0mm" o:insetmode="custom" style="layout-flow:horizontal;&#10;v-text-anchor:top;">
                  <w:txbxContent>
                    <w:p>
                      <w:r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v:stroke color="#000000"/>
              </v:rect>
              <v:shape type="#_x0000_t0" id="曲线 165" o:spid="_x0000_s165" coordsize="509,28" path="m,l509,l509,28l,28l,e" style="position:absolute;&#10;left:10931;&#10;top:15710;&#10;width:509;&#10;height:28;" fillcolor="#A5A5A5" stroked="f" strokeweight="1.0pt">
                <v:stroke color="#000000"/>
              </v:shape>
              <v:shape type="#_x0000_t0" id="曲线 166" o:spid="_x0000_s166" coordsize="509,72" path="m,l509,l509,72l,72l,e" style="position:absolute;&#10;left:10931;&#10;top:16118;&#10;width:509;&#10;height:72;" fillcolor="#A5A5A5" stroked="f" strokeweight="1.0pt">
                <v:stroke color="#000000"/>
              </v:shape>
              <v:shape type="#_x0000_t0" id="曲线 167" o:spid="_x0000_s167" coordsize="11865,0" path="m,l11865,e" style="position:absolute;&#10;left:15;&#10;top:15241;&#10;width:11865;&#10;height:0;" filled="f" stroked="t" strokeweight="0.5pt">
                <v:stroke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6F75806"/>
    <w:multiLevelType w:val="hybridMultilevel"/>
    <w:tmpl w:val="3AFC5F20"/>
    <w:lvl w:ilvl="0">
      <w:start w:val="2"/>
      <w:numFmt w:val="lowerLetter"/>
      <w:lvlRestart w:val="0"/>
      <w:lvlText w:val="%1."/>
      <w:lvlJc w:val="left"/>
      <w:pPr>
        <w:tabs>
          <w:tab w:val="num" w:pos="0"/>
        </w:tabs>
        <w:ind w:left="237" w:hanging="237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88" w:hanging="118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08" w:hanging="190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28" w:hanging="262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48" w:hanging="334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68" w:hanging="406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88" w:hanging="478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08" w:hanging="550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28" w:hanging="6228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>
    <w:nsid w:val="66145840"/>
    <w:multiLevelType w:val="hybridMultilevel"/>
    <w:tmpl w:val="ABFEAEE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18" w:hanging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">
    <w:nsid w:val="037C61D6"/>
    <w:multiLevelType w:val="hybridMultilevel"/>
    <w:tmpl w:val="42B466E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35" w:hanging="235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mbria" w:hAnsi="Cambria" w:eastAsia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3">
    <w:nsid w:val="0B0856A8"/>
    <w:multiLevelType w:val="hybridMultilevel"/>
    <w:tmpl w:val="54DA9B7A"/>
    <w:lvl w:ilvl="0">
      <w:start w:val="3"/>
      <w:numFmt w:val="decimal"/>
      <w:lvlRestart w:val="0"/>
      <w:lvlText w:val="%1."/>
      <w:lvlJc w:val="left"/>
      <w:pPr>
        <w:tabs>
          <w:tab w:val="num" w:pos="0"/>
        </w:tabs>
        <w:ind w:left="218" w:hanging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>
    <w:nsid w:val="4B7B6068"/>
    <w:multiLevelType w:val="hybridMultilevel"/>
    <w:tmpl w:val="96C2226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18" w:hanging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>
    <w:nsid w:val="46032009"/>
    <w:multiLevelType w:val="hybridMultilevel"/>
    <w:tmpl w:val="640EF7F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79" w:hanging="379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6">
    <w:nsid w:val="45AC2CDA"/>
    <w:multiLevelType w:val="hybridMultilevel"/>
    <w:tmpl w:val="EADECD5A"/>
    <w:lvl w:ilvl="0">
      <w:start w:val="2"/>
      <w:numFmt w:val="decimal"/>
      <w:lvlRestart w:val="0"/>
      <w:lvlText w:val="%1."/>
      <w:lvlJc w:val="left"/>
      <w:pPr>
        <w:tabs>
          <w:tab w:val="num" w:pos="0"/>
        </w:tabs>
        <w:ind w:left="218" w:hanging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7">
    <w:nsid w:val="7ECD5845"/>
    <w:multiLevelType w:val="hybridMultilevel"/>
    <w:tmpl w:val="2D64B728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163" w:hanging="1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8">
    <w:nsid w:val="350E1284"/>
    <w:multiLevelType w:val="hybridMultilevel"/>
    <w:tmpl w:val="F4701A46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163" w:hanging="163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9">
    <w:nsid w:val="31DF72DA"/>
    <w:multiLevelType w:val="hybridMultilevel"/>
    <w:tmpl w:val="A880E6CE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720" w:hanging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lang w:val="en-IN" w:eastAsia="en-IN" w:bidi="hi-IN"/>
    </w:rPr>
  </w:style>
  <w:style w:type="paragraph" w:styleId="1">
    <w:name w:val="heading 1"/>
    <w:next w:val="0"/>
    <w:pPr>
      <w:keepNext/>
      <w:keepLines/>
      <w:spacing w:after="44" w:line="259" w:lineRule="auto"/>
      <w:ind w:right="110"/>
      <w:outlineLvl w:val="0"/>
    </w:pPr>
    <w:rPr>
      <w:rFonts w:ascii="Arial Rounded MT" w:eastAsia="Arial Rounded MT" w:cs="Arial Rounded MT" w:hAnsi="Arial Rounded MT"/>
      <w:b/>
      <w:color w:val="000000"/>
      <w:kern w:val="2"/>
      <w:sz w:val="40"/>
      <w:lang w:val="en-IN" w:eastAsia="en-IN" w:bidi="hi-IN"/>
    </w:rPr>
  </w:style>
  <w:style w:type="paragraph" w:styleId="2">
    <w:name w:val="heading 2"/>
    <w:next w:val="0"/>
    <w:pPr>
      <w:keepNext/>
      <w:keepLines/>
      <w:spacing w:after="161" w:line="259" w:lineRule="auto"/>
      <w:ind w:left="2708"/>
      <w:outlineLvl w:val="1"/>
    </w:pPr>
    <w:rPr>
      <w:rFonts w:ascii="Times New Roman" w:eastAsia="Times New Roman" w:cs="Times New Roman" w:hAnsi="Times New Roman"/>
      <w:b/>
      <w:color w:val="000000"/>
      <w:kern w:val="2"/>
      <w:sz w:val="40"/>
      <w:lang w:val="en-IN" w:eastAsia="en-IN" w:bidi="hi-IN"/>
    </w:rPr>
  </w:style>
  <w:style w:type="paragraph" w:styleId="3">
    <w:name w:val="heading 3"/>
    <w:next w:val="0"/>
    <w:pPr>
      <w:keepNext/>
      <w:keepLines/>
      <w:spacing w:after="44" w:line="259" w:lineRule="auto"/>
      <w:ind w:right="110"/>
      <w:jc w:val="right"/>
      <w:outlineLvl w:val="2"/>
    </w:pPr>
    <w:rPr>
      <w:rFonts w:ascii="Arial Rounded MT" w:eastAsia="Arial Rounded MT" w:cs="Arial Rounded MT" w:hAnsi="Arial Rounded MT"/>
      <w:b/>
      <w:color w:val="000000"/>
      <w:kern w:val="2"/>
      <w:sz w:val="40"/>
      <w:lang w:val="en-IN" w:eastAsia="en-IN" w:bidi="hi-IN"/>
    </w:rPr>
  </w:style>
  <w:style w:type="paragraph" w:styleId="4">
    <w:name w:val="heading 4"/>
    <w:next w:val="0"/>
    <w:pPr>
      <w:keepNext/>
      <w:keepLines/>
      <w:spacing w:after="123" w:line="259" w:lineRule="auto"/>
      <w:ind w:left="10" w:right="3352" w:hanging="10"/>
      <w:jc w:val="center"/>
      <w:outlineLvl w:val="3"/>
    </w:pPr>
    <w:rPr>
      <w:rFonts w:ascii="Calibri" w:eastAsia="Calibri" w:cs="Calibri" w:hAnsi="Calibri"/>
      <w:b/>
      <w:color w:val="000000"/>
      <w:kern w:val="2"/>
      <w:sz w:val="28"/>
      <w:u w:val="single" w:color="000000"/>
      <w:lang w:val="en-IN" w:eastAsia="en-IN" w:bidi="hi-IN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  <w:rPr>
      <w:rFonts w:ascii="Calibri" w:eastAsia="等线" w:cs="Times New Roman" w:hAnsi="Calibri"/>
      <w:color w:val="auto"/>
      <w:kern w:val="0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2.jpg"/><Relationship Id="rId6" Type="http://schemas.openxmlformats.org/officeDocument/2006/relationships/image" Target="media/2.jp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61</Pages>
  <Words>7406</Words>
  <Characters>39185</Characters>
  <Lines>2458</Lines>
  <Paragraphs>1251</Paragraphs>
  <CharactersWithSpaces>57588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Jagdish Makhijani</dc:creator>
  <cp:lastModifiedBy>vivo user</cp:lastModifiedBy>
  <cp:revision>4</cp:revision>
  <dcterms:created xsi:type="dcterms:W3CDTF">2024-12-20T16:48:00Z</dcterms:created>
  <dcterms:modified xsi:type="dcterms:W3CDTF">2024-12-21T04:10:30Z</dcterms:modified>
</cp:coreProperties>
</file>